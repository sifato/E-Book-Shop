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421"/>
        <w:tblW w:w="48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9"/>
        <w:gridCol w:w="2877"/>
      </w:tblGrid>
      <w:tr w:rsidR="00984E50" w14:paraId="1AB0F99A" w14:textId="77777777" w:rsidTr="00984E50">
        <w:trPr>
          <w:trHeight w:val="453"/>
        </w:trPr>
        <w:tc>
          <w:tcPr>
            <w:tcW w:w="1959" w:type="dxa"/>
            <w:vAlign w:val="center"/>
          </w:tcPr>
          <w:p w14:paraId="7EECE0E2" w14:textId="77777777" w:rsidR="00984E50" w:rsidRPr="00FC7CDD" w:rsidRDefault="00984E50" w:rsidP="00984E50">
            <w:pPr>
              <w:jc w:val="center"/>
              <w:rPr>
                <w:rFonts w:asciiTheme="minorEastAsia" w:eastAsiaTheme="minorEastAsia" w:hAnsiTheme="minorEastAsia"/>
                <w:sz w:val="24"/>
              </w:rPr>
            </w:pPr>
            <w:bookmarkStart w:id="0" w:name="_Toc516617336"/>
            <w:bookmarkStart w:id="1" w:name="_Toc7424"/>
            <w:r>
              <w:rPr>
                <w:rFonts w:asciiTheme="minorEastAsia" w:eastAsiaTheme="minorEastAsia" w:hAnsiTheme="minorEastAsia" w:hint="eastAsia"/>
                <w:sz w:val="24"/>
              </w:rPr>
              <w:t>T</w:t>
            </w:r>
            <w:r>
              <w:rPr>
                <w:rFonts w:asciiTheme="minorEastAsia" w:eastAsiaTheme="minorEastAsia" w:hAnsiTheme="minorEastAsia"/>
                <w:sz w:val="24"/>
              </w:rPr>
              <w:t>raining Code</w:t>
            </w:r>
          </w:p>
        </w:tc>
        <w:tc>
          <w:tcPr>
            <w:tcW w:w="2877" w:type="dxa"/>
            <w:vAlign w:val="center"/>
          </w:tcPr>
          <w:p w14:paraId="607C46B2" w14:textId="77777777" w:rsidR="00984E50" w:rsidRPr="00FC7CDD" w:rsidRDefault="00984E50" w:rsidP="00984E50">
            <w:pPr>
              <w:jc w:val="center"/>
              <w:rPr>
                <w:rFonts w:asciiTheme="minorEastAsia" w:eastAsiaTheme="minorEastAsia" w:hAnsiTheme="minorEastAsia"/>
                <w:sz w:val="24"/>
              </w:rPr>
            </w:pPr>
            <w:r w:rsidRPr="00F06417">
              <w:rPr>
                <w:rFonts w:asciiTheme="minorEastAsia" w:eastAsiaTheme="minorEastAsia" w:hAnsiTheme="minorEastAsia" w:hint="eastAsia"/>
                <w:sz w:val="24"/>
              </w:rPr>
              <w:t>W11020</w:t>
            </w:r>
          </w:p>
        </w:tc>
      </w:tr>
      <w:tr w:rsidR="00984E50" w14:paraId="0D3F17E9" w14:textId="77777777" w:rsidTr="00984E50">
        <w:trPr>
          <w:trHeight w:val="459"/>
        </w:trPr>
        <w:tc>
          <w:tcPr>
            <w:tcW w:w="1959" w:type="dxa"/>
            <w:vAlign w:val="center"/>
          </w:tcPr>
          <w:p w14:paraId="126441BE" w14:textId="77777777" w:rsidR="00984E50" w:rsidRPr="00FC7CDD" w:rsidRDefault="00984E50" w:rsidP="00984E50">
            <w:pPr>
              <w:jc w:val="center"/>
              <w:rPr>
                <w:rFonts w:asciiTheme="minorEastAsia" w:eastAsiaTheme="minorEastAsia" w:hAnsiTheme="minorEastAsia"/>
                <w:sz w:val="24"/>
              </w:rPr>
            </w:pPr>
            <w:r>
              <w:rPr>
                <w:rFonts w:asciiTheme="minorEastAsia" w:eastAsiaTheme="minorEastAsia" w:hAnsiTheme="minorEastAsia" w:hint="eastAsia"/>
                <w:sz w:val="24"/>
              </w:rPr>
              <w:t>T</w:t>
            </w:r>
            <w:r>
              <w:rPr>
                <w:rFonts w:asciiTheme="minorEastAsia" w:eastAsiaTheme="minorEastAsia" w:hAnsiTheme="minorEastAsia"/>
                <w:sz w:val="24"/>
              </w:rPr>
              <w:t>raining name</w:t>
            </w:r>
          </w:p>
        </w:tc>
        <w:tc>
          <w:tcPr>
            <w:tcW w:w="2877" w:type="dxa"/>
            <w:vAlign w:val="center"/>
          </w:tcPr>
          <w:p w14:paraId="2B3AE3BA" w14:textId="77777777" w:rsidR="00984E50" w:rsidRPr="00FC7CDD" w:rsidRDefault="00984E50" w:rsidP="00984E50">
            <w:pPr>
              <w:jc w:val="center"/>
              <w:rPr>
                <w:rFonts w:asciiTheme="minorEastAsia" w:eastAsiaTheme="minorEastAsia" w:hAnsiTheme="minorEastAsia"/>
                <w:sz w:val="24"/>
              </w:rPr>
            </w:pPr>
            <w:r w:rsidRPr="00F06417">
              <w:rPr>
                <w:rFonts w:asciiTheme="minorEastAsia" w:eastAsiaTheme="minorEastAsia" w:hAnsiTheme="minorEastAsia"/>
                <w:sz w:val="24"/>
              </w:rPr>
              <w:t>Comprehensive practice 2 (</w:t>
            </w:r>
            <w:r>
              <w:rPr>
                <w:rFonts w:asciiTheme="minorEastAsia" w:eastAsiaTheme="minorEastAsia" w:hAnsiTheme="minorEastAsia"/>
                <w:sz w:val="24"/>
              </w:rPr>
              <w:t>W</w:t>
            </w:r>
            <w:r w:rsidRPr="00F06417">
              <w:rPr>
                <w:rFonts w:asciiTheme="minorEastAsia" w:eastAsiaTheme="minorEastAsia" w:hAnsiTheme="minorEastAsia"/>
                <w:sz w:val="24"/>
              </w:rPr>
              <w:t>eb + Database)</w:t>
            </w:r>
          </w:p>
        </w:tc>
      </w:tr>
    </w:tbl>
    <w:p w14:paraId="2DC3555E" w14:textId="68E4AC91" w:rsidR="00332CB0" w:rsidRDefault="00984E50">
      <w:pPr>
        <w:spacing w:line="360" w:lineRule="auto"/>
        <w:jc w:val="left"/>
        <w:rPr>
          <w:rFonts w:ascii="Arial" w:hAnsi="Arial"/>
          <w:b/>
          <w:sz w:val="20"/>
        </w:rPr>
      </w:pPr>
      <w:r>
        <w:rPr>
          <w:noProof/>
        </w:rPr>
        <w:drawing>
          <wp:anchor distT="0" distB="0" distL="114300" distR="114300" simplePos="0" relativeHeight="251658752" behindDoc="0" locked="0" layoutInCell="1" allowOverlap="1" wp14:anchorId="17939CA4" wp14:editId="22F40A26">
            <wp:simplePos x="0" y="0"/>
            <wp:positionH relativeFrom="column">
              <wp:posOffset>2159952</wp:posOffset>
            </wp:positionH>
            <wp:positionV relativeFrom="paragraph">
              <wp:posOffset>-814705</wp:posOffset>
            </wp:positionV>
            <wp:extent cx="1229360" cy="856615"/>
            <wp:effectExtent l="0" t="0" r="8890" b="6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229360" cy="856615"/>
                    </a:xfrm>
                    <a:prstGeom prst="rect">
                      <a:avLst/>
                    </a:prstGeom>
                    <a:noFill/>
                    <a:ln w="9525">
                      <a:noFill/>
                    </a:ln>
                  </pic:spPr>
                </pic:pic>
              </a:graphicData>
            </a:graphic>
          </wp:anchor>
        </w:drawing>
      </w:r>
      <w:r>
        <w:rPr>
          <w:noProof/>
        </w:rPr>
        <w:t xml:space="preserve"> </w:t>
      </w:r>
    </w:p>
    <w:p w14:paraId="39AEC227" w14:textId="77777777" w:rsidR="00332CB0" w:rsidRDefault="00332CB0">
      <w:pPr>
        <w:spacing w:line="360" w:lineRule="auto"/>
        <w:jc w:val="left"/>
        <w:rPr>
          <w:rFonts w:ascii="Arial" w:hAnsi="Arial"/>
          <w:b/>
          <w:sz w:val="20"/>
        </w:rPr>
      </w:pPr>
    </w:p>
    <w:p w14:paraId="005B2531" w14:textId="77777777" w:rsidR="00332CB0" w:rsidRDefault="00332CB0">
      <w:pPr>
        <w:spacing w:line="360" w:lineRule="auto"/>
        <w:jc w:val="center"/>
        <w:rPr>
          <w:rFonts w:ascii="Arial" w:hAnsi="Arial"/>
          <w:b/>
          <w:sz w:val="20"/>
        </w:rPr>
      </w:pPr>
    </w:p>
    <w:p w14:paraId="43AE862B" w14:textId="77777777" w:rsidR="00332CB0" w:rsidRDefault="00332CB0">
      <w:pPr>
        <w:spacing w:line="360" w:lineRule="auto"/>
        <w:jc w:val="left"/>
        <w:rPr>
          <w:rFonts w:ascii="Arial" w:hAnsi="Arial"/>
          <w:b/>
          <w:sz w:val="20"/>
        </w:rPr>
      </w:pPr>
    </w:p>
    <w:p w14:paraId="195DF066" w14:textId="77777777" w:rsidR="00332CB0" w:rsidRPr="00984E50" w:rsidRDefault="005538A3" w:rsidP="00984E50">
      <w:pPr>
        <w:spacing w:line="360" w:lineRule="auto"/>
        <w:jc w:val="center"/>
        <w:outlineLvl w:val="0"/>
        <w:rPr>
          <w:rFonts w:ascii="SimHei" w:eastAsia="SimHei"/>
          <w:b/>
          <w:sz w:val="36"/>
          <w:szCs w:val="36"/>
        </w:rPr>
      </w:pPr>
      <w:bookmarkStart w:id="2" w:name="_Toc26753"/>
      <w:bookmarkStart w:id="3" w:name="_Toc22992"/>
      <w:bookmarkStart w:id="4" w:name="_Toc12117524"/>
      <w:r w:rsidRPr="00984E50">
        <w:rPr>
          <w:rFonts w:ascii="SimHei" w:eastAsia="SimHei" w:hint="eastAsia"/>
          <w:b/>
          <w:sz w:val="36"/>
          <w:szCs w:val="36"/>
        </w:rPr>
        <w:t>《</w:t>
      </w:r>
      <w:r w:rsidR="009B4E23" w:rsidRPr="00984E50">
        <w:rPr>
          <w:rFonts w:ascii="SimHei" w:eastAsia="SimHei"/>
          <w:b/>
          <w:sz w:val="36"/>
          <w:szCs w:val="36"/>
        </w:rPr>
        <w:t>Comprehensive practice 2 (</w:t>
      </w:r>
      <w:r w:rsidR="00F06417" w:rsidRPr="00984E50">
        <w:rPr>
          <w:rFonts w:ascii="SimHei" w:eastAsia="SimHei"/>
          <w:b/>
          <w:sz w:val="36"/>
          <w:szCs w:val="36"/>
        </w:rPr>
        <w:t>W</w:t>
      </w:r>
      <w:r w:rsidR="009B4E23" w:rsidRPr="00984E50">
        <w:rPr>
          <w:rFonts w:ascii="SimHei" w:eastAsia="SimHei"/>
          <w:b/>
          <w:sz w:val="36"/>
          <w:szCs w:val="36"/>
        </w:rPr>
        <w:t>eb + Database)</w:t>
      </w:r>
      <w:r w:rsidRPr="00984E50">
        <w:rPr>
          <w:rFonts w:ascii="SimHei" w:eastAsia="SimHei" w:hint="eastAsia"/>
          <w:b/>
          <w:sz w:val="36"/>
          <w:szCs w:val="36"/>
        </w:rPr>
        <w:t>》</w:t>
      </w:r>
      <w:bookmarkEnd w:id="2"/>
      <w:bookmarkEnd w:id="3"/>
      <w:bookmarkEnd w:id="4"/>
      <w:r w:rsidR="009B4E23" w:rsidRPr="00984E50">
        <w:rPr>
          <w:rFonts w:ascii="SimHei" w:eastAsia="SimHei"/>
          <w:b/>
          <w:sz w:val="36"/>
          <w:szCs w:val="36"/>
        </w:rPr>
        <w:t>Training Report</w:t>
      </w:r>
    </w:p>
    <w:p w14:paraId="43DC3393" w14:textId="77777777" w:rsidR="00E54978" w:rsidRDefault="00E54978">
      <w:pPr>
        <w:jc w:val="center"/>
        <w:rPr>
          <w:sz w:val="32"/>
        </w:rPr>
      </w:pPr>
    </w:p>
    <w:p w14:paraId="09E6CD62" w14:textId="72D858ED" w:rsidR="00332CB0" w:rsidRPr="00984E50" w:rsidRDefault="00984E50" w:rsidP="00984E50">
      <w:pPr>
        <w:jc w:val="center"/>
        <w:rPr>
          <w:b/>
          <w:bCs/>
          <w:sz w:val="24"/>
        </w:rPr>
      </w:pPr>
      <w:r w:rsidRPr="00984E50">
        <w:rPr>
          <w:b/>
          <w:bCs/>
          <w:sz w:val="24"/>
        </w:rPr>
        <w:t>E-Book Shop</w:t>
      </w:r>
    </w:p>
    <w:p w14:paraId="7661CD63" w14:textId="77777777" w:rsidR="00332CB0" w:rsidRDefault="00332CB0"/>
    <w:p w14:paraId="2111564A" w14:textId="77777777" w:rsidR="00332CB0" w:rsidRDefault="00332CB0"/>
    <w:p w14:paraId="31280A28" w14:textId="77777777" w:rsidR="00332CB0" w:rsidRPr="00E5466F" w:rsidRDefault="00332CB0">
      <w:pPr>
        <w:spacing w:line="360" w:lineRule="auto"/>
        <w:jc w:val="left"/>
        <w:rPr>
          <w:rFonts w:ascii="Arial" w:hAnsi="Arial"/>
          <w:b/>
          <w:sz w:val="20"/>
        </w:rPr>
      </w:pPr>
    </w:p>
    <w:p w14:paraId="681A7FFD" w14:textId="77777777" w:rsidR="00332CB0" w:rsidRDefault="00032FAC">
      <w:pPr>
        <w:spacing w:line="360" w:lineRule="auto"/>
        <w:rPr>
          <w:sz w:val="24"/>
          <w:u w:val="single"/>
        </w:rPr>
      </w:pPr>
      <w:r>
        <w:rPr>
          <w:sz w:val="24"/>
        </w:rPr>
        <w:t xml:space="preserve">          </w:t>
      </w:r>
      <w:r w:rsidR="009B4E23">
        <w:rPr>
          <w:sz w:val="24"/>
        </w:rPr>
        <w:t>Class</w:t>
      </w:r>
      <w:r>
        <w:rPr>
          <w:rFonts w:hint="eastAsia"/>
          <w:sz w:val="24"/>
        </w:rPr>
        <w:t>：</w:t>
      </w:r>
      <w:r w:rsidR="009B4E23">
        <w:rPr>
          <w:rFonts w:hint="eastAsia"/>
          <w:sz w:val="24"/>
        </w:rPr>
        <w:t xml:space="preserve"> </w:t>
      </w:r>
      <w:r w:rsidR="009B4E23">
        <w:rPr>
          <w:sz w:val="24"/>
        </w:rPr>
        <w:t xml:space="preserve"> </w:t>
      </w:r>
      <w:r>
        <w:rPr>
          <w:sz w:val="24"/>
          <w:u w:val="single"/>
        </w:rPr>
        <w:t xml:space="preserve"> </w:t>
      </w:r>
      <w:r>
        <w:rPr>
          <w:rFonts w:hint="eastAsia"/>
          <w:sz w:val="24"/>
          <w:u w:val="single"/>
        </w:rPr>
        <w:t xml:space="preserve">         </w:t>
      </w:r>
      <w:r w:rsidR="009B4E23">
        <w:rPr>
          <w:rFonts w:hint="eastAsia"/>
          <w:sz w:val="24"/>
          <w:u w:val="single"/>
        </w:rPr>
        <w:t>C</w:t>
      </w:r>
      <w:r w:rsidR="009B4E23">
        <w:rPr>
          <w:sz w:val="24"/>
          <w:u w:val="single"/>
        </w:rPr>
        <w:t xml:space="preserve">omputer </w:t>
      </w:r>
      <w:r w:rsidR="008B2C0B">
        <w:rPr>
          <w:sz w:val="24"/>
          <w:u w:val="single"/>
        </w:rPr>
        <w:t>20</w:t>
      </w:r>
      <w:r>
        <w:rPr>
          <w:rFonts w:hint="eastAsia"/>
          <w:sz w:val="24"/>
          <w:u w:val="single"/>
        </w:rPr>
        <w:t xml:space="preserve">     </w:t>
      </w:r>
      <w:r w:rsidR="00584FE1">
        <w:rPr>
          <w:rFonts w:hint="eastAsia"/>
          <w:sz w:val="24"/>
          <w:u w:val="single"/>
        </w:rPr>
        <w:t xml:space="preserve">    </w:t>
      </w:r>
      <w:r>
        <w:rPr>
          <w:rFonts w:hint="eastAsia"/>
          <w:sz w:val="24"/>
          <w:u w:val="single"/>
        </w:rPr>
        <w:t xml:space="preserve">     </w:t>
      </w:r>
      <w:r w:rsidR="002C3297">
        <w:rPr>
          <w:sz w:val="24"/>
          <w:u w:val="single"/>
        </w:rPr>
        <w:t xml:space="preserve"> </w:t>
      </w:r>
      <w:r>
        <w:rPr>
          <w:rFonts w:hint="eastAsia"/>
          <w:sz w:val="24"/>
          <w:u w:val="single"/>
        </w:rPr>
        <w:t xml:space="preserve">  </w:t>
      </w:r>
    </w:p>
    <w:p w14:paraId="5BACF67C" w14:textId="2BC7E806" w:rsidR="00332CB0" w:rsidRDefault="009B4E23">
      <w:pPr>
        <w:spacing w:line="360" w:lineRule="auto"/>
        <w:ind w:firstLineChars="500" w:firstLine="1200"/>
        <w:rPr>
          <w:sz w:val="24"/>
        </w:rPr>
      </w:pPr>
      <w:r>
        <w:rPr>
          <w:rFonts w:hint="eastAsia"/>
          <w:sz w:val="24"/>
        </w:rPr>
        <w:t>I</w:t>
      </w:r>
      <w:r>
        <w:rPr>
          <w:sz w:val="24"/>
        </w:rPr>
        <w:t>d</w:t>
      </w:r>
      <w:r w:rsidR="00032FAC">
        <w:rPr>
          <w:sz w:val="24"/>
        </w:rPr>
        <w:t>：</w:t>
      </w:r>
      <w:r>
        <w:rPr>
          <w:rFonts w:hint="eastAsia"/>
          <w:sz w:val="24"/>
        </w:rPr>
        <w:t xml:space="preserve"> </w:t>
      </w:r>
      <w:r>
        <w:rPr>
          <w:sz w:val="24"/>
        </w:rPr>
        <w:t xml:space="preserve">    </w:t>
      </w:r>
      <w:r w:rsidR="00032FAC">
        <w:rPr>
          <w:rFonts w:hint="eastAsia"/>
          <w:sz w:val="24"/>
          <w:u w:val="single"/>
        </w:rPr>
        <w:t xml:space="preserve">          </w:t>
      </w:r>
      <w:r w:rsidR="006A6892" w:rsidRPr="006A6892">
        <w:rPr>
          <w:sz w:val="24"/>
          <w:u w:val="single"/>
        </w:rPr>
        <w:t>20812502011</w:t>
      </w:r>
      <w:r w:rsidR="00032FAC">
        <w:rPr>
          <w:rFonts w:hint="eastAsia"/>
          <w:sz w:val="24"/>
          <w:u w:val="single"/>
        </w:rPr>
        <w:t xml:space="preserve">    </w:t>
      </w:r>
      <w:r w:rsidR="00584FE1">
        <w:rPr>
          <w:rFonts w:hint="eastAsia"/>
          <w:sz w:val="24"/>
          <w:u w:val="single"/>
        </w:rPr>
        <w:t xml:space="preserve">    </w:t>
      </w:r>
      <w:r w:rsidR="00032FAC">
        <w:rPr>
          <w:rFonts w:hint="eastAsia"/>
          <w:sz w:val="24"/>
          <w:u w:val="single"/>
        </w:rPr>
        <w:t xml:space="preserve">    </w:t>
      </w:r>
      <w:r w:rsidR="002C3297">
        <w:rPr>
          <w:sz w:val="24"/>
          <w:u w:val="single"/>
        </w:rPr>
        <w:t xml:space="preserve"> </w:t>
      </w:r>
      <w:r w:rsidR="00032FAC">
        <w:rPr>
          <w:rFonts w:hint="eastAsia"/>
          <w:sz w:val="24"/>
          <w:u w:val="single"/>
        </w:rPr>
        <w:t xml:space="preserve">   </w:t>
      </w:r>
    </w:p>
    <w:p w14:paraId="1578CA44" w14:textId="2FA570E6" w:rsidR="00332CB0" w:rsidRDefault="009B4E23">
      <w:pPr>
        <w:spacing w:line="360" w:lineRule="auto"/>
        <w:ind w:firstLineChars="500" w:firstLine="1200"/>
        <w:rPr>
          <w:sz w:val="24"/>
        </w:rPr>
      </w:pPr>
      <w:r>
        <w:rPr>
          <w:sz w:val="24"/>
        </w:rPr>
        <w:t>Name</w:t>
      </w:r>
      <w:r w:rsidR="00032FAC">
        <w:rPr>
          <w:sz w:val="24"/>
        </w:rPr>
        <w:t>：</w:t>
      </w:r>
      <w:r>
        <w:rPr>
          <w:rFonts w:hint="eastAsia"/>
          <w:sz w:val="24"/>
        </w:rPr>
        <w:t xml:space="preserve"> </w:t>
      </w:r>
      <w:r>
        <w:rPr>
          <w:sz w:val="24"/>
        </w:rPr>
        <w:t xml:space="preserve"> </w:t>
      </w:r>
      <w:r w:rsidR="00032FAC">
        <w:rPr>
          <w:rFonts w:hint="eastAsia"/>
          <w:sz w:val="24"/>
          <w:u w:val="single"/>
        </w:rPr>
        <w:t xml:space="preserve">          </w:t>
      </w:r>
      <w:r w:rsidR="006A6892">
        <w:rPr>
          <w:sz w:val="24"/>
          <w:u w:val="single"/>
        </w:rPr>
        <w:t>MD SEFATULLAH</w:t>
      </w:r>
      <w:r w:rsidR="00032FAC">
        <w:rPr>
          <w:rFonts w:hint="eastAsia"/>
          <w:sz w:val="24"/>
          <w:u w:val="single"/>
        </w:rPr>
        <w:t xml:space="preserve">  </w:t>
      </w:r>
      <w:r w:rsidR="00584FE1">
        <w:rPr>
          <w:rFonts w:hint="eastAsia"/>
          <w:sz w:val="24"/>
          <w:u w:val="single"/>
        </w:rPr>
        <w:t xml:space="preserve"> </w:t>
      </w:r>
      <w:r w:rsidR="00032FAC">
        <w:rPr>
          <w:rFonts w:hint="eastAsia"/>
          <w:sz w:val="24"/>
          <w:u w:val="single"/>
        </w:rPr>
        <w:t xml:space="preserve"> </w:t>
      </w:r>
      <w:r>
        <w:rPr>
          <w:sz w:val="24"/>
          <w:u w:val="single"/>
        </w:rPr>
        <w:t xml:space="preserve"> </w:t>
      </w:r>
      <w:r w:rsidR="00032FAC">
        <w:rPr>
          <w:rFonts w:hint="eastAsia"/>
          <w:sz w:val="24"/>
          <w:u w:val="single"/>
        </w:rPr>
        <w:t xml:space="preserve"> </w:t>
      </w:r>
      <w:r w:rsidR="002C3297">
        <w:rPr>
          <w:sz w:val="24"/>
          <w:u w:val="single"/>
        </w:rPr>
        <w:t xml:space="preserve"> </w:t>
      </w:r>
      <w:r w:rsidR="00032FAC">
        <w:rPr>
          <w:rFonts w:hint="eastAsia"/>
          <w:sz w:val="24"/>
          <w:u w:val="single"/>
        </w:rPr>
        <w:t xml:space="preserve">    </w:t>
      </w:r>
    </w:p>
    <w:p w14:paraId="55F456A9" w14:textId="77777777" w:rsidR="0073658A" w:rsidRDefault="009B4E23" w:rsidP="002C3297">
      <w:pPr>
        <w:spacing w:line="360" w:lineRule="auto"/>
        <w:ind w:firstLineChars="500" w:firstLine="1200"/>
        <w:rPr>
          <w:sz w:val="24"/>
        </w:rPr>
      </w:pPr>
      <w:r>
        <w:rPr>
          <w:rFonts w:hint="eastAsia"/>
          <w:sz w:val="24"/>
        </w:rPr>
        <w:t>T</w:t>
      </w:r>
      <w:r>
        <w:rPr>
          <w:sz w:val="24"/>
        </w:rPr>
        <w:t>eacher</w:t>
      </w:r>
      <w:r w:rsidR="0073658A">
        <w:rPr>
          <w:rFonts w:hint="eastAsia"/>
          <w:sz w:val="24"/>
        </w:rPr>
        <w:t>：</w:t>
      </w:r>
      <w:r w:rsidR="0073658A">
        <w:rPr>
          <w:rFonts w:hint="eastAsia"/>
          <w:sz w:val="24"/>
          <w:u w:val="single"/>
        </w:rPr>
        <w:t xml:space="preserve">              </w:t>
      </w:r>
      <w:r w:rsidR="00614BF3">
        <w:rPr>
          <w:rFonts w:hint="eastAsia"/>
          <w:sz w:val="24"/>
          <w:u w:val="single"/>
        </w:rPr>
        <w:t xml:space="preserve">    </w:t>
      </w:r>
      <w:r w:rsidR="0073658A">
        <w:rPr>
          <w:rFonts w:hint="eastAsia"/>
          <w:sz w:val="24"/>
          <w:u w:val="single"/>
        </w:rPr>
        <w:t xml:space="preserve">        </w:t>
      </w:r>
      <w:r w:rsidR="00584FE1">
        <w:rPr>
          <w:rFonts w:hint="eastAsia"/>
          <w:sz w:val="24"/>
          <w:u w:val="single"/>
        </w:rPr>
        <w:t xml:space="preserve">      </w:t>
      </w:r>
      <w:r w:rsidR="0073658A">
        <w:rPr>
          <w:rFonts w:hint="eastAsia"/>
          <w:sz w:val="24"/>
          <w:u w:val="single"/>
        </w:rPr>
        <w:t xml:space="preserve">  </w:t>
      </w:r>
      <w:r w:rsidR="0073658A">
        <w:rPr>
          <w:sz w:val="24"/>
          <w:u w:val="single"/>
        </w:rPr>
        <w:t xml:space="preserve"> </w:t>
      </w:r>
      <w:r w:rsidR="0073658A">
        <w:rPr>
          <w:rFonts w:hint="eastAsia"/>
          <w:sz w:val="24"/>
          <w:u w:val="single"/>
        </w:rPr>
        <w:t xml:space="preserve">    </w:t>
      </w:r>
    </w:p>
    <w:p w14:paraId="19AD87EF" w14:textId="77777777" w:rsidR="00332CB0" w:rsidRPr="002C3297" w:rsidRDefault="009B4E23" w:rsidP="002C3297">
      <w:pPr>
        <w:spacing w:line="360" w:lineRule="auto"/>
        <w:ind w:firstLineChars="500" w:firstLine="1200"/>
        <w:rPr>
          <w:sz w:val="24"/>
        </w:rPr>
      </w:pPr>
      <w:r>
        <w:rPr>
          <w:rFonts w:hint="eastAsia"/>
          <w:sz w:val="24"/>
        </w:rPr>
        <w:t>T</w:t>
      </w:r>
      <w:r>
        <w:rPr>
          <w:sz w:val="24"/>
        </w:rPr>
        <w:t>ime</w:t>
      </w:r>
      <w:r w:rsidR="002C3297">
        <w:rPr>
          <w:rFonts w:hint="eastAsia"/>
          <w:sz w:val="24"/>
        </w:rPr>
        <w:t>：</w:t>
      </w:r>
      <w:r>
        <w:rPr>
          <w:rFonts w:hint="eastAsia"/>
          <w:sz w:val="24"/>
        </w:rPr>
        <w:t xml:space="preserve"> </w:t>
      </w:r>
      <w:r>
        <w:rPr>
          <w:sz w:val="24"/>
        </w:rPr>
        <w:t xml:space="preserve"> </w:t>
      </w:r>
      <w:r w:rsidR="00E5466F">
        <w:rPr>
          <w:sz w:val="24"/>
          <w:u w:val="single"/>
        </w:rPr>
        <w:t xml:space="preserve"> </w:t>
      </w:r>
      <w:r>
        <w:rPr>
          <w:sz w:val="24"/>
          <w:u w:val="single"/>
        </w:rPr>
        <w:t xml:space="preserve">         </w:t>
      </w:r>
      <w:r w:rsidR="002C3297">
        <w:rPr>
          <w:rFonts w:hint="eastAsia"/>
          <w:sz w:val="24"/>
          <w:u w:val="single"/>
        </w:rPr>
        <w:t>20</w:t>
      </w:r>
      <w:r w:rsidR="00C94D2E">
        <w:rPr>
          <w:rFonts w:hint="eastAsia"/>
          <w:sz w:val="24"/>
          <w:u w:val="single"/>
        </w:rPr>
        <w:t>2</w:t>
      </w:r>
      <w:r w:rsidR="00A06FB3">
        <w:rPr>
          <w:rFonts w:hint="eastAsia"/>
          <w:sz w:val="24"/>
          <w:u w:val="single"/>
        </w:rPr>
        <w:t>3</w:t>
      </w:r>
      <w:r>
        <w:rPr>
          <w:sz w:val="24"/>
          <w:u w:val="single"/>
        </w:rPr>
        <w:t>-06-1</w:t>
      </w:r>
      <w:r w:rsidR="008B2C0B">
        <w:rPr>
          <w:sz w:val="24"/>
          <w:u w:val="single"/>
        </w:rPr>
        <w:t>2</w:t>
      </w:r>
      <w:r w:rsidR="002C3297">
        <w:rPr>
          <w:sz w:val="24"/>
          <w:u w:val="single"/>
        </w:rPr>
        <w:t>—</w:t>
      </w:r>
      <w:r w:rsidR="002C3297">
        <w:rPr>
          <w:rFonts w:hint="eastAsia"/>
          <w:sz w:val="24"/>
          <w:u w:val="single"/>
        </w:rPr>
        <w:t>20</w:t>
      </w:r>
      <w:r w:rsidR="006D7A31">
        <w:rPr>
          <w:rFonts w:hint="eastAsia"/>
          <w:sz w:val="24"/>
          <w:u w:val="single"/>
        </w:rPr>
        <w:t>2</w:t>
      </w:r>
      <w:r w:rsidR="00A06FB3">
        <w:rPr>
          <w:rFonts w:hint="eastAsia"/>
          <w:sz w:val="24"/>
          <w:u w:val="single"/>
        </w:rPr>
        <w:t>3</w:t>
      </w:r>
      <w:r>
        <w:rPr>
          <w:sz w:val="24"/>
          <w:u w:val="single"/>
        </w:rPr>
        <w:t>-07-0</w:t>
      </w:r>
      <w:r w:rsidR="00A06FB3">
        <w:rPr>
          <w:rFonts w:hint="eastAsia"/>
          <w:sz w:val="24"/>
          <w:u w:val="single"/>
        </w:rPr>
        <w:t>8</w:t>
      </w:r>
      <w:r>
        <w:rPr>
          <w:sz w:val="24"/>
          <w:u w:val="single"/>
        </w:rPr>
        <w:t xml:space="preserve">        </w:t>
      </w:r>
      <w:r w:rsidR="002C3297">
        <w:rPr>
          <w:sz w:val="24"/>
          <w:u w:val="single"/>
        </w:rPr>
        <w:t xml:space="preserve"> </w:t>
      </w:r>
    </w:p>
    <w:p w14:paraId="31449CF0" w14:textId="77777777" w:rsidR="00E5466F" w:rsidRPr="00C94D2E" w:rsidRDefault="00E5466F">
      <w:pPr>
        <w:rPr>
          <w:rFonts w:hAnsi="SimSun"/>
          <w:b/>
          <w:sz w:val="28"/>
          <w:szCs w:val="28"/>
        </w:rPr>
      </w:pPr>
    </w:p>
    <w:tbl>
      <w:tblPr>
        <w:tblpPr w:leftFromText="180" w:rightFromText="180" w:vertAnchor="text" w:horzAnchor="margin" w:tblpXSpec="center" w:tblpY="215"/>
        <w:tblW w:w="35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995"/>
      </w:tblGrid>
      <w:tr w:rsidR="00984E50" w:rsidRPr="00FC7CDD" w14:paraId="6E3062CD" w14:textId="77777777" w:rsidTr="00984E50">
        <w:trPr>
          <w:cantSplit/>
        </w:trPr>
        <w:tc>
          <w:tcPr>
            <w:tcW w:w="1559" w:type="dxa"/>
          </w:tcPr>
          <w:p w14:paraId="4575B98B" w14:textId="77777777" w:rsidR="00984E50" w:rsidRPr="00FC7CDD" w:rsidRDefault="00984E50" w:rsidP="00984E50">
            <w:pPr>
              <w:jc w:val="center"/>
              <w:rPr>
                <w:rFonts w:ascii="SimSun" w:hAnsi="SimSun"/>
                <w:bCs/>
                <w:sz w:val="28"/>
              </w:rPr>
            </w:pPr>
            <w:r>
              <w:rPr>
                <w:rFonts w:ascii="SimSun" w:hAnsi="SimSun"/>
                <w:bCs/>
                <w:sz w:val="28"/>
              </w:rPr>
              <w:t>Points</w:t>
            </w:r>
          </w:p>
        </w:tc>
        <w:tc>
          <w:tcPr>
            <w:tcW w:w="1995" w:type="dxa"/>
          </w:tcPr>
          <w:p w14:paraId="505BD612" w14:textId="77777777" w:rsidR="00984E50" w:rsidRPr="00FC7CDD" w:rsidRDefault="00984E50" w:rsidP="00984E50">
            <w:pPr>
              <w:jc w:val="center"/>
              <w:rPr>
                <w:rFonts w:ascii="SimSun" w:hAnsi="SimSun"/>
                <w:bCs/>
                <w:sz w:val="28"/>
              </w:rPr>
            </w:pPr>
            <w:r>
              <w:rPr>
                <w:rFonts w:ascii="SimSun" w:hAnsi="SimSun" w:hint="eastAsia"/>
                <w:bCs/>
                <w:sz w:val="28"/>
              </w:rPr>
              <w:t>T</w:t>
            </w:r>
            <w:r>
              <w:rPr>
                <w:rFonts w:ascii="SimSun" w:hAnsi="SimSun"/>
                <w:bCs/>
                <w:sz w:val="28"/>
              </w:rPr>
              <w:t>eacher</w:t>
            </w:r>
          </w:p>
        </w:tc>
      </w:tr>
      <w:tr w:rsidR="00984E50" w:rsidRPr="00FC7CDD" w14:paraId="445B9999" w14:textId="77777777" w:rsidTr="00984E50">
        <w:trPr>
          <w:cantSplit/>
          <w:trHeight w:val="740"/>
        </w:trPr>
        <w:tc>
          <w:tcPr>
            <w:tcW w:w="1559" w:type="dxa"/>
          </w:tcPr>
          <w:p w14:paraId="514B52C0" w14:textId="77777777" w:rsidR="00984E50" w:rsidRPr="00FC7CDD" w:rsidRDefault="00984E50" w:rsidP="00984E50">
            <w:pPr>
              <w:rPr>
                <w:rFonts w:ascii="SimSun" w:hAnsi="SimSun"/>
                <w:sz w:val="28"/>
              </w:rPr>
            </w:pPr>
          </w:p>
        </w:tc>
        <w:tc>
          <w:tcPr>
            <w:tcW w:w="1995" w:type="dxa"/>
          </w:tcPr>
          <w:p w14:paraId="51B26864" w14:textId="77777777" w:rsidR="00984E50" w:rsidRPr="00FC7CDD" w:rsidRDefault="00984E50" w:rsidP="00984E50">
            <w:pPr>
              <w:rPr>
                <w:rFonts w:ascii="SimSun" w:hAnsi="SimSun"/>
                <w:sz w:val="28"/>
              </w:rPr>
            </w:pPr>
          </w:p>
        </w:tc>
      </w:tr>
    </w:tbl>
    <w:p w14:paraId="3045771C" w14:textId="77777777" w:rsidR="00E5466F" w:rsidRDefault="00E5466F">
      <w:pPr>
        <w:rPr>
          <w:rFonts w:hAnsi="SimSun"/>
          <w:b/>
          <w:sz w:val="28"/>
          <w:szCs w:val="28"/>
        </w:rPr>
      </w:pPr>
    </w:p>
    <w:p w14:paraId="73F7316E" w14:textId="77777777" w:rsidR="009B4E23" w:rsidRDefault="009B4E23">
      <w:pPr>
        <w:rPr>
          <w:rFonts w:hAnsi="SimSun"/>
          <w:b/>
          <w:sz w:val="28"/>
          <w:szCs w:val="28"/>
        </w:rPr>
      </w:pPr>
    </w:p>
    <w:p w14:paraId="51BA112F" w14:textId="77777777" w:rsidR="00332CB0" w:rsidRDefault="00332CB0">
      <w:pPr>
        <w:pStyle w:val="HD1"/>
        <w:spacing w:before="240" w:after="240" w:line="400" w:lineRule="exact"/>
        <w:ind w:firstLine="0"/>
        <w:jc w:val="center"/>
        <w:outlineLvl w:val="0"/>
        <w:rPr>
          <w:rFonts w:ascii="SimHei" w:eastAsia="SimHei" w:hAnsi="SimHei" w:cs="SimHei"/>
          <w:b/>
          <w:bCs/>
          <w:kern w:val="44"/>
          <w:sz w:val="30"/>
          <w:szCs w:val="44"/>
        </w:rPr>
        <w:sectPr w:rsidR="00332CB0">
          <w:footerReference w:type="default" r:id="rId10"/>
          <w:pgSz w:w="11906" w:h="16838"/>
          <w:pgMar w:top="1440" w:right="1800" w:bottom="1440" w:left="1800" w:header="851" w:footer="992" w:gutter="0"/>
          <w:pgNumType w:fmt="upperRoman" w:start="1"/>
          <w:cols w:space="425"/>
          <w:docGrid w:type="lines" w:linePitch="312"/>
        </w:sectPr>
      </w:pPr>
      <w:bookmarkStart w:id="5" w:name="_Toc15790"/>
    </w:p>
    <w:p w14:paraId="6A320A1E" w14:textId="77777777" w:rsidR="00332CB0" w:rsidRDefault="00332CB0"/>
    <w:tbl>
      <w:tblPr>
        <w:tblW w:w="8184" w:type="dxa"/>
        <w:jc w:val="center"/>
        <w:tblLayout w:type="fixed"/>
        <w:tblCellMar>
          <w:left w:w="0" w:type="dxa"/>
          <w:right w:w="0" w:type="dxa"/>
        </w:tblCellMar>
        <w:tblLook w:val="04A0" w:firstRow="1" w:lastRow="0" w:firstColumn="1" w:lastColumn="0" w:noHBand="0" w:noVBand="1"/>
      </w:tblPr>
      <w:tblGrid>
        <w:gridCol w:w="426"/>
        <w:gridCol w:w="1687"/>
        <w:gridCol w:w="1165"/>
        <w:gridCol w:w="1359"/>
        <w:gridCol w:w="1959"/>
        <w:gridCol w:w="1588"/>
      </w:tblGrid>
      <w:tr w:rsidR="00462873" w14:paraId="51595AF8" w14:textId="77777777" w:rsidTr="00462873">
        <w:trPr>
          <w:trHeight w:val="612"/>
          <w:jc w:val="center"/>
        </w:trPr>
        <w:tc>
          <w:tcPr>
            <w:tcW w:w="8184" w:type="dxa"/>
            <w:gridSpan w:val="6"/>
            <w:tcBorders>
              <w:top w:val="nil"/>
              <w:left w:val="nil"/>
              <w:bottom w:val="nil"/>
              <w:right w:val="nil"/>
            </w:tcBorders>
            <w:shd w:val="clear" w:color="auto" w:fill="1F4E78"/>
            <w:tcMar>
              <w:top w:w="15" w:type="dxa"/>
              <w:left w:w="15" w:type="dxa"/>
              <w:right w:w="15" w:type="dxa"/>
            </w:tcMar>
            <w:vAlign w:val="center"/>
          </w:tcPr>
          <w:p w14:paraId="1CBB1D22" w14:textId="77777777" w:rsidR="00462873" w:rsidRDefault="009B4E23" w:rsidP="00A558CA">
            <w:pPr>
              <w:widowControl/>
              <w:jc w:val="center"/>
              <w:textAlignment w:val="center"/>
              <w:rPr>
                <w:rFonts w:ascii="SimSun" w:hAnsi="SimSun" w:cs="SimSun"/>
                <w:b/>
                <w:color w:val="FFFFFF"/>
                <w:sz w:val="32"/>
                <w:szCs w:val="32"/>
              </w:rPr>
            </w:pPr>
            <w:r>
              <w:rPr>
                <w:rFonts w:ascii="SimSun" w:hAnsi="SimSun" w:cs="SimSun"/>
                <w:b/>
                <w:color w:val="FFFFFF"/>
                <w:kern w:val="0"/>
                <w:sz w:val="32"/>
                <w:szCs w:val="32"/>
                <w:lang w:bidi="ar"/>
              </w:rPr>
              <w:t>P</w:t>
            </w:r>
            <w:r w:rsidRPr="009B4E23">
              <w:rPr>
                <w:rFonts w:ascii="SimSun" w:hAnsi="SimSun" w:cs="SimSun"/>
                <w:b/>
                <w:color w:val="FFFFFF"/>
                <w:kern w:val="0"/>
                <w:sz w:val="32"/>
                <w:szCs w:val="32"/>
                <w:lang w:bidi="ar"/>
              </w:rPr>
              <w:t xml:space="preserve">roject </w:t>
            </w:r>
            <w:r>
              <w:rPr>
                <w:rFonts w:ascii="SimSun" w:hAnsi="SimSun" w:cs="SimSun"/>
                <w:b/>
                <w:color w:val="FFFFFF"/>
                <w:kern w:val="0"/>
                <w:sz w:val="32"/>
                <w:szCs w:val="32"/>
                <w:lang w:bidi="ar"/>
              </w:rPr>
              <w:t>S</w:t>
            </w:r>
            <w:r w:rsidRPr="009B4E23">
              <w:rPr>
                <w:rFonts w:ascii="SimSun" w:hAnsi="SimSun" w:cs="SimSun"/>
                <w:b/>
                <w:color w:val="FFFFFF"/>
                <w:kern w:val="0"/>
                <w:sz w:val="32"/>
                <w:szCs w:val="32"/>
                <w:lang w:bidi="ar"/>
              </w:rPr>
              <w:t>chedule</w:t>
            </w:r>
          </w:p>
        </w:tc>
      </w:tr>
      <w:tr w:rsidR="00462873" w14:paraId="248E6DE5" w14:textId="77777777" w:rsidTr="00462873">
        <w:trPr>
          <w:trHeight w:val="469"/>
          <w:jc w:val="center"/>
        </w:trPr>
        <w:tc>
          <w:tcPr>
            <w:tcW w:w="2113" w:type="dxa"/>
            <w:gridSpan w:val="2"/>
            <w:tcBorders>
              <w:top w:val="nil"/>
              <w:left w:val="nil"/>
              <w:bottom w:val="single" w:sz="4" w:space="0" w:color="000000"/>
              <w:right w:val="single" w:sz="8" w:space="0" w:color="000000"/>
            </w:tcBorders>
            <w:shd w:val="clear" w:color="auto" w:fill="BFBFBF"/>
            <w:tcMar>
              <w:top w:w="15" w:type="dxa"/>
              <w:left w:w="15" w:type="dxa"/>
              <w:right w:w="15" w:type="dxa"/>
            </w:tcMar>
            <w:vAlign w:val="center"/>
          </w:tcPr>
          <w:p w14:paraId="6C03D015" w14:textId="77777777" w:rsidR="00462873" w:rsidRDefault="009B4E23" w:rsidP="00F7475D">
            <w:pPr>
              <w:widowControl/>
              <w:jc w:val="center"/>
              <w:textAlignment w:val="center"/>
              <w:rPr>
                <w:rFonts w:ascii="SimSun" w:hAnsi="SimSun" w:cs="SimSun"/>
                <w:b/>
                <w:color w:val="000000"/>
                <w:sz w:val="22"/>
                <w:szCs w:val="22"/>
              </w:rPr>
            </w:pPr>
            <w:r>
              <w:rPr>
                <w:rFonts w:ascii="SimSun" w:hAnsi="SimSun" w:cs="SimSun" w:hint="eastAsia"/>
                <w:b/>
                <w:color w:val="000000"/>
                <w:kern w:val="0"/>
                <w:sz w:val="22"/>
                <w:szCs w:val="22"/>
                <w:lang w:bidi="ar"/>
              </w:rPr>
              <w:t>T</w:t>
            </w:r>
            <w:r>
              <w:rPr>
                <w:rFonts w:ascii="SimSun" w:hAnsi="SimSun" w:cs="SimSun"/>
                <w:b/>
                <w:color w:val="000000"/>
                <w:kern w:val="0"/>
                <w:sz w:val="22"/>
                <w:szCs w:val="22"/>
                <w:lang w:bidi="ar"/>
              </w:rPr>
              <w:t>ask name</w:t>
            </w:r>
          </w:p>
        </w:tc>
        <w:tc>
          <w:tcPr>
            <w:tcW w:w="1165" w:type="dxa"/>
            <w:tcBorders>
              <w:top w:val="single" w:sz="8" w:space="0" w:color="000000"/>
              <w:left w:val="nil"/>
              <w:bottom w:val="nil"/>
              <w:right w:val="single" w:sz="8" w:space="0" w:color="000000"/>
            </w:tcBorders>
            <w:shd w:val="clear" w:color="auto" w:fill="BFBFBF"/>
            <w:tcMar>
              <w:top w:w="15" w:type="dxa"/>
              <w:left w:w="15" w:type="dxa"/>
              <w:right w:w="15" w:type="dxa"/>
            </w:tcMar>
            <w:vAlign w:val="center"/>
          </w:tcPr>
          <w:p w14:paraId="6952965C" w14:textId="77777777" w:rsidR="00462873" w:rsidRDefault="009B4E23" w:rsidP="00F7475D">
            <w:pPr>
              <w:widowControl/>
              <w:jc w:val="center"/>
              <w:textAlignment w:val="center"/>
              <w:rPr>
                <w:rFonts w:ascii="SimSun" w:hAnsi="SimSun" w:cs="SimSun"/>
                <w:b/>
                <w:color w:val="000000"/>
                <w:sz w:val="22"/>
                <w:szCs w:val="22"/>
              </w:rPr>
            </w:pPr>
            <w:r>
              <w:rPr>
                <w:rFonts w:ascii="SimSun" w:hAnsi="SimSun" w:cs="SimSun"/>
                <w:b/>
                <w:color w:val="000000"/>
                <w:kern w:val="0"/>
                <w:sz w:val="22"/>
                <w:szCs w:val="22"/>
                <w:lang w:bidi="ar"/>
              </w:rPr>
              <w:t xml:space="preserve">Days </w:t>
            </w:r>
          </w:p>
        </w:tc>
        <w:tc>
          <w:tcPr>
            <w:tcW w:w="1359" w:type="dxa"/>
            <w:tcBorders>
              <w:top w:val="single" w:sz="8" w:space="0" w:color="000000"/>
              <w:left w:val="nil"/>
              <w:bottom w:val="nil"/>
              <w:right w:val="single" w:sz="8" w:space="0" w:color="000000"/>
            </w:tcBorders>
            <w:shd w:val="clear" w:color="auto" w:fill="BFBFBF"/>
            <w:tcMar>
              <w:top w:w="15" w:type="dxa"/>
              <w:left w:w="15" w:type="dxa"/>
              <w:right w:w="15" w:type="dxa"/>
            </w:tcMar>
            <w:vAlign w:val="center"/>
          </w:tcPr>
          <w:p w14:paraId="205F3472" w14:textId="77777777" w:rsidR="00462873" w:rsidRDefault="009B4E23" w:rsidP="00F7475D">
            <w:pPr>
              <w:widowControl/>
              <w:jc w:val="center"/>
              <w:textAlignment w:val="center"/>
              <w:rPr>
                <w:rFonts w:ascii="SimSun" w:hAnsi="SimSun" w:cs="SimSun"/>
                <w:b/>
                <w:color w:val="000000"/>
                <w:sz w:val="22"/>
                <w:szCs w:val="22"/>
              </w:rPr>
            </w:pPr>
            <w:r>
              <w:rPr>
                <w:rFonts w:ascii="SimSun" w:hAnsi="SimSun" w:cs="SimSun"/>
                <w:b/>
                <w:color w:val="000000"/>
                <w:kern w:val="0"/>
                <w:sz w:val="22"/>
                <w:szCs w:val="22"/>
                <w:lang w:bidi="ar"/>
              </w:rPr>
              <w:t>Start time</w:t>
            </w:r>
          </w:p>
        </w:tc>
        <w:tc>
          <w:tcPr>
            <w:tcW w:w="1959" w:type="dxa"/>
            <w:tcBorders>
              <w:top w:val="single" w:sz="8" w:space="0" w:color="000000"/>
              <w:left w:val="nil"/>
              <w:bottom w:val="nil"/>
              <w:right w:val="single" w:sz="8" w:space="0" w:color="000000"/>
            </w:tcBorders>
            <w:shd w:val="clear" w:color="auto" w:fill="BFBFBF"/>
            <w:tcMar>
              <w:top w:w="15" w:type="dxa"/>
              <w:left w:w="15" w:type="dxa"/>
              <w:right w:w="15" w:type="dxa"/>
            </w:tcMar>
            <w:vAlign w:val="center"/>
          </w:tcPr>
          <w:p w14:paraId="7F6BB7E7" w14:textId="77777777" w:rsidR="00462873" w:rsidRDefault="009B4E23" w:rsidP="00F7475D">
            <w:pPr>
              <w:widowControl/>
              <w:jc w:val="center"/>
              <w:textAlignment w:val="center"/>
              <w:rPr>
                <w:rFonts w:ascii="SimSun" w:hAnsi="SimSun" w:cs="SimSun"/>
                <w:b/>
                <w:color w:val="000000"/>
                <w:sz w:val="22"/>
                <w:szCs w:val="22"/>
              </w:rPr>
            </w:pPr>
            <w:r>
              <w:rPr>
                <w:rFonts w:ascii="SimSun" w:hAnsi="SimSun" w:cs="SimSun"/>
                <w:b/>
                <w:color w:val="000000"/>
                <w:kern w:val="0"/>
                <w:sz w:val="22"/>
                <w:szCs w:val="22"/>
                <w:lang w:bidi="ar"/>
              </w:rPr>
              <w:t>End time</w:t>
            </w:r>
          </w:p>
        </w:tc>
        <w:tc>
          <w:tcPr>
            <w:tcW w:w="1588" w:type="dxa"/>
            <w:tcBorders>
              <w:top w:val="single" w:sz="8" w:space="0" w:color="000000"/>
              <w:left w:val="nil"/>
              <w:bottom w:val="nil"/>
              <w:right w:val="nil"/>
            </w:tcBorders>
            <w:shd w:val="clear" w:color="auto" w:fill="BFBFBF"/>
            <w:tcMar>
              <w:top w:w="15" w:type="dxa"/>
              <w:left w:w="15" w:type="dxa"/>
              <w:right w:w="15" w:type="dxa"/>
            </w:tcMar>
            <w:vAlign w:val="center"/>
          </w:tcPr>
          <w:p w14:paraId="627B057D" w14:textId="77777777" w:rsidR="00462873" w:rsidRDefault="009B4E23" w:rsidP="00F7475D">
            <w:pPr>
              <w:widowControl/>
              <w:jc w:val="center"/>
              <w:textAlignment w:val="center"/>
              <w:rPr>
                <w:rFonts w:ascii="SimSun" w:hAnsi="SimSun" w:cs="SimSun"/>
                <w:b/>
                <w:color w:val="000000"/>
                <w:sz w:val="22"/>
                <w:szCs w:val="22"/>
              </w:rPr>
            </w:pPr>
            <w:r>
              <w:rPr>
                <w:rFonts w:ascii="SimSun" w:hAnsi="SimSun" w:cs="SimSun"/>
                <w:b/>
                <w:color w:val="000000"/>
                <w:kern w:val="0"/>
                <w:sz w:val="22"/>
                <w:szCs w:val="22"/>
                <w:lang w:bidi="ar"/>
              </w:rPr>
              <w:t xml:space="preserve">Signature </w:t>
            </w:r>
          </w:p>
        </w:tc>
      </w:tr>
      <w:tr w:rsidR="00462873" w14:paraId="1A539441"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71AA9BC" w14:textId="77777777" w:rsidR="00462873" w:rsidRDefault="009B4E23" w:rsidP="00F7475D">
            <w:pPr>
              <w:widowControl/>
              <w:jc w:val="left"/>
              <w:textAlignment w:val="center"/>
              <w:rPr>
                <w:rFonts w:ascii="SimSun" w:hAnsi="SimSun" w:cs="SimSun"/>
                <w:color w:val="000000"/>
                <w:szCs w:val="21"/>
              </w:rPr>
            </w:pPr>
            <w:r>
              <w:rPr>
                <w:rFonts w:ascii="SimSun" w:hAnsi="SimSun" w:cs="SimSun" w:hint="eastAsia"/>
                <w:color w:val="000000"/>
                <w:kern w:val="0"/>
                <w:szCs w:val="21"/>
                <w:lang w:bidi="ar"/>
              </w:rPr>
              <w:t>P</w:t>
            </w:r>
            <w:r>
              <w:rPr>
                <w:rFonts w:ascii="SimSun" w:hAnsi="SimSun" w:cs="SimSun"/>
                <w:color w:val="000000"/>
                <w:kern w:val="0"/>
                <w:szCs w:val="21"/>
                <w:lang w:bidi="ar"/>
              </w:rPr>
              <w:t>roject Plan</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4EE45F9" w14:textId="77777777" w:rsidR="00462873" w:rsidRDefault="00462873" w:rsidP="00F7475D">
            <w:pPr>
              <w:widowControl/>
              <w:textAlignment w:val="center"/>
              <w:rPr>
                <w:rFonts w:ascii="SimSun" w:hAnsi="SimSun" w:cs="SimSun"/>
                <w:color w:val="000000"/>
                <w:szCs w:val="21"/>
              </w:rPr>
            </w:pPr>
            <w:r>
              <w:rPr>
                <w:rFonts w:ascii="SimSun" w:hAnsi="SimSun" w:cs="SimSun" w:hint="eastAsia"/>
                <w:color w:val="000000"/>
                <w:kern w:val="0"/>
                <w:szCs w:val="21"/>
                <w:lang w:bidi="ar"/>
              </w:rPr>
              <w:t>1</w:t>
            </w:r>
            <w:r w:rsidR="009B4E23">
              <w:rPr>
                <w:rFonts w:ascii="SimSun" w:hAnsi="SimSun" w:cs="SimSun"/>
                <w:color w:val="000000"/>
                <w:kern w:val="0"/>
                <w:szCs w:val="21"/>
                <w:lang w:bidi="ar"/>
              </w:rPr>
              <w:t xml:space="preserve"> day</w:t>
            </w:r>
            <w:r w:rsidR="009B4E23">
              <w:rPr>
                <w:rFonts w:ascii="SimSun" w:hAnsi="SimSun" w:cs="SimSun"/>
                <w:color w:val="000000"/>
                <w:szCs w:val="21"/>
              </w:rPr>
              <w:t xml:space="preserve"> </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3FF2F88" w14:textId="55B9D76F" w:rsidR="00462873" w:rsidRDefault="00E765A8" w:rsidP="00F7475D">
            <w:pPr>
              <w:rPr>
                <w:rFonts w:ascii="Calibri" w:hAnsi="Calibri" w:cs="Calibri"/>
                <w:color w:val="000000"/>
                <w:szCs w:val="21"/>
              </w:rPr>
            </w:pPr>
            <w:r>
              <w:rPr>
                <w:rFonts w:ascii="Calibri" w:hAnsi="Calibri" w:cs="Calibri"/>
                <w:color w:val="000000"/>
                <w:szCs w:val="21"/>
              </w:rPr>
              <w:t>2023/06/20</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FCF5896" w14:textId="77777777" w:rsidR="00462873" w:rsidRDefault="00462873" w:rsidP="00F7475D">
            <w:pPr>
              <w:rPr>
                <w:rFonts w:ascii="Calibri" w:hAnsi="Calibri" w:cs="Calibri"/>
                <w:color w:val="000000"/>
                <w:szCs w:val="21"/>
              </w:rPr>
            </w:pP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08646B6" w14:textId="77777777" w:rsidR="00462873" w:rsidRDefault="00462873" w:rsidP="00F7475D">
            <w:pPr>
              <w:rPr>
                <w:rFonts w:ascii="SimSun" w:hAnsi="SimSun" w:cs="SimSun"/>
                <w:color w:val="000000"/>
                <w:szCs w:val="21"/>
              </w:rPr>
            </w:pPr>
          </w:p>
        </w:tc>
      </w:tr>
      <w:tr w:rsidR="00E7395F" w14:paraId="006B0226"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136B36D1" w14:textId="77777777" w:rsidR="00E7395F" w:rsidRDefault="00E7395F" w:rsidP="00E7395F">
            <w:pPr>
              <w:widowControl/>
              <w:jc w:val="left"/>
              <w:textAlignment w:val="center"/>
              <w:rPr>
                <w:rFonts w:ascii="SimSun" w:hAnsi="SimSun" w:cs="SimSun"/>
                <w:color w:val="000000"/>
                <w:szCs w:val="21"/>
              </w:rPr>
            </w:pPr>
          </w:p>
        </w:tc>
        <w:tc>
          <w:tcPr>
            <w:tcW w:w="1165"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1322A20E" w14:textId="77777777" w:rsidR="00E7395F" w:rsidRDefault="00E7395F" w:rsidP="00E7395F">
            <w:pPr>
              <w:rPr>
                <w:rFonts w:ascii="SimSun" w:hAnsi="SimSun" w:cs="SimSun"/>
                <w:color w:val="000000"/>
                <w:szCs w:val="21"/>
              </w:rPr>
            </w:pPr>
          </w:p>
        </w:tc>
        <w:tc>
          <w:tcPr>
            <w:tcW w:w="13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32AFBA6B" w14:textId="2EBB6E6A" w:rsidR="00E7395F" w:rsidRDefault="00E7395F" w:rsidP="00E7395F">
            <w:pPr>
              <w:widowControl/>
              <w:textAlignment w:val="center"/>
              <w:rPr>
                <w:rFonts w:ascii="Calibri" w:hAnsi="Calibri" w:cs="Calibri"/>
                <w:color w:val="000000"/>
                <w:szCs w:val="21"/>
              </w:rPr>
            </w:pPr>
          </w:p>
        </w:tc>
        <w:tc>
          <w:tcPr>
            <w:tcW w:w="19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1A8F71B7" w14:textId="558A94B1" w:rsidR="00E7395F" w:rsidRDefault="00E7395F" w:rsidP="00E7395F">
            <w:pPr>
              <w:widowControl/>
              <w:textAlignment w:val="center"/>
              <w:rPr>
                <w:rFonts w:ascii="Calibri" w:hAnsi="Calibri" w:cs="Calibri"/>
                <w:color w:val="000000"/>
                <w:szCs w:val="21"/>
              </w:rPr>
            </w:pPr>
          </w:p>
        </w:tc>
        <w:tc>
          <w:tcPr>
            <w:tcW w:w="1588"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0C0A40F7" w14:textId="77777777" w:rsidR="00E7395F" w:rsidRDefault="00E7395F" w:rsidP="00E7395F">
            <w:pPr>
              <w:rPr>
                <w:rFonts w:ascii="SimSun" w:hAnsi="SimSun" w:cs="SimSun"/>
                <w:color w:val="000000"/>
                <w:szCs w:val="21"/>
              </w:rPr>
            </w:pPr>
          </w:p>
        </w:tc>
      </w:tr>
      <w:tr w:rsidR="00462873" w14:paraId="37CCCA8C"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43E2B0C" w14:textId="77777777" w:rsidR="00462873" w:rsidRDefault="00521929" w:rsidP="00F7475D">
            <w:pPr>
              <w:widowControl/>
              <w:jc w:val="left"/>
              <w:textAlignment w:val="center"/>
              <w:rPr>
                <w:rFonts w:ascii="SimSun" w:hAnsi="SimSun" w:cs="SimSun"/>
                <w:color w:val="000000"/>
                <w:szCs w:val="21"/>
              </w:rPr>
            </w:pPr>
            <w:r w:rsidRPr="00521929">
              <w:rPr>
                <w:rFonts w:ascii="SimSun" w:hAnsi="SimSun" w:cs="SimSun"/>
                <w:color w:val="000000"/>
                <w:kern w:val="0"/>
                <w:szCs w:val="21"/>
                <w:lang w:bidi="ar"/>
              </w:rPr>
              <w:t>Requirements</w:t>
            </w:r>
            <w:r>
              <w:rPr>
                <w:rFonts w:ascii="SimSun" w:hAnsi="SimSun" w:cs="SimSun"/>
                <w:color w:val="000000"/>
                <w:kern w:val="0"/>
                <w:szCs w:val="21"/>
                <w:lang w:bidi="ar"/>
              </w:rPr>
              <w:t xml:space="preserve"> analysis</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0062A88" w14:textId="34819876" w:rsidR="00462873" w:rsidRDefault="00E765A8" w:rsidP="00F7475D">
            <w:pPr>
              <w:widowControl/>
              <w:textAlignment w:val="center"/>
              <w:rPr>
                <w:rFonts w:ascii="SimSun" w:hAnsi="SimSun" w:cs="SimSun"/>
                <w:color w:val="000000"/>
                <w:szCs w:val="21"/>
              </w:rPr>
            </w:pPr>
            <w:r>
              <w:rPr>
                <w:rFonts w:ascii="SimSun" w:hAnsi="SimSun" w:cs="SimSun"/>
                <w:color w:val="000000"/>
                <w:kern w:val="0"/>
                <w:szCs w:val="21"/>
                <w:lang w:bidi="ar"/>
              </w:rPr>
              <w:t>1</w:t>
            </w:r>
            <w:r w:rsidR="00521929">
              <w:rPr>
                <w:rFonts w:ascii="SimSun" w:hAnsi="SimSun" w:cs="SimSun"/>
                <w:color w:val="000000"/>
                <w:kern w:val="0"/>
                <w:szCs w:val="21"/>
                <w:lang w:bidi="ar"/>
              </w:rPr>
              <w:t xml:space="preserve"> days</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79A40BF" w14:textId="3B694CED" w:rsidR="00462873" w:rsidRDefault="00E765A8" w:rsidP="00F7475D">
            <w:pPr>
              <w:widowControl/>
              <w:textAlignment w:val="center"/>
              <w:rPr>
                <w:rFonts w:ascii="Calibri" w:hAnsi="Calibri" w:cs="Calibri"/>
                <w:color w:val="000000"/>
                <w:szCs w:val="21"/>
              </w:rPr>
            </w:pPr>
            <w:r>
              <w:rPr>
                <w:rFonts w:ascii="Calibri" w:hAnsi="Calibri" w:cs="Calibri"/>
                <w:color w:val="000000"/>
                <w:kern w:val="0"/>
                <w:szCs w:val="21"/>
                <w:lang w:bidi="ar"/>
              </w:rPr>
              <w:t>2023/0620</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3B283FE" w14:textId="51B8E21C" w:rsidR="00462873" w:rsidRDefault="00462873" w:rsidP="00F7475D">
            <w:pPr>
              <w:widowControl/>
              <w:textAlignment w:val="center"/>
              <w:rPr>
                <w:rFonts w:ascii="Calibri" w:hAnsi="Calibri" w:cs="Calibri"/>
                <w:color w:val="000000"/>
                <w:szCs w:val="21"/>
              </w:rPr>
            </w:pP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327E7149" w14:textId="77777777" w:rsidR="00462873" w:rsidRDefault="00462873" w:rsidP="00F7475D">
            <w:pPr>
              <w:rPr>
                <w:rFonts w:ascii="Calibri" w:hAnsi="Calibri" w:cs="Calibri"/>
                <w:color w:val="000000"/>
                <w:szCs w:val="21"/>
              </w:rPr>
            </w:pPr>
          </w:p>
        </w:tc>
      </w:tr>
      <w:tr w:rsidR="00462873" w14:paraId="09BE75D2"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6832C35" w14:textId="77777777" w:rsidR="00462873" w:rsidRDefault="00462873" w:rsidP="00F7475D">
            <w:pPr>
              <w:jc w:val="left"/>
              <w:rPr>
                <w:rFonts w:ascii="SimSun" w:hAnsi="SimSun" w:cs="SimSun"/>
                <w:color w:val="000000"/>
                <w:sz w:val="24"/>
              </w:rPr>
            </w:pP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143D4CE" w14:textId="77777777" w:rsidR="00462873" w:rsidRDefault="00462873" w:rsidP="00F7475D">
            <w:pPr>
              <w:rPr>
                <w:rFonts w:ascii="SimSun" w:hAnsi="SimSun" w:cs="SimSun"/>
                <w:color w:val="000000"/>
                <w:szCs w:val="21"/>
              </w:rPr>
            </w:pP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247BDBA" w14:textId="77777777" w:rsidR="00462873" w:rsidRDefault="00462873" w:rsidP="00F7475D">
            <w:pPr>
              <w:rPr>
                <w:rFonts w:ascii="Calibri" w:hAnsi="Calibri" w:cs="Calibri"/>
                <w:color w:val="000000"/>
                <w:szCs w:val="21"/>
              </w:rPr>
            </w:pP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54648B5" w14:textId="77777777" w:rsidR="00462873" w:rsidRDefault="00462873" w:rsidP="00F7475D">
            <w:pPr>
              <w:rPr>
                <w:rFonts w:ascii="Calibri" w:hAnsi="Calibri" w:cs="Calibri"/>
                <w:color w:val="000000"/>
                <w:szCs w:val="21"/>
              </w:rPr>
            </w:pP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460342D" w14:textId="77777777" w:rsidR="00462873" w:rsidRDefault="00462873" w:rsidP="00F7475D">
            <w:pPr>
              <w:rPr>
                <w:rFonts w:ascii="SimSun" w:hAnsi="SimSun" w:cs="SimSun"/>
                <w:color w:val="000000"/>
                <w:szCs w:val="21"/>
              </w:rPr>
            </w:pPr>
          </w:p>
        </w:tc>
      </w:tr>
      <w:tr w:rsidR="00462873" w14:paraId="4B605BCE"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ABABA1A" w14:textId="77777777" w:rsidR="00462873" w:rsidRDefault="00462873" w:rsidP="00F7475D">
            <w:pPr>
              <w:widowControl/>
              <w:jc w:val="left"/>
              <w:textAlignment w:val="center"/>
              <w:rPr>
                <w:rFonts w:ascii="SimSun" w:hAnsi="SimSun" w:cs="SimSun"/>
                <w:color w:val="000000"/>
                <w:szCs w:val="21"/>
              </w:rPr>
            </w:pPr>
            <w:r>
              <w:rPr>
                <w:rFonts w:ascii="SimSun" w:hAnsi="SimSun" w:cs="SimSun" w:hint="eastAsia"/>
                <w:color w:val="000000"/>
                <w:kern w:val="0"/>
                <w:szCs w:val="21"/>
                <w:lang w:bidi="ar"/>
              </w:rPr>
              <w:t>设计</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88255DC" w14:textId="3F407BF2" w:rsidR="00462873" w:rsidRDefault="00E765A8" w:rsidP="00F7475D">
            <w:pPr>
              <w:widowControl/>
              <w:textAlignment w:val="center"/>
              <w:rPr>
                <w:rFonts w:ascii="SimSun" w:hAnsi="SimSun" w:cs="SimSun"/>
                <w:color w:val="000000"/>
                <w:szCs w:val="21"/>
              </w:rPr>
            </w:pPr>
            <w:r>
              <w:rPr>
                <w:rFonts w:ascii="SimSun" w:hAnsi="SimSun" w:cs="SimSun" w:hint="eastAsia"/>
                <w:color w:val="000000"/>
                <w:kern w:val="0"/>
                <w:szCs w:val="21"/>
                <w:lang w:bidi="ar"/>
              </w:rPr>
              <w:t>2</w:t>
            </w:r>
            <w:r>
              <w:rPr>
                <w:rFonts w:ascii="SimSun" w:hAnsi="SimSun" w:cs="SimSun"/>
                <w:color w:val="000000"/>
                <w:kern w:val="0"/>
                <w:szCs w:val="21"/>
                <w:lang w:bidi="ar"/>
              </w:rPr>
              <w:t xml:space="preserve"> </w:t>
            </w:r>
            <w:r w:rsidR="00521929">
              <w:rPr>
                <w:rFonts w:ascii="SimSun" w:hAnsi="SimSun" w:cs="SimSun" w:hint="eastAsia"/>
                <w:color w:val="000000"/>
                <w:kern w:val="0"/>
                <w:szCs w:val="21"/>
                <w:lang w:bidi="ar"/>
              </w:rPr>
              <w:t>d</w:t>
            </w:r>
            <w:r w:rsidR="00521929">
              <w:rPr>
                <w:rFonts w:ascii="SimSun" w:hAnsi="SimSun" w:cs="SimSun"/>
                <w:color w:val="000000"/>
                <w:kern w:val="0"/>
                <w:szCs w:val="21"/>
                <w:lang w:bidi="ar"/>
              </w:rPr>
              <w:t>ays</w:t>
            </w:r>
            <w:r w:rsidR="00521929">
              <w:rPr>
                <w:rFonts w:ascii="SimSun" w:hAnsi="SimSun" w:cs="SimSun"/>
                <w:color w:val="000000"/>
                <w:szCs w:val="21"/>
              </w:rPr>
              <w:t xml:space="preserve"> </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B24874D" w14:textId="1AC9F472" w:rsidR="00462873" w:rsidRDefault="00E765A8" w:rsidP="00F7475D">
            <w:pPr>
              <w:widowControl/>
              <w:textAlignment w:val="center"/>
              <w:rPr>
                <w:rFonts w:ascii="Calibri" w:hAnsi="Calibri" w:cs="Calibri"/>
                <w:color w:val="000000"/>
                <w:szCs w:val="21"/>
              </w:rPr>
            </w:pPr>
            <w:r>
              <w:rPr>
                <w:rFonts w:ascii="Calibri" w:hAnsi="Calibri" w:cs="Calibri"/>
                <w:color w:val="000000"/>
                <w:kern w:val="0"/>
                <w:szCs w:val="21"/>
                <w:lang w:bidi="ar"/>
              </w:rPr>
              <w:t>2023/06/21</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3677F86" w14:textId="4D419D4F" w:rsidR="00462873" w:rsidRDefault="00E765A8" w:rsidP="00F7475D">
            <w:pPr>
              <w:widowControl/>
              <w:textAlignment w:val="center"/>
              <w:rPr>
                <w:rFonts w:ascii="Calibri" w:hAnsi="Calibri" w:cs="Calibri"/>
                <w:color w:val="000000"/>
                <w:szCs w:val="21"/>
              </w:rPr>
            </w:pPr>
            <w:r>
              <w:rPr>
                <w:rFonts w:ascii="Calibri" w:hAnsi="Calibri" w:cs="Calibri"/>
                <w:color w:val="000000"/>
                <w:kern w:val="0"/>
                <w:szCs w:val="21"/>
                <w:lang w:bidi="ar"/>
              </w:rPr>
              <w:t>2023/06/22</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493F665" w14:textId="77777777" w:rsidR="00462873" w:rsidRDefault="00462873" w:rsidP="00F7475D">
            <w:pPr>
              <w:rPr>
                <w:rFonts w:ascii="Calibri" w:hAnsi="Calibri" w:cs="Calibri"/>
                <w:color w:val="000000"/>
                <w:szCs w:val="21"/>
              </w:rPr>
            </w:pPr>
          </w:p>
        </w:tc>
      </w:tr>
      <w:tr w:rsidR="00E765A8" w14:paraId="66D32227" w14:textId="77777777" w:rsidTr="00DF02C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AAEC2E1" w14:textId="77777777" w:rsidR="00E765A8" w:rsidRDefault="00E765A8" w:rsidP="00E765A8">
            <w:pPr>
              <w:widowControl/>
              <w:jc w:val="left"/>
              <w:textAlignment w:val="center"/>
              <w:rPr>
                <w:rFonts w:ascii="Calibri" w:hAnsi="Calibri" w:cs="Calibri"/>
                <w:color w:val="000000"/>
                <w:szCs w:val="21"/>
              </w:rPr>
            </w:pPr>
            <w:r w:rsidRPr="00521929">
              <w:rPr>
                <w:rFonts w:ascii="Calibri" w:hAnsi="Calibri" w:cs="Calibri"/>
                <w:color w:val="000000"/>
                <w:kern w:val="0"/>
                <w:szCs w:val="21"/>
                <w:lang w:bidi="ar"/>
              </w:rPr>
              <w:t>Function module design</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tcPr>
          <w:p w14:paraId="2D7711CC" w14:textId="27DFBF91" w:rsidR="00E765A8" w:rsidRDefault="00E765A8" w:rsidP="00E765A8">
            <w:r>
              <w:rPr>
                <w:rFonts w:ascii="SimSun" w:hAnsi="SimSun" w:cs="SimSun" w:hint="eastAsia"/>
                <w:color w:val="000000"/>
                <w:kern w:val="0"/>
                <w:szCs w:val="21"/>
                <w:lang w:bidi="ar"/>
              </w:rPr>
              <w:t>4</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r w:rsidRPr="00397EF8">
              <w:rPr>
                <w:rFonts w:ascii="SimSun" w:hAnsi="SimSun" w:cs="SimSun"/>
                <w:color w:val="000000"/>
                <w:szCs w:val="21"/>
              </w:rPr>
              <w:t xml:space="preserve"> </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BF293B4" w14:textId="61FF402A" w:rsidR="00E765A8" w:rsidRDefault="00E765A8" w:rsidP="00E765A8">
            <w:pPr>
              <w:widowControl/>
              <w:textAlignment w:val="center"/>
              <w:rPr>
                <w:rFonts w:ascii="Calibri" w:hAnsi="Calibri" w:cs="Calibri"/>
                <w:color w:val="000000"/>
                <w:szCs w:val="21"/>
              </w:rPr>
            </w:pPr>
            <w:r>
              <w:rPr>
                <w:rFonts w:ascii="Calibri" w:hAnsi="Calibri" w:cs="Calibri"/>
                <w:color w:val="000000"/>
                <w:kern w:val="0"/>
                <w:szCs w:val="21"/>
                <w:lang w:bidi="ar"/>
              </w:rPr>
              <w:t>2023/06/22</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4193D01" w14:textId="79268F9E" w:rsidR="00E765A8" w:rsidRDefault="00E765A8" w:rsidP="00E765A8">
            <w:pPr>
              <w:widowControl/>
              <w:textAlignment w:val="center"/>
              <w:rPr>
                <w:rFonts w:ascii="Calibri" w:hAnsi="Calibri" w:cs="Calibri"/>
                <w:color w:val="000000"/>
                <w:szCs w:val="21"/>
              </w:rPr>
            </w:pPr>
            <w:r>
              <w:rPr>
                <w:rFonts w:ascii="Calibri" w:hAnsi="Calibri" w:cs="Calibri"/>
                <w:color w:val="000000"/>
                <w:kern w:val="0"/>
                <w:szCs w:val="21"/>
                <w:lang w:bidi="ar"/>
              </w:rPr>
              <w:t>2023/06/25</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7461652" w14:textId="77777777" w:rsidR="00E765A8" w:rsidRDefault="00E765A8" w:rsidP="00E765A8">
            <w:pPr>
              <w:rPr>
                <w:rFonts w:ascii="SimSun" w:hAnsi="SimSun" w:cs="SimSun"/>
                <w:color w:val="000000"/>
                <w:szCs w:val="21"/>
              </w:rPr>
            </w:pPr>
          </w:p>
        </w:tc>
      </w:tr>
      <w:tr w:rsidR="00E765A8" w14:paraId="63FA620C" w14:textId="77777777" w:rsidTr="00DF02C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CD20E41" w14:textId="77777777" w:rsidR="00E765A8" w:rsidRDefault="00E765A8" w:rsidP="00E765A8">
            <w:pPr>
              <w:widowControl/>
              <w:jc w:val="left"/>
              <w:textAlignment w:val="center"/>
              <w:rPr>
                <w:rFonts w:ascii="Calibri" w:hAnsi="Calibri" w:cs="Calibri"/>
                <w:color w:val="000000"/>
                <w:szCs w:val="21"/>
              </w:rPr>
            </w:pPr>
            <w:r>
              <w:rPr>
                <w:rFonts w:ascii="Calibri" w:hAnsi="Calibri" w:cs="Calibri" w:hint="eastAsia"/>
                <w:color w:val="000000"/>
                <w:kern w:val="0"/>
                <w:szCs w:val="21"/>
                <w:lang w:bidi="ar"/>
              </w:rPr>
              <w:t>D</w:t>
            </w:r>
            <w:r>
              <w:rPr>
                <w:rFonts w:ascii="Calibri" w:hAnsi="Calibri" w:cs="Calibri"/>
                <w:color w:val="000000"/>
                <w:kern w:val="0"/>
                <w:szCs w:val="21"/>
                <w:lang w:bidi="ar"/>
              </w:rPr>
              <w:t>atabase design</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tcPr>
          <w:p w14:paraId="3179B685" w14:textId="30291459" w:rsidR="00E765A8" w:rsidRDefault="00E765A8" w:rsidP="00E765A8">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r w:rsidRPr="00397EF8">
              <w:rPr>
                <w:rFonts w:ascii="SimSun" w:hAnsi="SimSun" w:cs="SimSun"/>
                <w:color w:val="000000"/>
                <w:szCs w:val="21"/>
              </w:rPr>
              <w:t xml:space="preserve"> </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55BDD2A" w14:textId="3B68B3EF" w:rsidR="00E765A8" w:rsidRDefault="00E765A8" w:rsidP="00E765A8">
            <w:pPr>
              <w:rPr>
                <w:rFonts w:ascii="Calibri" w:hAnsi="Calibri" w:cs="Calibri"/>
                <w:color w:val="000000"/>
                <w:szCs w:val="21"/>
              </w:rPr>
            </w:pPr>
            <w:r>
              <w:rPr>
                <w:rFonts w:ascii="Calibri" w:hAnsi="Calibri" w:cs="Calibri"/>
                <w:color w:val="000000"/>
                <w:kern w:val="0"/>
                <w:szCs w:val="21"/>
                <w:lang w:bidi="ar"/>
              </w:rPr>
              <w:t>2023/06/22</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0406DB9" w14:textId="09ED472C" w:rsidR="00E765A8" w:rsidRDefault="00E765A8" w:rsidP="00E765A8">
            <w:pPr>
              <w:rPr>
                <w:rFonts w:ascii="Calibri" w:hAnsi="Calibri" w:cs="Calibri"/>
                <w:color w:val="000000"/>
                <w:szCs w:val="21"/>
              </w:rPr>
            </w:pPr>
            <w:r>
              <w:rPr>
                <w:rFonts w:ascii="Calibri" w:hAnsi="Calibri" w:cs="Calibri"/>
                <w:color w:val="000000"/>
                <w:kern w:val="0"/>
                <w:szCs w:val="21"/>
                <w:lang w:bidi="ar"/>
              </w:rPr>
              <w:t>2023/06/22</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2BE2766" w14:textId="77777777" w:rsidR="00E765A8" w:rsidRDefault="00E765A8" w:rsidP="00E765A8">
            <w:pPr>
              <w:rPr>
                <w:rFonts w:ascii="SimSun" w:hAnsi="SimSun" w:cs="SimSun"/>
                <w:color w:val="000000"/>
                <w:szCs w:val="21"/>
              </w:rPr>
            </w:pPr>
          </w:p>
        </w:tc>
      </w:tr>
      <w:tr w:rsidR="00E765A8" w14:paraId="17559D29" w14:textId="77777777" w:rsidTr="00DF02C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7905914" w14:textId="77777777" w:rsidR="00E765A8" w:rsidRDefault="00E765A8" w:rsidP="00E765A8">
            <w:pPr>
              <w:widowControl/>
              <w:jc w:val="left"/>
              <w:textAlignment w:val="center"/>
              <w:rPr>
                <w:rFonts w:ascii="SimSun" w:hAnsi="SimSun" w:cs="SimSun"/>
                <w:color w:val="000000"/>
                <w:szCs w:val="21"/>
              </w:rPr>
            </w:pPr>
            <w:r w:rsidRPr="00521929">
              <w:rPr>
                <w:rFonts w:ascii="SimSun" w:hAnsi="SimSun" w:cs="SimSun"/>
                <w:color w:val="000000"/>
                <w:kern w:val="0"/>
                <w:szCs w:val="21"/>
                <w:lang w:bidi="ar"/>
              </w:rPr>
              <w:t>Database design document</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tcPr>
          <w:p w14:paraId="17B60B44" w14:textId="34638D60" w:rsidR="00E765A8" w:rsidRDefault="00E765A8" w:rsidP="00E765A8">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r w:rsidRPr="00397EF8">
              <w:rPr>
                <w:rFonts w:ascii="SimSun" w:hAnsi="SimSun" w:cs="SimSun"/>
                <w:color w:val="000000"/>
                <w:szCs w:val="21"/>
              </w:rPr>
              <w:t xml:space="preserve"> </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DDAEF9E" w14:textId="5048D72F" w:rsidR="00E765A8" w:rsidRDefault="00E765A8" w:rsidP="00E765A8">
            <w:pPr>
              <w:rPr>
                <w:rFonts w:ascii="Calibri" w:hAnsi="Calibri" w:cs="Calibri"/>
                <w:color w:val="000000"/>
                <w:szCs w:val="21"/>
              </w:rPr>
            </w:pPr>
            <w:r>
              <w:rPr>
                <w:rFonts w:ascii="Calibri" w:hAnsi="Calibri" w:cs="Calibri"/>
                <w:color w:val="000000"/>
                <w:kern w:val="0"/>
                <w:szCs w:val="21"/>
                <w:lang w:bidi="ar"/>
              </w:rPr>
              <w:t>2023/06/22</w:t>
            </w:r>
          </w:p>
        </w:tc>
        <w:tc>
          <w:tcPr>
            <w:tcW w:w="1959" w:type="dxa"/>
            <w:tcBorders>
              <w:top w:val="single" w:sz="4" w:space="0" w:color="000000"/>
              <w:left w:val="single" w:sz="4" w:space="0" w:color="000000"/>
              <w:bottom w:val="single" w:sz="4" w:space="0" w:color="000000"/>
              <w:right w:val="single" w:sz="4" w:space="0" w:color="000000"/>
            </w:tcBorders>
            <w:shd w:val="clear" w:color="auto" w:fill="FFFFFF"/>
            <w:tcMar>
              <w:top w:w="15" w:type="dxa"/>
              <w:left w:w="15" w:type="dxa"/>
              <w:right w:w="15" w:type="dxa"/>
            </w:tcMar>
            <w:vAlign w:val="center"/>
          </w:tcPr>
          <w:p w14:paraId="132757EB" w14:textId="4EB2CF8E" w:rsidR="00E765A8" w:rsidRDefault="00E765A8" w:rsidP="00E765A8">
            <w:pPr>
              <w:widowControl/>
              <w:textAlignment w:val="center"/>
              <w:rPr>
                <w:rFonts w:ascii="Calibri" w:hAnsi="Calibri" w:cs="Calibri"/>
                <w:b/>
                <w:color w:val="FF0000"/>
                <w:szCs w:val="21"/>
              </w:rPr>
            </w:pPr>
            <w:r>
              <w:rPr>
                <w:rFonts w:ascii="Calibri" w:hAnsi="Calibri" w:cs="Calibri"/>
                <w:color w:val="000000"/>
                <w:kern w:val="0"/>
                <w:szCs w:val="21"/>
                <w:lang w:bidi="ar"/>
              </w:rPr>
              <w:t>2023/06/22</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7648BD7" w14:textId="77777777" w:rsidR="00E765A8" w:rsidRDefault="00E765A8" w:rsidP="00E765A8">
            <w:pPr>
              <w:rPr>
                <w:rFonts w:ascii="SimSun" w:hAnsi="SimSun" w:cs="SimSun"/>
                <w:color w:val="000000"/>
                <w:szCs w:val="21"/>
              </w:rPr>
            </w:pPr>
          </w:p>
        </w:tc>
      </w:tr>
      <w:tr w:rsidR="00E765A8" w14:paraId="7CE3290D"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A7AF081" w14:textId="77777777" w:rsidR="00E765A8" w:rsidRDefault="00E765A8" w:rsidP="00E765A8">
            <w:pPr>
              <w:widowControl/>
              <w:jc w:val="left"/>
              <w:textAlignment w:val="center"/>
              <w:rPr>
                <w:rFonts w:ascii="SimSun" w:hAnsi="SimSun" w:cs="SimSun"/>
                <w:color w:val="000000"/>
                <w:szCs w:val="21"/>
              </w:rPr>
            </w:pPr>
            <w:r>
              <w:rPr>
                <w:rFonts w:ascii="SimSun" w:hAnsi="SimSun" w:cs="SimSun"/>
                <w:color w:val="000000"/>
                <w:kern w:val="0"/>
                <w:szCs w:val="21"/>
                <w:lang w:bidi="ar"/>
              </w:rPr>
              <w:t>S</w:t>
            </w:r>
            <w:r w:rsidRPr="00521929">
              <w:rPr>
                <w:rFonts w:ascii="SimSun" w:hAnsi="SimSun" w:cs="SimSun"/>
                <w:color w:val="000000"/>
                <w:kern w:val="0"/>
                <w:szCs w:val="21"/>
                <w:lang w:bidi="ar"/>
              </w:rPr>
              <w:t>ystem implementation</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6969710F" w14:textId="77777777" w:rsidR="00E765A8" w:rsidRDefault="00E765A8" w:rsidP="00E765A8">
            <w:pPr>
              <w:rPr>
                <w:rFonts w:ascii="Calibri" w:hAnsi="Calibri" w:cs="Calibri"/>
                <w:color w:val="000000"/>
                <w:szCs w:val="21"/>
              </w:rPr>
            </w:pP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D233162" w14:textId="77777777" w:rsidR="00E765A8" w:rsidRDefault="00E765A8" w:rsidP="00E765A8">
            <w:pPr>
              <w:rPr>
                <w:rFonts w:ascii="Calibri" w:hAnsi="Calibri" w:cs="Calibri"/>
                <w:color w:val="000000"/>
                <w:szCs w:val="21"/>
              </w:rPr>
            </w:pP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A2A236B" w14:textId="77777777" w:rsidR="00E765A8" w:rsidRDefault="00E765A8" w:rsidP="00E765A8">
            <w:pPr>
              <w:rPr>
                <w:rFonts w:ascii="Calibri" w:hAnsi="Calibri" w:cs="Calibri"/>
                <w:color w:val="000000"/>
                <w:szCs w:val="21"/>
              </w:rPr>
            </w:pP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D9D76CB" w14:textId="77777777" w:rsidR="00E765A8" w:rsidRDefault="00E765A8" w:rsidP="00E765A8">
            <w:pPr>
              <w:rPr>
                <w:rFonts w:ascii="Calibri" w:hAnsi="Calibri" w:cs="Calibri"/>
                <w:color w:val="000000"/>
                <w:szCs w:val="21"/>
              </w:rPr>
            </w:pPr>
          </w:p>
        </w:tc>
      </w:tr>
      <w:tr w:rsidR="00E765A8" w14:paraId="62148038" w14:textId="77777777" w:rsidTr="00281665">
        <w:trPr>
          <w:trHeight w:val="285"/>
          <w:jc w:val="center"/>
        </w:trPr>
        <w:tc>
          <w:tcPr>
            <w:tcW w:w="426"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31AAD9B9" w14:textId="77777777" w:rsidR="00E765A8" w:rsidRDefault="00E765A8" w:rsidP="00E765A8">
            <w:pPr>
              <w:widowControl/>
              <w:jc w:val="center"/>
              <w:textAlignment w:val="center"/>
              <w:rPr>
                <w:rFonts w:ascii="SimSun" w:hAnsi="SimSun" w:cs="SimSun"/>
                <w:b/>
                <w:color w:val="FF0000"/>
                <w:sz w:val="24"/>
              </w:rPr>
            </w:pPr>
            <w:r>
              <w:rPr>
                <w:rFonts w:ascii="SimSun" w:hAnsi="SimSun" w:cs="SimSun" w:hint="eastAsia"/>
                <w:b/>
                <w:color w:val="FF0000"/>
                <w:kern w:val="0"/>
                <w:sz w:val="24"/>
                <w:lang w:bidi="ar"/>
              </w:rPr>
              <w:t>r</w:t>
            </w:r>
            <w:r>
              <w:rPr>
                <w:rFonts w:ascii="SimSun" w:hAnsi="SimSun" w:cs="SimSun"/>
                <w:b/>
                <w:color w:val="FF0000"/>
                <w:kern w:val="0"/>
                <w:sz w:val="24"/>
                <w:lang w:bidi="ar"/>
              </w:rPr>
              <w:t>equired</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26F6DBF" w14:textId="346925A2" w:rsidR="00E765A8" w:rsidRDefault="00E765A8" w:rsidP="00E765A8">
            <w:pPr>
              <w:widowControl/>
              <w:textAlignment w:val="center"/>
              <w:rPr>
                <w:rFonts w:ascii="SimSun" w:hAnsi="SimSun" w:cs="SimSun"/>
                <w:color w:val="000000"/>
                <w:szCs w:val="21"/>
              </w:rPr>
            </w:pPr>
            <w:r w:rsidRPr="00521929">
              <w:rPr>
                <w:rFonts w:ascii="SimSun" w:hAnsi="SimSun" w:cs="SimSun"/>
                <w:color w:val="000000"/>
                <w:kern w:val="0"/>
                <w:szCs w:val="21"/>
                <w:lang w:bidi="ar"/>
              </w:rPr>
              <w:t>Function module 1</w:t>
            </w:r>
            <w:r w:rsidR="00DE1A10">
              <w:rPr>
                <w:rFonts w:ascii="SimSun" w:hAnsi="SimSun" w:cs="SimSun"/>
                <w:color w:val="000000"/>
                <w:kern w:val="0"/>
                <w:szCs w:val="21"/>
                <w:lang w:bidi="ar"/>
              </w:rPr>
              <w:t>—Homepage</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7D1DC35" w14:textId="753EF012" w:rsidR="00E765A8" w:rsidRDefault="0026689D" w:rsidP="00E765A8">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8F989FE" w14:textId="7D33AD7C" w:rsidR="00E765A8" w:rsidRDefault="00E765A8" w:rsidP="00E765A8">
            <w:pPr>
              <w:rPr>
                <w:rFonts w:ascii="Calibri" w:hAnsi="Calibri" w:cs="Calibri"/>
                <w:color w:val="000000"/>
                <w:szCs w:val="21"/>
              </w:rPr>
            </w:pPr>
            <w:r>
              <w:rPr>
                <w:rFonts w:ascii="Calibri" w:hAnsi="Calibri" w:cs="Calibri"/>
                <w:color w:val="000000"/>
                <w:kern w:val="0"/>
                <w:szCs w:val="21"/>
                <w:lang w:bidi="ar"/>
              </w:rPr>
              <w:t>2023/06/22</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82F8A3D" w14:textId="28158D74" w:rsidR="00E765A8" w:rsidRDefault="00E765A8" w:rsidP="00E765A8">
            <w:pPr>
              <w:rPr>
                <w:rFonts w:ascii="Calibri" w:hAnsi="Calibri" w:cs="Calibri"/>
                <w:color w:val="000000"/>
                <w:szCs w:val="21"/>
              </w:rPr>
            </w:pPr>
            <w:r>
              <w:rPr>
                <w:rFonts w:ascii="Calibri" w:hAnsi="Calibri" w:cs="Calibri"/>
                <w:color w:val="000000"/>
                <w:kern w:val="0"/>
                <w:szCs w:val="21"/>
                <w:lang w:bidi="ar"/>
              </w:rPr>
              <w:t>2023/06/22</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2D720DD" w14:textId="77777777" w:rsidR="00E765A8" w:rsidRDefault="00E765A8" w:rsidP="00E765A8">
            <w:pPr>
              <w:rPr>
                <w:rFonts w:ascii="SimSun" w:hAnsi="SimSun" w:cs="SimSun"/>
                <w:color w:val="000000"/>
                <w:szCs w:val="21"/>
              </w:rPr>
            </w:pPr>
          </w:p>
        </w:tc>
      </w:tr>
      <w:tr w:rsidR="00E765A8" w14:paraId="680A0D8F"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787DE8D" w14:textId="77777777" w:rsidR="00E765A8" w:rsidRDefault="00E765A8" w:rsidP="00E765A8">
            <w:pPr>
              <w:jc w:val="center"/>
              <w:rPr>
                <w:rFonts w:ascii="SimSun" w:hAnsi="SimSun" w:cs="SimSun"/>
                <w:b/>
                <w:color w:val="FF000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271AAE1" w14:textId="05775EC8" w:rsidR="00E765A8" w:rsidRDefault="00E765A8" w:rsidP="00E765A8">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2</w:t>
            </w:r>
            <w:r w:rsidR="00DE1A10">
              <w:rPr>
                <w:rFonts w:ascii="SimSun" w:hAnsi="SimSun" w:cs="SimSun"/>
                <w:color w:val="000000"/>
                <w:kern w:val="0"/>
                <w:szCs w:val="21"/>
                <w:lang w:bidi="ar"/>
              </w:rPr>
              <w:t>—Login,Regestration</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DB5438C" w14:textId="0A8CE7B1" w:rsidR="00E765A8" w:rsidRDefault="0026689D" w:rsidP="00E765A8">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DED021D" w14:textId="57FB45DD" w:rsidR="00E765A8" w:rsidRDefault="00E765A8" w:rsidP="00E765A8">
            <w:pPr>
              <w:rPr>
                <w:rFonts w:ascii="Calibri" w:hAnsi="Calibri" w:cs="Calibri"/>
                <w:color w:val="000000"/>
                <w:szCs w:val="21"/>
              </w:rPr>
            </w:pPr>
            <w:r>
              <w:rPr>
                <w:rFonts w:ascii="Calibri" w:hAnsi="Calibri" w:cs="Calibri"/>
                <w:color w:val="000000"/>
                <w:kern w:val="0"/>
                <w:szCs w:val="21"/>
                <w:lang w:bidi="ar"/>
              </w:rPr>
              <w:t>2023/06/23</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876EB7A" w14:textId="4C094A50" w:rsidR="00E765A8" w:rsidRDefault="00E765A8" w:rsidP="00E765A8">
            <w:pPr>
              <w:rPr>
                <w:rFonts w:ascii="Calibri" w:hAnsi="Calibri" w:cs="Calibri"/>
                <w:color w:val="000000"/>
                <w:szCs w:val="21"/>
              </w:rPr>
            </w:pPr>
            <w:r>
              <w:rPr>
                <w:rFonts w:ascii="Calibri" w:hAnsi="Calibri" w:cs="Calibri"/>
                <w:color w:val="000000"/>
                <w:kern w:val="0"/>
                <w:szCs w:val="21"/>
                <w:lang w:bidi="ar"/>
              </w:rPr>
              <w:t>2023/06/23</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534721A" w14:textId="77777777" w:rsidR="00E765A8" w:rsidRDefault="00E765A8" w:rsidP="00E765A8">
            <w:pPr>
              <w:rPr>
                <w:rFonts w:ascii="SimSun" w:hAnsi="SimSun" w:cs="SimSun"/>
                <w:color w:val="000000"/>
                <w:szCs w:val="21"/>
              </w:rPr>
            </w:pPr>
          </w:p>
        </w:tc>
      </w:tr>
      <w:tr w:rsidR="00E765A8" w14:paraId="4CA193BC"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4B7170A" w14:textId="77777777" w:rsidR="00E765A8" w:rsidRDefault="00E765A8" w:rsidP="00E765A8">
            <w:pPr>
              <w:jc w:val="center"/>
              <w:rPr>
                <w:rFonts w:ascii="SimSun" w:hAnsi="SimSun" w:cs="SimSun"/>
                <w:b/>
                <w:color w:val="FF000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EFBD0A5" w14:textId="396B9458" w:rsidR="00E765A8" w:rsidRDefault="00E765A8" w:rsidP="00E765A8">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3</w:t>
            </w:r>
            <w:r w:rsidR="00DE1A10">
              <w:rPr>
                <w:rFonts w:ascii="SimSun" w:hAnsi="SimSun" w:cs="SimSun"/>
                <w:color w:val="000000"/>
                <w:kern w:val="0"/>
                <w:szCs w:val="21"/>
                <w:lang w:bidi="ar"/>
              </w:rPr>
              <w:t>—admin panel</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D802700" w14:textId="5AA11C3C" w:rsidR="00E765A8" w:rsidRDefault="0026689D" w:rsidP="00E765A8">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8651BC5" w14:textId="6892D63F" w:rsidR="00E765A8" w:rsidRDefault="00E765A8" w:rsidP="00E765A8">
            <w:pPr>
              <w:rPr>
                <w:rFonts w:ascii="Calibri" w:hAnsi="Calibri" w:cs="Calibri"/>
                <w:color w:val="000000"/>
                <w:szCs w:val="21"/>
              </w:rPr>
            </w:pPr>
            <w:r>
              <w:rPr>
                <w:rFonts w:ascii="Calibri" w:hAnsi="Calibri" w:cs="Calibri"/>
                <w:color w:val="000000"/>
                <w:kern w:val="0"/>
                <w:szCs w:val="21"/>
                <w:lang w:bidi="ar"/>
              </w:rPr>
              <w:t>2023/06/24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9E71648" w14:textId="584418DA" w:rsidR="00E765A8" w:rsidRDefault="00E765A8" w:rsidP="00E765A8">
            <w:pPr>
              <w:rPr>
                <w:rFonts w:ascii="Calibri" w:hAnsi="Calibri" w:cs="Calibri"/>
                <w:color w:val="000000"/>
                <w:szCs w:val="21"/>
              </w:rPr>
            </w:pPr>
            <w:r>
              <w:rPr>
                <w:rFonts w:ascii="Calibri" w:hAnsi="Calibri" w:cs="Calibri"/>
                <w:color w:val="000000"/>
                <w:kern w:val="0"/>
                <w:szCs w:val="21"/>
                <w:lang w:bidi="ar"/>
              </w:rPr>
              <w:t>2023/06/24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14E8718" w14:textId="77777777" w:rsidR="00E765A8" w:rsidRDefault="00E765A8" w:rsidP="00E765A8">
            <w:pPr>
              <w:rPr>
                <w:rFonts w:ascii="SimSun" w:hAnsi="SimSun" w:cs="SimSun"/>
                <w:color w:val="000000"/>
                <w:szCs w:val="21"/>
              </w:rPr>
            </w:pPr>
          </w:p>
        </w:tc>
      </w:tr>
      <w:tr w:rsidR="00E765A8" w14:paraId="79E89FE4"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DAD8257" w14:textId="77777777" w:rsidR="00E765A8" w:rsidRDefault="00E765A8" w:rsidP="00E765A8">
            <w:pPr>
              <w:jc w:val="center"/>
              <w:rPr>
                <w:rFonts w:ascii="SimSun" w:hAnsi="SimSun" w:cs="SimSun"/>
                <w:b/>
                <w:color w:val="FF000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46E24CA" w14:textId="2D85446C" w:rsidR="00E765A8" w:rsidRDefault="00E765A8" w:rsidP="00E765A8">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4</w:t>
            </w:r>
            <w:r w:rsidR="00DE1A10">
              <w:rPr>
                <w:rFonts w:ascii="SimSun" w:hAnsi="SimSun" w:cs="SimSun"/>
                <w:color w:val="000000"/>
                <w:kern w:val="0"/>
                <w:szCs w:val="21"/>
                <w:lang w:bidi="ar"/>
              </w:rPr>
              <w:t>—normal User panel</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086237E" w14:textId="71C506B5" w:rsidR="00E765A8" w:rsidRDefault="0026689D" w:rsidP="00E765A8">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50C3E8A" w14:textId="6108BFE7" w:rsidR="00E765A8" w:rsidRDefault="00E765A8" w:rsidP="00E765A8">
            <w:pPr>
              <w:rPr>
                <w:rFonts w:ascii="Calibri" w:hAnsi="Calibri" w:cs="Calibri"/>
                <w:color w:val="000000"/>
                <w:szCs w:val="21"/>
              </w:rPr>
            </w:pPr>
            <w:r>
              <w:rPr>
                <w:rFonts w:ascii="Calibri" w:hAnsi="Calibri" w:cs="Calibri"/>
                <w:color w:val="000000"/>
                <w:kern w:val="0"/>
                <w:szCs w:val="21"/>
                <w:lang w:bidi="ar"/>
              </w:rPr>
              <w:t>2023/06/25</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1C7FC97" w14:textId="2D6EB097" w:rsidR="00E765A8" w:rsidRDefault="00E765A8" w:rsidP="00E765A8">
            <w:pPr>
              <w:rPr>
                <w:rFonts w:ascii="Calibri" w:hAnsi="Calibri" w:cs="Calibri"/>
                <w:color w:val="000000"/>
                <w:szCs w:val="21"/>
              </w:rPr>
            </w:pPr>
            <w:r>
              <w:rPr>
                <w:rFonts w:ascii="Calibri" w:hAnsi="Calibri" w:cs="Calibri"/>
                <w:color w:val="000000"/>
                <w:kern w:val="0"/>
                <w:szCs w:val="21"/>
                <w:lang w:bidi="ar"/>
              </w:rPr>
              <w:t>2023/06/25</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03204A2" w14:textId="77777777" w:rsidR="00E765A8" w:rsidRDefault="00E765A8" w:rsidP="00E765A8">
            <w:pPr>
              <w:rPr>
                <w:rFonts w:ascii="SimSun" w:hAnsi="SimSun" w:cs="SimSun"/>
                <w:color w:val="000000"/>
                <w:szCs w:val="21"/>
              </w:rPr>
            </w:pPr>
          </w:p>
        </w:tc>
      </w:tr>
      <w:tr w:rsidR="00E765A8" w14:paraId="3C063830" w14:textId="77777777" w:rsidTr="00281665">
        <w:trPr>
          <w:trHeight w:val="285"/>
          <w:jc w:val="center"/>
        </w:trPr>
        <w:tc>
          <w:tcPr>
            <w:tcW w:w="426"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6C4AD8AC" w14:textId="77777777" w:rsidR="00E765A8" w:rsidRDefault="00E765A8" w:rsidP="00E765A8">
            <w:pPr>
              <w:widowControl/>
              <w:jc w:val="center"/>
              <w:textAlignment w:val="center"/>
              <w:rPr>
                <w:rFonts w:ascii="SimSun" w:hAnsi="SimSun" w:cs="SimSun"/>
                <w:b/>
                <w:color w:val="00B050"/>
                <w:sz w:val="24"/>
              </w:rPr>
            </w:pPr>
            <w:r>
              <w:rPr>
                <w:rFonts w:ascii="SimSun" w:hAnsi="SimSun" w:cs="SimSun"/>
                <w:b/>
                <w:color w:val="00B050"/>
                <w:kern w:val="0"/>
                <w:sz w:val="24"/>
                <w:lang w:bidi="ar"/>
              </w:rPr>
              <w:t>Self-select</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E673F97" w14:textId="5DC884AA" w:rsidR="00E765A8" w:rsidRDefault="00E765A8" w:rsidP="00E765A8">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5</w:t>
            </w:r>
            <w:r w:rsidR="00DE1A10">
              <w:rPr>
                <w:rFonts w:ascii="SimSun" w:hAnsi="SimSun" w:cs="SimSun"/>
                <w:color w:val="000000"/>
                <w:kern w:val="0"/>
                <w:szCs w:val="21"/>
                <w:lang w:bidi="ar"/>
              </w:rPr>
              <w:t>—Recent post details</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9FF3622" w14:textId="2E9F3096" w:rsidR="00E765A8" w:rsidRDefault="0026689D" w:rsidP="00E765A8">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ECC8B9F" w14:textId="62B262AE" w:rsidR="00E765A8" w:rsidRDefault="00E765A8" w:rsidP="00E765A8">
            <w:pPr>
              <w:rPr>
                <w:rFonts w:ascii="Calibri" w:hAnsi="Calibri" w:cs="Calibri"/>
                <w:color w:val="000000"/>
                <w:szCs w:val="21"/>
              </w:rPr>
            </w:pPr>
            <w:r>
              <w:rPr>
                <w:rFonts w:ascii="Calibri" w:hAnsi="Calibri" w:cs="Calibri"/>
                <w:color w:val="000000"/>
                <w:kern w:val="0"/>
                <w:szCs w:val="21"/>
                <w:lang w:bidi="ar"/>
              </w:rPr>
              <w:t>2023/06/2</w:t>
            </w:r>
            <w:r w:rsidR="00DE1A10">
              <w:rPr>
                <w:rFonts w:ascii="Calibri" w:hAnsi="Calibri" w:cs="Calibri"/>
                <w:color w:val="000000"/>
                <w:kern w:val="0"/>
                <w:szCs w:val="21"/>
                <w:lang w:bidi="ar"/>
              </w:rPr>
              <w:t>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815215D" w14:textId="111B5026" w:rsidR="00E765A8" w:rsidRDefault="00E765A8" w:rsidP="00E765A8">
            <w:pPr>
              <w:rPr>
                <w:rFonts w:ascii="Calibri" w:hAnsi="Calibri" w:cs="Calibri"/>
                <w:color w:val="000000"/>
                <w:szCs w:val="21"/>
              </w:rPr>
            </w:pPr>
            <w:r>
              <w:rPr>
                <w:rFonts w:ascii="Calibri" w:hAnsi="Calibri" w:cs="Calibri"/>
                <w:color w:val="000000"/>
                <w:kern w:val="0"/>
                <w:szCs w:val="21"/>
                <w:lang w:bidi="ar"/>
              </w:rPr>
              <w:t>2023/06/2</w:t>
            </w:r>
            <w:r w:rsidR="00DE1A10">
              <w:rPr>
                <w:rFonts w:ascii="Calibri" w:hAnsi="Calibri" w:cs="Calibri"/>
                <w:color w:val="000000"/>
                <w:kern w:val="0"/>
                <w:szCs w:val="21"/>
                <w:lang w:bidi="ar"/>
              </w:rPr>
              <w:t>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DADB503" w14:textId="77777777" w:rsidR="00E765A8" w:rsidRDefault="00E765A8" w:rsidP="00E765A8">
            <w:pPr>
              <w:rPr>
                <w:rFonts w:ascii="SimSun" w:hAnsi="SimSun" w:cs="SimSun"/>
                <w:color w:val="000000"/>
                <w:szCs w:val="21"/>
              </w:rPr>
            </w:pPr>
          </w:p>
        </w:tc>
      </w:tr>
      <w:tr w:rsidR="00DE1A10" w14:paraId="16A5CCEB"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55A66C44" w14:textId="77777777" w:rsidR="00DE1A10" w:rsidRDefault="00DE1A10" w:rsidP="00DE1A10">
            <w:pPr>
              <w:jc w:val="center"/>
              <w:rPr>
                <w:rFonts w:ascii="SimSun" w:hAnsi="SimSun" w:cs="SimSun"/>
                <w:b/>
                <w:color w:val="00B05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C945CF1" w14:textId="13AC410E" w:rsidR="00DE1A10" w:rsidRDefault="00DE1A10" w:rsidP="00DE1A10">
            <w:pPr>
              <w:widowControl/>
              <w:textAlignment w:val="center"/>
              <w:rPr>
                <w:rFonts w:ascii="SimSun" w:hAnsi="SimSun" w:cs="SimSun"/>
                <w:color w:val="000000"/>
                <w:szCs w:val="21"/>
              </w:rPr>
            </w:pPr>
            <w:r w:rsidRPr="00521929">
              <w:rPr>
                <w:rFonts w:ascii="SimSun" w:hAnsi="SimSun" w:cs="SimSun"/>
                <w:color w:val="000000"/>
                <w:kern w:val="0"/>
                <w:szCs w:val="21"/>
                <w:lang w:bidi="ar"/>
              </w:rPr>
              <w:t>Function module</w:t>
            </w:r>
            <w:r>
              <w:rPr>
                <w:rFonts w:ascii="SimSun" w:hAnsi="SimSun" w:cs="SimSun"/>
                <w:color w:val="000000"/>
                <w:kern w:val="0"/>
                <w:szCs w:val="21"/>
                <w:lang w:bidi="ar"/>
              </w:rPr>
              <w:t xml:space="preserve"> 6—Search Bar</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2BE8D81" w14:textId="2C17B473" w:rsidR="00DE1A10" w:rsidRDefault="0026689D" w:rsidP="00DE1A10">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3473C65" w14:textId="28A40EFF" w:rsidR="00DE1A10" w:rsidRDefault="00DE1A10" w:rsidP="00DE1A10">
            <w:pPr>
              <w:rPr>
                <w:rFonts w:ascii="Calibri" w:hAnsi="Calibri" w:cs="Calibri"/>
                <w:color w:val="000000"/>
                <w:szCs w:val="21"/>
              </w:rPr>
            </w:pPr>
            <w:r>
              <w:rPr>
                <w:rFonts w:ascii="Calibri" w:hAnsi="Calibri" w:cs="Calibri"/>
                <w:color w:val="000000"/>
                <w:kern w:val="0"/>
                <w:szCs w:val="21"/>
                <w:lang w:bidi="ar"/>
              </w:rPr>
              <w:t>2023/06/24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EE4C0D0" w14:textId="07F7CD1B" w:rsidR="00DE1A10" w:rsidRDefault="00DE1A10" w:rsidP="00DE1A10">
            <w:pPr>
              <w:rPr>
                <w:rFonts w:ascii="Calibri" w:hAnsi="Calibri" w:cs="Calibri"/>
                <w:color w:val="000000"/>
                <w:szCs w:val="21"/>
              </w:rPr>
            </w:pPr>
            <w:r>
              <w:rPr>
                <w:rFonts w:ascii="Calibri" w:hAnsi="Calibri" w:cs="Calibri"/>
                <w:color w:val="000000"/>
                <w:kern w:val="0"/>
                <w:szCs w:val="21"/>
                <w:lang w:bidi="ar"/>
              </w:rPr>
              <w:t>2023/06/24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8C5C866" w14:textId="77777777" w:rsidR="00DE1A10" w:rsidRDefault="00DE1A10" w:rsidP="00DE1A10">
            <w:pPr>
              <w:rPr>
                <w:rFonts w:ascii="SimSun" w:hAnsi="SimSun" w:cs="SimSun"/>
                <w:color w:val="000000"/>
                <w:szCs w:val="21"/>
              </w:rPr>
            </w:pPr>
          </w:p>
        </w:tc>
      </w:tr>
      <w:tr w:rsidR="00DE1A10" w14:paraId="7912553D"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1B3215E" w14:textId="77777777" w:rsidR="00DE1A10" w:rsidRDefault="00DE1A10" w:rsidP="00DE1A10">
            <w:pPr>
              <w:widowControl/>
              <w:jc w:val="left"/>
              <w:textAlignment w:val="center"/>
              <w:rPr>
                <w:rFonts w:ascii="SimSun" w:hAnsi="SimSun" w:cs="SimSun"/>
                <w:color w:val="000000"/>
                <w:szCs w:val="21"/>
              </w:rPr>
            </w:pPr>
            <w:r w:rsidRPr="00521929">
              <w:rPr>
                <w:rFonts w:ascii="SimSun" w:hAnsi="SimSun" w:cs="SimSun"/>
                <w:color w:val="000000"/>
                <w:kern w:val="0"/>
                <w:szCs w:val="21"/>
                <w:lang w:bidi="ar"/>
              </w:rPr>
              <w:t>unit testing</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01416BA" w14:textId="77777777" w:rsidR="00DE1A10" w:rsidRDefault="00DE1A10" w:rsidP="00DE1A10">
            <w:pPr>
              <w:rPr>
                <w:rFonts w:ascii="Calibri" w:hAnsi="Calibri" w:cs="Calibri"/>
                <w:color w:val="000000"/>
                <w:szCs w:val="21"/>
              </w:rPr>
            </w:pP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DB88F8D" w14:textId="77777777" w:rsidR="00DE1A10" w:rsidRDefault="00DE1A10" w:rsidP="00DE1A10">
            <w:pPr>
              <w:rPr>
                <w:rFonts w:ascii="Calibri" w:hAnsi="Calibri" w:cs="Calibri"/>
                <w:color w:val="000000"/>
                <w:szCs w:val="21"/>
              </w:rPr>
            </w:pP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C67CD9E" w14:textId="77777777" w:rsidR="00DE1A10" w:rsidRDefault="00DE1A10" w:rsidP="00DE1A10">
            <w:pPr>
              <w:rPr>
                <w:rFonts w:ascii="Calibri" w:hAnsi="Calibri" w:cs="Calibri"/>
                <w:color w:val="000000"/>
                <w:szCs w:val="21"/>
              </w:rPr>
            </w:pP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548131F" w14:textId="77777777" w:rsidR="00DE1A10" w:rsidRDefault="00DE1A10" w:rsidP="00DE1A10">
            <w:pPr>
              <w:rPr>
                <w:rFonts w:ascii="Calibri" w:hAnsi="Calibri" w:cs="Calibri"/>
                <w:color w:val="000000"/>
                <w:szCs w:val="21"/>
              </w:rPr>
            </w:pPr>
          </w:p>
        </w:tc>
      </w:tr>
      <w:tr w:rsidR="00DE1A10" w14:paraId="7C93DABE" w14:textId="77777777" w:rsidTr="00281665">
        <w:trPr>
          <w:trHeight w:val="285"/>
          <w:jc w:val="center"/>
        </w:trPr>
        <w:tc>
          <w:tcPr>
            <w:tcW w:w="426"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F5D0237" w14:textId="77777777" w:rsidR="00DE1A10" w:rsidRDefault="00DE1A10" w:rsidP="00DE1A10">
            <w:pPr>
              <w:widowControl/>
              <w:jc w:val="center"/>
              <w:textAlignment w:val="center"/>
              <w:rPr>
                <w:rFonts w:ascii="SimSun" w:hAnsi="SimSun" w:cs="SimSun"/>
                <w:b/>
                <w:color w:val="FF0000"/>
                <w:sz w:val="24"/>
              </w:rPr>
            </w:pPr>
            <w:r>
              <w:rPr>
                <w:rFonts w:ascii="SimSun" w:hAnsi="SimSun" w:cs="SimSun" w:hint="eastAsia"/>
                <w:b/>
                <w:color w:val="FF0000"/>
                <w:kern w:val="0"/>
                <w:sz w:val="24"/>
                <w:lang w:bidi="ar"/>
              </w:rPr>
              <w:t>r</w:t>
            </w:r>
            <w:r>
              <w:rPr>
                <w:rFonts w:ascii="SimSun" w:hAnsi="SimSun" w:cs="SimSun"/>
                <w:b/>
                <w:color w:val="FF0000"/>
                <w:kern w:val="0"/>
                <w:sz w:val="24"/>
                <w:lang w:bidi="ar"/>
              </w:rPr>
              <w:t>equired</w:t>
            </w: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E2AD7F7" w14:textId="01DB8DE7" w:rsidR="00DE1A10" w:rsidRDefault="00DE1A10" w:rsidP="00DE1A10">
            <w:pPr>
              <w:widowControl/>
              <w:textAlignment w:val="center"/>
              <w:rPr>
                <w:rFonts w:ascii="SimSun" w:hAnsi="SimSun" w:cs="SimSun"/>
                <w:color w:val="000000"/>
                <w:szCs w:val="21"/>
              </w:rPr>
            </w:pPr>
            <w:r w:rsidRPr="00521929">
              <w:rPr>
                <w:rFonts w:ascii="SimSun" w:hAnsi="SimSun" w:cs="SimSun"/>
                <w:color w:val="000000"/>
                <w:kern w:val="0"/>
                <w:szCs w:val="21"/>
                <w:lang w:bidi="ar"/>
              </w:rPr>
              <w:t>Function module 1</w:t>
            </w:r>
            <w:r>
              <w:rPr>
                <w:rFonts w:ascii="SimSun" w:hAnsi="SimSun" w:cs="SimSun"/>
                <w:color w:val="000000"/>
                <w:kern w:val="0"/>
                <w:szCs w:val="21"/>
                <w:lang w:bidi="ar"/>
              </w:rPr>
              <w:t>—add category</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CABEC5C" w14:textId="24725DF8" w:rsidR="00DE1A10" w:rsidRDefault="0026689D" w:rsidP="00DE1A10">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A973FCB" w14:textId="3564D892"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7771554" w14:textId="22BDB990"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E7A1567" w14:textId="77777777" w:rsidR="00DE1A10" w:rsidRDefault="00DE1A10" w:rsidP="00DE1A10">
            <w:pPr>
              <w:rPr>
                <w:rFonts w:ascii="SimSun" w:hAnsi="SimSun" w:cs="SimSun"/>
                <w:color w:val="000000"/>
                <w:szCs w:val="21"/>
              </w:rPr>
            </w:pPr>
          </w:p>
        </w:tc>
      </w:tr>
      <w:tr w:rsidR="00DE1A10" w14:paraId="011632A6"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F3BB26B" w14:textId="77777777" w:rsidR="00DE1A10" w:rsidRDefault="00DE1A10" w:rsidP="00DE1A10">
            <w:pPr>
              <w:jc w:val="center"/>
              <w:rPr>
                <w:rFonts w:ascii="SimSun" w:hAnsi="SimSun" w:cs="SimSun"/>
                <w:b/>
                <w:color w:val="FF000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0389567" w14:textId="4650DB8F" w:rsidR="00DE1A10" w:rsidRDefault="00DE1A10" w:rsidP="00DE1A10">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2</w:t>
            </w:r>
            <w:r w:rsidRPr="00521929">
              <w:rPr>
                <w:rFonts w:ascii="SimSun" w:hAnsi="SimSun" w:cs="SimSun"/>
                <w:color w:val="000000"/>
                <w:kern w:val="0"/>
                <w:szCs w:val="21"/>
                <w:lang w:bidi="ar"/>
              </w:rPr>
              <w:t xml:space="preserve">-- </w:t>
            </w:r>
            <w:r>
              <w:rPr>
                <w:rFonts w:ascii="SimSun" w:hAnsi="SimSun" w:cs="SimSun"/>
                <w:color w:val="000000"/>
                <w:kern w:val="0"/>
                <w:szCs w:val="21"/>
                <w:lang w:bidi="ar"/>
              </w:rPr>
              <w:t>add post</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5C864C9" w14:textId="528BC3CA" w:rsidR="00DE1A10" w:rsidRDefault="0026689D" w:rsidP="00DE1A10">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3CF6118" w14:textId="709C760C"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45CC82AD" w14:textId="177C8230"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1BE0016" w14:textId="77777777" w:rsidR="00DE1A10" w:rsidRDefault="00DE1A10" w:rsidP="00DE1A10">
            <w:pPr>
              <w:rPr>
                <w:rFonts w:ascii="SimSun" w:hAnsi="SimSun" w:cs="SimSun"/>
                <w:color w:val="000000"/>
                <w:szCs w:val="21"/>
              </w:rPr>
            </w:pPr>
          </w:p>
        </w:tc>
      </w:tr>
      <w:tr w:rsidR="00DE1A10" w14:paraId="678CFBED"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4BA1B7F0" w14:textId="77777777" w:rsidR="00DE1A10" w:rsidRDefault="00DE1A10" w:rsidP="00DE1A10">
            <w:pPr>
              <w:jc w:val="center"/>
              <w:rPr>
                <w:rFonts w:ascii="SimSun" w:hAnsi="SimSun" w:cs="SimSun"/>
                <w:b/>
                <w:color w:val="FF000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61A3D6B" w14:textId="70CE3EE4" w:rsidR="00DE1A10" w:rsidRDefault="00DE1A10" w:rsidP="00DE1A10">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3—edit post</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07B2FEE7" w14:textId="56E30E46" w:rsidR="00DE1A10" w:rsidRDefault="0026689D" w:rsidP="00DE1A10">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78E98CE7" w14:textId="3F3D3158"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2CF6178" w14:textId="3540A896"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8DB13A1" w14:textId="77777777" w:rsidR="00DE1A10" w:rsidRDefault="00DE1A10" w:rsidP="00DE1A10">
            <w:pPr>
              <w:rPr>
                <w:rFonts w:ascii="SimSun" w:hAnsi="SimSun" w:cs="SimSun"/>
                <w:color w:val="000000"/>
                <w:szCs w:val="21"/>
              </w:rPr>
            </w:pPr>
          </w:p>
        </w:tc>
      </w:tr>
      <w:tr w:rsidR="00DE1A10" w14:paraId="06C46101" w14:textId="77777777" w:rsidTr="00281665">
        <w:trPr>
          <w:trHeight w:val="285"/>
          <w:jc w:val="center"/>
        </w:trPr>
        <w:tc>
          <w:tcPr>
            <w:tcW w:w="426" w:type="dxa"/>
            <w:vMerge/>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right w:w="15" w:type="dxa"/>
            </w:tcMar>
            <w:vAlign w:val="center"/>
          </w:tcPr>
          <w:p w14:paraId="26A99747" w14:textId="77777777" w:rsidR="00DE1A10" w:rsidRDefault="00DE1A10" w:rsidP="00DE1A10">
            <w:pPr>
              <w:jc w:val="center"/>
              <w:rPr>
                <w:rFonts w:ascii="SimSun" w:hAnsi="SimSun" w:cs="SimSun"/>
                <w:b/>
                <w:color w:val="FF0000"/>
                <w:sz w:val="24"/>
              </w:rPr>
            </w:pPr>
          </w:p>
        </w:tc>
        <w:tc>
          <w:tcPr>
            <w:tcW w:w="168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531D5303" w14:textId="1A4D5C80" w:rsidR="00DE1A10" w:rsidRDefault="00DE1A10" w:rsidP="00DE1A10">
            <w:pPr>
              <w:widowControl/>
              <w:textAlignment w:val="center"/>
              <w:rPr>
                <w:rFonts w:ascii="SimSun" w:hAnsi="SimSun" w:cs="SimSun"/>
                <w:color w:val="000000"/>
                <w:szCs w:val="21"/>
              </w:rPr>
            </w:pPr>
            <w:r w:rsidRPr="00521929">
              <w:rPr>
                <w:rFonts w:ascii="SimSun" w:hAnsi="SimSun" w:cs="SimSun"/>
                <w:color w:val="000000"/>
                <w:kern w:val="0"/>
                <w:szCs w:val="21"/>
                <w:lang w:bidi="ar"/>
              </w:rPr>
              <w:t xml:space="preserve">Function module </w:t>
            </w:r>
            <w:r>
              <w:rPr>
                <w:rFonts w:ascii="SimSun" w:hAnsi="SimSun" w:cs="SimSun"/>
                <w:color w:val="000000"/>
                <w:kern w:val="0"/>
                <w:szCs w:val="21"/>
                <w:lang w:bidi="ar"/>
              </w:rPr>
              <w:t>4—delete post, edit user, delete user, search section</w:t>
            </w:r>
          </w:p>
        </w:tc>
        <w:tc>
          <w:tcPr>
            <w:tcW w:w="116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27067A3A" w14:textId="5FA770DD" w:rsidR="00DE1A10" w:rsidRDefault="0026689D" w:rsidP="00DE1A10">
            <w:pPr>
              <w:rPr>
                <w:rFonts w:ascii="Calibri" w:hAnsi="Calibri" w:cs="Calibri"/>
                <w:color w:val="000000"/>
                <w:szCs w:val="21"/>
              </w:rPr>
            </w:pPr>
            <w:r>
              <w:rPr>
                <w:rFonts w:ascii="SimSun" w:hAnsi="SimSun" w:cs="SimSun" w:hint="eastAsia"/>
                <w:color w:val="000000"/>
                <w:kern w:val="0"/>
                <w:szCs w:val="21"/>
                <w:lang w:bidi="ar"/>
              </w:rPr>
              <w:t>1</w:t>
            </w:r>
            <w:r>
              <w:rPr>
                <w:rFonts w:ascii="SimSun" w:hAnsi="SimSun" w:cs="SimSun"/>
                <w:color w:val="000000"/>
                <w:kern w:val="0"/>
                <w:szCs w:val="21"/>
                <w:lang w:bidi="ar"/>
              </w:rPr>
              <w:t xml:space="preserve"> </w:t>
            </w:r>
            <w:r w:rsidRPr="00397EF8">
              <w:rPr>
                <w:rFonts w:ascii="SimSun" w:hAnsi="SimSun" w:cs="SimSun" w:hint="eastAsia"/>
                <w:color w:val="000000"/>
                <w:kern w:val="0"/>
                <w:szCs w:val="21"/>
                <w:lang w:bidi="ar"/>
              </w:rPr>
              <w:t>d</w:t>
            </w:r>
            <w:r w:rsidRPr="00397EF8">
              <w:rPr>
                <w:rFonts w:ascii="SimSun" w:hAnsi="SimSun" w:cs="SimSun"/>
                <w:color w:val="000000"/>
                <w:kern w:val="0"/>
                <w:szCs w:val="21"/>
                <w:lang w:bidi="ar"/>
              </w:rPr>
              <w:t>ays</w:t>
            </w:r>
          </w:p>
        </w:tc>
        <w:tc>
          <w:tcPr>
            <w:tcW w:w="13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3E8BB845" w14:textId="17F3E8E9"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95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1129078F" w14:textId="0519AAC2" w:rsidR="00DE1A10" w:rsidRDefault="00DE1A10" w:rsidP="00DE1A10">
            <w:pPr>
              <w:rPr>
                <w:rFonts w:ascii="Calibri" w:hAnsi="Calibri" w:cs="Calibri"/>
                <w:color w:val="000000"/>
                <w:szCs w:val="21"/>
              </w:rPr>
            </w:pPr>
            <w:r>
              <w:rPr>
                <w:rFonts w:ascii="Calibri" w:hAnsi="Calibri" w:cs="Calibri"/>
                <w:color w:val="000000"/>
                <w:kern w:val="0"/>
                <w:szCs w:val="21"/>
                <w:lang w:bidi="ar"/>
              </w:rPr>
              <w:t>2023/06/2</w:t>
            </w:r>
            <w:r w:rsidR="0026689D">
              <w:rPr>
                <w:rFonts w:ascii="Calibri" w:hAnsi="Calibri" w:cs="Calibri"/>
                <w:color w:val="000000"/>
                <w:kern w:val="0"/>
                <w:szCs w:val="21"/>
                <w:lang w:bidi="ar"/>
              </w:rPr>
              <w:t>4</w:t>
            </w:r>
          </w:p>
        </w:tc>
        <w:tc>
          <w:tcPr>
            <w:tcW w:w="158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right w:w="15" w:type="dxa"/>
            </w:tcMar>
            <w:vAlign w:val="center"/>
          </w:tcPr>
          <w:p w14:paraId="6E13C047" w14:textId="77777777" w:rsidR="00DE1A10" w:rsidRDefault="00DE1A10" w:rsidP="00DE1A10">
            <w:pPr>
              <w:rPr>
                <w:rFonts w:ascii="SimSun" w:hAnsi="SimSun" w:cs="SimSun"/>
                <w:color w:val="000000"/>
                <w:szCs w:val="21"/>
              </w:rPr>
            </w:pPr>
          </w:p>
        </w:tc>
      </w:tr>
      <w:tr w:rsidR="00DE1A10" w14:paraId="0929A2C5"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noWrap/>
            <w:tcMar>
              <w:top w:w="15" w:type="dxa"/>
              <w:left w:w="15" w:type="dxa"/>
              <w:right w:w="15" w:type="dxa"/>
            </w:tcMar>
            <w:vAlign w:val="center"/>
          </w:tcPr>
          <w:p w14:paraId="36CA048F" w14:textId="77777777" w:rsidR="00DE1A10" w:rsidRDefault="00DE1A10" w:rsidP="00DE1A10">
            <w:pPr>
              <w:widowControl/>
              <w:jc w:val="left"/>
              <w:textAlignment w:val="center"/>
              <w:rPr>
                <w:rFonts w:ascii="SimSun" w:hAnsi="SimSun" w:cs="SimSun"/>
                <w:color w:val="000000"/>
                <w:sz w:val="24"/>
              </w:rPr>
            </w:pPr>
            <w:r w:rsidRPr="00521929">
              <w:rPr>
                <w:rFonts w:ascii="SimSun" w:hAnsi="SimSun" w:cs="SimSun"/>
                <w:color w:val="000000"/>
                <w:kern w:val="0"/>
                <w:sz w:val="24"/>
                <w:lang w:bidi="ar"/>
              </w:rPr>
              <w:t>Training summary</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F1DA754" w14:textId="77777777" w:rsidR="00DE1A10" w:rsidRDefault="00DE1A10" w:rsidP="00DE1A10">
            <w:pPr>
              <w:widowControl/>
              <w:textAlignment w:val="center"/>
              <w:rPr>
                <w:rFonts w:ascii="Calibri" w:hAnsi="Calibri" w:cs="Calibri"/>
                <w:color w:val="000000"/>
                <w:szCs w:val="21"/>
              </w:rPr>
            </w:pPr>
            <w:r>
              <w:rPr>
                <w:rFonts w:ascii="Calibri" w:hAnsi="Calibri" w:cs="Calibri"/>
                <w:color w:val="000000"/>
                <w:kern w:val="0"/>
                <w:szCs w:val="21"/>
                <w:lang w:bidi="ar"/>
              </w:rPr>
              <w:t>0.5</w:t>
            </w:r>
            <w:r>
              <w:rPr>
                <w:rStyle w:val="font61"/>
                <w:rFonts w:hint="default"/>
                <w:lang w:bidi="ar"/>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2FA9495D" w14:textId="77777777" w:rsidR="00DE1A10" w:rsidRDefault="00DE1A10" w:rsidP="00DE1A10">
            <w:pPr>
              <w:widowControl/>
              <w:textAlignment w:val="center"/>
              <w:rPr>
                <w:rFonts w:ascii="Calibri" w:hAnsi="Calibri" w:cs="Calibri"/>
                <w:b/>
                <w:color w:val="FF0000"/>
                <w:szCs w:val="21"/>
              </w:rPr>
            </w:pPr>
            <w:r>
              <w:rPr>
                <w:rFonts w:ascii="Calibri" w:hAnsi="Calibri" w:cs="Calibri"/>
                <w:color w:val="000000"/>
                <w:kern w:val="0"/>
                <w:szCs w:val="21"/>
                <w:lang w:bidi="ar"/>
              </w:rPr>
              <w:t>yyyy/mm/dd</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C703467" w14:textId="77777777" w:rsidR="00DE1A10" w:rsidRDefault="00DE1A10" w:rsidP="00DE1A10">
            <w:pPr>
              <w:widowControl/>
              <w:textAlignment w:val="center"/>
              <w:rPr>
                <w:rFonts w:ascii="Calibri" w:hAnsi="Calibri" w:cs="Calibri"/>
                <w:b/>
                <w:color w:val="FF0000"/>
                <w:szCs w:val="21"/>
              </w:rPr>
            </w:pPr>
            <w:r>
              <w:rPr>
                <w:rFonts w:ascii="Calibri" w:hAnsi="Calibri" w:cs="Calibri"/>
                <w:color w:val="000000"/>
                <w:kern w:val="0"/>
                <w:szCs w:val="21"/>
                <w:lang w:bidi="ar"/>
              </w:rPr>
              <w:t>yyyy/mm/dd</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47970F10" w14:textId="77777777" w:rsidR="00DE1A10" w:rsidRDefault="00DE1A10" w:rsidP="00DE1A10">
            <w:pPr>
              <w:rPr>
                <w:rFonts w:ascii="SimSun" w:hAnsi="SimSun" w:cs="SimSun"/>
                <w:color w:val="000000"/>
                <w:szCs w:val="21"/>
              </w:rPr>
            </w:pPr>
          </w:p>
        </w:tc>
      </w:tr>
      <w:tr w:rsidR="00DE1A10" w14:paraId="69A3E9AD" w14:textId="77777777" w:rsidTr="00462873">
        <w:trPr>
          <w:trHeight w:val="285"/>
          <w:jc w:val="center"/>
        </w:trPr>
        <w:tc>
          <w:tcPr>
            <w:tcW w:w="2113" w:type="dxa"/>
            <w:gridSpan w:val="2"/>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1D561DC2" w14:textId="77777777" w:rsidR="00DE1A10" w:rsidRDefault="00DE1A10" w:rsidP="00DE1A10">
            <w:pPr>
              <w:widowControl/>
              <w:jc w:val="left"/>
              <w:textAlignment w:val="center"/>
              <w:rPr>
                <w:rFonts w:ascii="SimSun" w:hAnsi="SimSun" w:cs="SimSun"/>
                <w:color w:val="000000"/>
                <w:szCs w:val="21"/>
              </w:rPr>
            </w:pPr>
            <w:r>
              <w:rPr>
                <w:rFonts w:ascii="SimSun" w:hAnsi="SimSun" w:cs="SimSun" w:hint="eastAsia"/>
                <w:color w:val="000000"/>
                <w:kern w:val="0"/>
                <w:szCs w:val="21"/>
                <w:lang w:bidi="ar"/>
              </w:rPr>
              <w:t>R</w:t>
            </w:r>
            <w:r>
              <w:rPr>
                <w:rFonts w:ascii="SimSun" w:hAnsi="SimSun" w:cs="SimSun"/>
                <w:color w:val="000000"/>
                <w:kern w:val="0"/>
                <w:szCs w:val="21"/>
                <w:lang w:bidi="ar"/>
              </w:rPr>
              <w:t>eply</w:t>
            </w:r>
          </w:p>
        </w:tc>
        <w:tc>
          <w:tcPr>
            <w:tcW w:w="1165"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0BC06C2E" w14:textId="77777777" w:rsidR="00DE1A10" w:rsidRDefault="00DE1A10" w:rsidP="00DE1A10">
            <w:pPr>
              <w:widowControl/>
              <w:textAlignment w:val="center"/>
              <w:rPr>
                <w:rFonts w:ascii="Calibri" w:hAnsi="Calibri" w:cs="Calibri"/>
                <w:color w:val="000000"/>
                <w:szCs w:val="21"/>
              </w:rPr>
            </w:pPr>
            <w:r>
              <w:rPr>
                <w:rFonts w:ascii="Calibri" w:hAnsi="Calibri" w:cs="Calibri"/>
                <w:color w:val="000000"/>
                <w:kern w:val="0"/>
                <w:szCs w:val="21"/>
                <w:lang w:bidi="ar"/>
              </w:rPr>
              <w:t>1</w:t>
            </w:r>
            <w:r>
              <w:rPr>
                <w:rStyle w:val="font61"/>
                <w:rFonts w:hint="default"/>
                <w:lang w:bidi="ar"/>
              </w:rPr>
              <w:t>工作日</w:t>
            </w:r>
          </w:p>
        </w:tc>
        <w:tc>
          <w:tcPr>
            <w:tcW w:w="13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7002C5DF" w14:textId="77777777" w:rsidR="00DE1A10" w:rsidRDefault="00DE1A10" w:rsidP="00DE1A10">
            <w:pPr>
              <w:widowControl/>
              <w:textAlignment w:val="center"/>
              <w:rPr>
                <w:rFonts w:ascii="Calibri" w:hAnsi="Calibri" w:cs="Calibri"/>
                <w:b/>
                <w:color w:val="FF0000"/>
                <w:szCs w:val="21"/>
              </w:rPr>
            </w:pPr>
            <w:r>
              <w:rPr>
                <w:rFonts w:ascii="Calibri" w:hAnsi="Calibri" w:cs="Calibri"/>
                <w:color w:val="000000"/>
                <w:kern w:val="0"/>
                <w:szCs w:val="21"/>
                <w:lang w:bidi="ar"/>
              </w:rPr>
              <w:t>yyyy/mm/dd</w:t>
            </w:r>
          </w:p>
        </w:tc>
        <w:tc>
          <w:tcPr>
            <w:tcW w:w="1959"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356DFFD0" w14:textId="77777777" w:rsidR="00DE1A10" w:rsidRDefault="00DE1A10" w:rsidP="00DE1A10">
            <w:pPr>
              <w:rPr>
                <w:rFonts w:ascii="Calibri" w:hAnsi="Calibri" w:cs="Calibri"/>
                <w:color w:val="000000"/>
                <w:szCs w:val="21"/>
              </w:rPr>
            </w:pPr>
            <w:r>
              <w:rPr>
                <w:rFonts w:ascii="Calibri" w:hAnsi="Calibri" w:cs="Calibri"/>
                <w:color w:val="000000"/>
                <w:kern w:val="0"/>
                <w:szCs w:val="21"/>
                <w:lang w:bidi="ar"/>
              </w:rPr>
              <w:t>yyyy/mm/dd</w:t>
            </w:r>
          </w:p>
        </w:tc>
        <w:tc>
          <w:tcPr>
            <w:tcW w:w="1588" w:type="dxa"/>
            <w:tcBorders>
              <w:top w:val="single" w:sz="4" w:space="0" w:color="000000"/>
              <w:left w:val="single" w:sz="4" w:space="0" w:color="000000"/>
              <w:bottom w:val="single" w:sz="4" w:space="0" w:color="000000"/>
              <w:right w:val="single" w:sz="4" w:space="0" w:color="000000"/>
            </w:tcBorders>
            <w:shd w:val="clear" w:color="auto" w:fill="FFE699"/>
            <w:tcMar>
              <w:top w:w="15" w:type="dxa"/>
              <w:left w:w="15" w:type="dxa"/>
              <w:right w:w="15" w:type="dxa"/>
            </w:tcMar>
            <w:vAlign w:val="center"/>
          </w:tcPr>
          <w:p w14:paraId="57FB9585" w14:textId="77777777" w:rsidR="00DE1A10" w:rsidRDefault="00DE1A10" w:rsidP="00DE1A10">
            <w:pPr>
              <w:rPr>
                <w:rFonts w:ascii="Calibri" w:hAnsi="Calibri" w:cs="Calibri"/>
                <w:color w:val="000000"/>
                <w:szCs w:val="21"/>
              </w:rPr>
            </w:pPr>
          </w:p>
        </w:tc>
      </w:tr>
    </w:tbl>
    <w:p w14:paraId="5048944C" w14:textId="77777777" w:rsidR="00FC7CDD" w:rsidRDefault="00FC7CDD" w:rsidP="00462873">
      <w:pPr>
        <w:jc w:val="center"/>
      </w:pPr>
    </w:p>
    <w:p w14:paraId="0B6E0A85" w14:textId="77777777" w:rsidR="00332CB0" w:rsidRDefault="00332CB0">
      <w:pPr>
        <w:pStyle w:val="HD1"/>
        <w:spacing w:before="240" w:after="240" w:line="400" w:lineRule="exact"/>
        <w:ind w:firstLine="0"/>
        <w:jc w:val="center"/>
        <w:outlineLvl w:val="0"/>
        <w:rPr>
          <w:rFonts w:ascii="SimHei" w:eastAsia="SimHei" w:hAnsi="SimHei" w:cs="SimHei"/>
          <w:b/>
          <w:bCs/>
          <w:kern w:val="44"/>
          <w:sz w:val="30"/>
          <w:szCs w:val="44"/>
        </w:rPr>
        <w:sectPr w:rsidR="00332CB0" w:rsidSect="0017471E">
          <w:footerReference w:type="default" r:id="rId11"/>
          <w:pgSz w:w="11906" w:h="16838"/>
          <w:pgMar w:top="850" w:right="850" w:bottom="850" w:left="850" w:header="851" w:footer="567" w:gutter="0"/>
          <w:pgNumType w:fmt="upperRoman" w:start="2"/>
          <w:cols w:space="0"/>
          <w:docGrid w:type="lines" w:linePitch="312"/>
        </w:sectPr>
      </w:pPr>
    </w:p>
    <w:p w14:paraId="17963ACE" w14:textId="77777777" w:rsidR="00A34516" w:rsidRDefault="00281665" w:rsidP="00A34516">
      <w:pPr>
        <w:pStyle w:val="Heading2"/>
        <w:numPr>
          <w:ilvl w:val="0"/>
          <w:numId w:val="0"/>
        </w:numPr>
        <w:ind w:left="567" w:hanging="567"/>
        <w:jc w:val="center"/>
        <w:rPr>
          <w:rFonts w:ascii="SimHei" w:eastAsia="SimHei" w:hAnsi="SimHei" w:cs="SimHei"/>
          <w:kern w:val="44"/>
          <w:sz w:val="30"/>
          <w:szCs w:val="44"/>
        </w:rPr>
      </w:pPr>
      <w:bookmarkStart w:id="6" w:name="_Toc10256"/>
      <w:bookmarkStart w:id="7" w:name="_Toc27173"/>
      <w:bookmarkEnd w:id="5"/>
      <w:r>
        <w:rPr>
          <w:rFonts w:ascii="SimHei" w:eastAsia="SimHei" w:hAnsi="SimHei" w:cs="SimHei"/>
          <w:kern w:val="44"/>
          <w:sz w:val="30"/>
          <w:szCs w:val="44"/>
        </w:rPr>
        <w:lastRenderedPageBreak/>
        <w:t>C</w:t>
      </w:r>
      <w:r w:rsidRPr="00281665">
        <w:rPr>
          <w:rFonts w:ascii="SimHei" w:eastAsia="SimHei" w:hAnsi="SimHei" w:cs="SimHei"/>
          <w:kern w:val="44"/>
          <w:sz w:val="30"/>
          <w:szCs w:val="44"/>
        </w:rPr>
        <w:t>ontents</w:t>
      </w:r>
      <w:r w:rsidR="00032FAC">
        <w:rPr>
          <w:rFonts w:ascii="SimHei" w:eastAsia="SimHei" w:hAnsi="SimHei" w:cs="SimHei" w:hint="eastAsia"/>
          <w:kern w:val="44"/>
          <w:sz w:val="30"/>
          <w:szCs w:val="44"/>
        </w:rPr>
        <w:t xml:space="preserve"> </w:t>
      </w:r>
      <w:bookmarkStart w:id="8" w:name="_Toc516903824"/>
      <w:bookmarkStart w:id="9" w:name="_Toc13433"/>
      <w:bookmarkEnd w:id="6"/>
      <w:bookmarkEnd w:id="7"/>
    </w:p>
    <w:p w14:paraId="795AA3EF" w14:textId="77777777" w:rsidR="00281665" w:rsidRDefault="00281665" w:rsidP="00281665">
      <w:pPr>
        <w:pStyle w:val="Heading2"/>
        <w:numPr>
          <w:ilvl w:val="0"/>
          <w:numId w:val="0"/>
        </w:numPr>
        <w:rPr>
          <w:sz w:val="24"/>
        </w:rPr>
      </w:pPr>
      <w:r w:rsidRPr="00281665">
        <w:rPr>
          <w:sz w:val="24"/>
        </w:rPr>
        <w:t>Project Schedule</w:t>
      </w:r>
    </w:p>
    <w:p w14:paraId="25500362" w14:textId="77777777" w:rsidR="00281665" w:rsidRPr="00281665" w:rsidRDefault="00281665" w:rsidP="00281665">
      <w:pPr>
        <w:pStyle w:val="Heading2"/>
        <w:numPr>
          <w:ilvl w:val="0"/>
          <w:numId w:val="0"/>
        </w:numPr>
        <w:rPr>
          <w:sz w:val="24"/>
        </w:rPr>
      </w:pPr>
      <w:r w:rsidRPr="00281665">
        <w:rPr>
          <w:sz w:val="24"/>
        </w:rPr>
        <w:t>Chapter 1 Introduction</w:t>
      </w:r>
    </w:p>
    <w:p w14:paraId="099E8E50" w14:textId="77777777" w:rsidR="00281665" w:rsidRPr="00281665" w:rsidRDefault="00281665" w:rsidP="00281665">
      <w:pPr>
        <w:pStyle w:val="Heading2"/>
        <w:numPr>
          <w:ilvl w:val="0"/>
          <w:numId w:val="0"/>
        </w:numPr>
        <w:rPr>
          <w:sz w:val="24"/>
        </w:rPr>
      </w:pPr>
      <w:r w:rsidRPr="00281665">
        <w:rPr>
          <w:sz w:val="24"/>
        </w:rPr>
        <w:t>1.1 research background</w:t>
      </w:r>
    </w:p>
    <w:p w14:paraId="22C64006" w14:textId="77777777" w:rsidR="00281665" w:rsidRPr="00281665" w:rsidRDefault="00281665" w:rsidP="00281665">
      <w:pPr>
        <w:pStyle w:val="Heading2"/>
        <w:numPr>
          <w:ilvl w:val="0"/>
          <w:numId w:val="0"/>
        </w:numPr>
        <w:rPr>
          <w:sz w:val="24"/>
        </w:rPr>
      </w:pPr>
      <w:r w:rsidRPr="00281665">
        <w:rPr>
          <w:sz w:val="24"/>
        </w:rPr>
        <w:t>1.2 research status at home and abroad</w:t>
      </w:r>
    </w:p>
    <w:p w14:paraId="2A92D90F" w14:textId="77777777" w:rsidR="00281665" w:rsidRPr="00281665" w:rsidRDefault="00281665" w:rsidP="00281665">
      <w:pPr>
        <w:pStyle w:val="Heading2"/>
        <w:numPr>
          <w:ilvl w:val="0"/>
          <w:numId w:val="0"/>
        </w:numPr>
        <w:rPr>
          <w:sz w:val="24"/>
        </w:rPr>
      </w:pPr>
      <w:r w:rsidRPr="00281665">
        <w:rPr>
          <w:sz w:val="24"/>
        </w:rPr>
        <w:t>Chapter 2 system analysis</w:t>
      </w:r>
    </w:p>
    <w:p w14:paraId="5E9DD4BC" w14:textId="77777777" w:rsidR="00281665" w:rsidRPr="00281665" w:rsidRDefault="00281665" w:rsidP="00281665">
      <w:pPr>
        <w:pStyle w:val="Heading2"/>
        <w:numPr>
          <w:ilvl w:val="0"/>
          <w:numId w:val="0"/>
        </w:numPr>
        <w:rPr>
          <w:sz w:val="24"/>
        </w:rPr>
      </w:pPr>
      <w:r w:rsidRPr="00281665">
        <w:rPr>
          <w:sz w:val="24"/>
        </w:rPr>
        <w:t>2.1 feasibility analysis</w:t>
      </w:r>
    </w:p>
    <w:p w14:paraId="67F72AA7" w14:textId="77777777" w:rsidR="00281665" w:rsidRPr="00281665" w:rsidRDefault="00281665" w:rsidP="00281665">
      <w:pPr>
        <w:pStyle w:val="Heading2"/>
        <w:numPr>
          <w:ilvl w:val="0"/>
          <w:numId w:val="0"/>
        </w:numPr>
        <w:rPr>
          <w:sz w:val="24"/>
        </w:rPr>
      </w:pPr>
      <w:r w:rsidRPr="00281665">
        <w:rPr>
          <w:sz w:val="24"/>
        </w:rPr>
        <w:t>2.2 analysis requirements</w:t>
      </w:r>
    </w:p>
    <w:p w14:paraId="102C3A43" w14:textId="77777777" w:rsidR="00281665" w:rsidRPr="00281665" w:rsidRDefault="00281665" w:rsidP="00281665">
      <w:pPr>
        <w:pStyle w:val="Heading2"/>
        <w:numPr>
          <w:ilvl w:val="0"/>
          <w:numId w:val="0"/>
        </w:numPr>
        <w:rPr>
          <w:sz w:val="24"/>
        </w:rPr>
      </w:pPr>
      <w:r w:rsidRPr="00281665">
        <w:rPr>
          <w:sz w:val="24"/>
        </w:rPr>
        <w:t>2.3 data dictionary</w:t>
      </w:r>
    </w:p>
    <w:p w14:paraId="0BC3DDE8" w14:textId="77777777" w:rsidR="00281665" w:rsidRPr="00281665" w:rsidRDefault="00281665" w:rsidP="00281665">
      <w:pPr>
        <w:pStyle w:val="Heading2"/>
        <w:numPr>
          <w:ilvl w:val="0"/>
          <w:numId w:val="0"/>
        </w:numPr>
        <w:rPr>
          <w:sz w:val="24"/>
        </w:rPr>
      </w:pPr>
      <w:r w:rsidRPr="00281665">
        <w:rPr>
          <w:sz w:val="24"/>
        </w:rPr>
        <w:t>2.</w:t>
      </w:r>
      <w:r>
        <w:rPr>
          <w:sz w:val="24"/>
        </w:rPr>
        <w:t>4</w:t>
      </w:r>
      <w:r w:rsidRPr="00281665">
        <w:rPr>
          <w:sz w:val="24"/>
        </w:rPr>
        <w:t xml:space="preserve"> system performance requirements</w:t>
      </w:r>
    </w:p>
    <w:p w14:paraId="7424BE48" w14:textId="77777777" w:rsidR="00281665" w:rsidRPr="00281665" w:rsidRDefault="00281665" w:rsidP="00281665">
      <w:pPr>
        <w:pStyle w:val="Heading2"/>
        <w:numPr>
          <w:ilvl w:val="0"/>
          <w:numId w:val="0"/>
        </w:numPr>
        <w:rPr>
          <w:sz w:val="24"/>
        </w:rPr>
      </w:pPr>
      <w:r w:rsidRPr="00281665">
        <w:rPr>
          <w:sz w:val="24"/>
        </w:rPr>
        <w:t>Chapter 3 overall design</w:t>
      </w:r>
    </w:p>
    <w:p w14:paraId="40A4C86B" w14:textId="77777777" w:rsidR="00281665" w:rsidRPr="00281665" w:rsidRDefault="00281665" w:rsidP="00281665">
      <w:pPr>
        <w:pStyle w:val="Heading2"/>
        <w:numPr>
          <w:ilvl w:val="0"/>
          <w:numId w:val="0"/>
        </w:numPr>
        <w:rPr>
          <w:sz w:val="24"/>
        </w:rPr>
      </w:pPr>
      <w:r w:rsidRPr="00281665">
        <w:rPr>
          <w:sz w:val="24"/>
        </w:rPr>
        <w:t>3.1 system module diagram</w:t>
      </w:r>
    </w:p>
    <w:p w14:paraId="0CA978E1" w14:textId="77777777" w:rsidR="00281665" w:rsidRPr="00281665" w:rsidRDefault="00281665" w:rsidP="00281665">
      <w:pPr>
        <w:pStyle w:val="Heading2"/>
        <w:numPr>
          <w:ilvl w:val="0"/>
          <w:numId w:val="0"/>
        </w:numPr>
        <w:rPr>
          <w:sz w:val="24"/>
        </w:rPr>
      </w:pPr>
      <w:r w:rsidRPr="00281665">
        <w:rPr>
          <w:sz w:val="24"/>
        </w:rPr>
        <w:t>3.2 database design</w:t>
      </w:r>
    </w:p>
    <w:p w14:paraId="5C8F1891" w14:textId="77777777" w:rsidR="00281665" w:rsidRPr="00281665" w:rsidRDefault="00281665" w:rsidP="00281665">
      <w:pPr>
        <w:pStyle w:val="Heading2"/>
        <w:numPr>
          <w:ilvl w:val="0"/>
          <w:numId w:val="0"/>
        </w:numPr>
        <w:rPr>
          <w:sz w:val="24"/>
        </w:rPr>
      </w:pPr>
      <w:r w:rsidRPr="00281665">
        <w:rPr>
          <w:sz w:val="24"/>
        </w:rPr>
        <w:t>Chapter 4 detail design and coding</w:t>
      </w:r>
    </w:p>
    <w:p w14:paraId="78AE61CB" w14:textId="77777777" w:rsidR="00281665" w:rsidRPr="00281665" w:rsidRDefault="00281665" w:rsidP="00281665">
      <w:pPr>
        <w:pStyle w:val="Heading2"/>
        <w:numPr>
          <w:ilvl w:val="0"/>
          <w:numId w:val="0"/>
        </w:numPr>
        <w:rPr>
          <w:sz w:val="24"/>
        </w:rPr>
      </w:pPr>
      <w:r w:rsidRPr="00281665">
        <w:rPr>
          <w:sz w:val="24"/>
        </w:rPr>
        <w:t>4.1 system main interface</w:t>
      </w:r>
    </w:p>
    <w:p w14:paraId="54EA90E5" w14:textId="77777777" w:rsidR="00281665" w:rsidRPr="00281665" w:rsidRDefault="00281665" w:rsidP="00281665">
      <w:pPr>
        <w:pStyle w:val="Heading2"/>
        <w:numPr>
          <w:ilvl w:val="0"/>
          <w:numId w:val="0"/>
        </w:numPr>
        <w:rPr>
          <w:sz w:val="24"/>
        </w:rPr>
      </w:pPr>
      <w:r w:rsidRPr="00281665">
        <w:rPr>
          <w:sz w:val="24"/>
        </w:rPr>
        <w:t>4.2 implementation of unified identity authentication module</w:t>
      </w:r>
    </w:p>
    <w:p w14:paraId="45C58D9D" w14:textId="77777777" w:rsidR="00281665" w:rsidRPr="00281665" w:rsidRDefault="00281665" w:rsidP="00281665">
      <w:pPr>
        <w:pStyle w:val="Heading2"/>
        <w:numPr>
          <w:ilvl w:val="0"/>
          <w:numId w:val="0"/>
        </w:numPr>
        <w:rPr>
          <w:sz w:val="24"/>
        </w:rPr>
      </w:pPr>
      <w:r w:rsidRPr="00281665">
        <w:rPr>
          <w:sz w:val="24"/>
        </w:rPr>
        <w:t>4.3 realization of item bank information management</w:t>
      </w:r>
    </w:p>
    <w:p w14:paraId="46D69381" w14:textId="77777777" w:rsidR="00281665" w:rsidRPr="00281665" w:rsidRDefault="00281665" w:rsidP="00281665">
      <w:pPr>
        <w:pStyle w:val="Heading2"/>
        <w:numPr>
          <w:ilvl w:val="0"/>
          <w:numId w:val="0"/>
        </w:numPr>
        <w:rPr>
          <w:sz w:val="24"/>
        </w:rPr>
      </w:pPr>
      <w:r w:rsidRPr="00281665">
        <w:rPr>
          <w:sz w:val="24"/>
        </w:rPr>
        <w:t>4.4 implementation of front office website</w:t>
      </w:r>
    </w:p>
    <w:p w14:paraId="30E5A30A" w14:textId="77777777" w:rsidR="00281665" w:rsidRPr="00281665" w:rsidRDefault="00281665" w:rsidP="00281665">
      <w:pPr>
        <w:pStyle w:val="Heading2"/>
        <w:numPr>
          <w:ilvl w:val="0"/>
          <w:numId w:val="0"/>
        </w:numPr>
        <w:rPr>
          <w:sz w:val="24"/>
        </w:rPr>
      </w:pPr>
      <w:r w:rsidRPr="00281665">
        <w:rPr>
          <w:sz w:val="24"/>
        </w:rPr>
        <w:t>Chapter 5 system test</w:t>
      </w:r>
    </w:p>
    <w:p w14:paraId="74AC950A" w14:textId="77777777" w:rsidR="00281665" w:rsidRPr="00281665" w:rsidRDefault="00281665" w:rsidP="00281665">
      <w:pPr>
        <w:pStyle w:val="Heading2"/>
        <w:numPr>
          <w:ilvl w:val="0"/>
          <w:numId w:val="0"/>
        </w:numPr>
        <w:rPr>
          <w:sz w:val="24"/>
        </w:rPr>
      </w:pPr>
      <w:r w:rsidRPr="00281665">
        <w:rPr>
          <w:sz w:val="24"/>
        </w:rPr>
        <w:t>5.1 foreground user module test</w:t>
      </w:r>
    </w:p>
    <w:p w14:paraId="1BDE9BBE" w14:textId="77777777" w:rsidR="00281665" w:rsidRPr="00281665" w:rsidRDefault="00281665" w:rsidP="00281665">
      <w:pPr>
        <w:pStyle w:val="Heading2"/>
        <w:numPr>
          <w:ilvl w:val="0"/>
          <w:numId w:val="0"/>
        </w:numPr>
        <w:rPr>
          <w:sz w:val="24"/>
        </w:rPr>
      </w:pPr>
      <w:r w:rsidRPr="00281665">
        <w:rPr>
          <w:sz w:val="24"/>
        </w:rPr>
        <w:t>5.2 background administrator module test</w:t>
      </w:r>
    </w:p>
    <w:p w14:paraId="46098C48" w14:textId="77777777" w:rsidR="00281665" w:rsidRPr="00281665" w:rsidRDefault="00281665" w:rsidP="00281665">
      <w:pPr>
        <w:pStyle w:val="Heading2"/>
        <w:numPr>
          <w:ilvl w:val="0"/>
          <w:numId w:val="0"/>
        </w:numPr>
        <w:rPr>
          <w:sz w:val="24"/>
        </w:rPr>
      </w:pPr>
      <w:r w:rsidRPr="00281665">
        <w:rPr>
          <w:sz w:val="24"/>
        </w:rPr>
        <w:t>5.3 problems encountered in system test and Solutions</w:t>
      </w:r>
    </w:p>
    <w:p w14:paraId="77579233" w14:textId="77777777" w:rsidR="00281665" w:rsidRPr="00281665" w:rsidRDefault="00281665" w:rsidP="00281665">
      <w:pPr>
        <w:pStyle w:val="Heading2"/>
        <w:numPr>
          <w:ilvl w:val="0"/>
          <w:numId w:val="0"/>
        </w:numPr>
        <w:rPr>
          <w:sz w:val="24"/>
        </w:rPr>
      </w:pPr>
      <w:r w:rsidRPr="00281665">
        <w:rPr>
          <w:sz w:val="24"/>
        </w:rPr>
        <w:t>5.4 system test conclusion</w:t>
      </w:r>
    </w:p>
    <w:p w14:paraId="7590ABE1" w14:textId="77777777" w:rsidR="00281665" w:rsidRPr="00281665" w:rsidRDefault="00281665" w:rsidP="00281665">
      <w:pPr>
        <w:pStyle w:val="Heading2"/>
        <w:numPr>
          <w:ilvl w:val="0"/>
          <w:numId w:val="0"/>
        </w:numPr>
        <w:rPr>
          <w:sz w:val="24"/>
        </w:rPr>
      </w:pPr>
      <w:r w:rsidRPr="00281665">
        <w:rPr>
          <w:sz w:val="24"/>
        </w:rPr>
        <w:t xml:space="preserve">Chapter 6 </w:t>
      </w:r>
      <w:r w:rsidR="009C28AB">
        <w:rPr>
          <w:sz w:val="24"/>
        </w:rPr>
        <w:t>S</w:t>
      </w:r>
      <w:r w:rsidRPr="00281665">
        <w:rPr>
          <w:sz w:val="24"/>
        </w:rPr>
        <w:t>ummary and Outlook</w:t>
      </w:r>
    </w:p>
    <w:p w14:paraId="4A1ED298" w14:textId="77777777" w:rsidR="00281665" w:rsidRPr="00281665" w:rsidRDefault="00281665" w:rsidP="00281665">
      <w:pPr>
        <w:pStyle w:val="Heading2"/>
        <w:numPr>
          <w:ilvl w:val="0"/>
          <w:numId w:val="0"/>
        </w:numPr>
        <w:rPr>
          <w:sz w:val="24"/>
        </w:rPr>
      </w:pPr>
    </w:p>
    <w:p w14:paraId="1B81F4CD" w14:textId="77777777" w:rsidR="00281665" w:rsidRPr="00281665" w:rsidRDefault="00281665" w:rsidP="00281665">
      <w:pPr>
        <w:pStyle w:val="Heading2"/>
        <w:numPr>
          <w:ilvl w:val="0"/>
          <w:numId w:val="0"/>
        </w:numPr>
        <w:rPr>
          <w:sz w:val="24"/>
        </w:rPr>
      </w:pPr>
      <w:r w:rsidRPr="00281665">
        <w:rPr>
          <w:sz w:val="24"/>
        </w:rPr>
        <w:lastRenderedPageBreak/>
        <w:t>6.1 training self-assessment</w:t>
      </w:r>
    </w:p>
    <w:p w14:paraId="63991F4F" w14:textId="77777777" w:rsidR="00281665" w:rsidRPr="00281665" w:rsidRDefault="00281665" w:rsidP="00281665">
      <w:pPr>
        <w:pStyle w:val="Heading2"/>
        <w:numPr>
          <w:ilvl w:val="0"/>
          <w:numId w:val="0"/>
        </w:numPr>
        <w:rPr>
          <w:sz w:val="24"/>
        </w:rPr>
      </w:pPr>
      <w:r w:rsidRPr="00281665">
        <w:rPr>
          <w:sz w:val="24"/>
        </w:rPr>
        <w:t>6.2 insufficient system</w:t>
      </w:r>
    </w:p>
    <w:p w14:paraId="0452F471" w14:textId="77777777" w:rsidR="00281665" w:rsidRPr="00281665" w:rsidRDefault="00281665" w:rsidP="00281665">
      <w:pPr>
        <w:pStyle w:val="Heading2"/>
        <w:numPr>
          <w:ilvl w:val="0"/>
          <w:numId w:val="0"/>
        </w:numPr>
        <w:rPr>
          <w:sz w:val="24"/>
        </w:rPr>
      </w:pPr>
      <w:r w:rsidRPr="00281665">
        <w:rPr>
          <w:sz w:val="24"/>
        </w:rPr>
        <w:t>6.3 future work outlook</w:t>
      </w:r>
    </w:p>
    <w:p w14:paraId="7D784540" w14:textId="77777777" w:rsidR="00281665" w:rsidRPr="00281665" w:rsidRDefault="00281665" w:rsidP="00281665">
      <w:pPr>
        <w:pStyle w:val="Heading2"/>
        <w:numPr>
          <w:ilvl w:val="0"/>
          <w:numId w:val="0"/>
        </w:numPr>
        <w:rPr>
          <w:sz w:val="24"/>
        </w:rPr>
      </w:pPr>
      <w:r w:rsidRPr="00281665">
        <w:rPr>
          <w:sz w:val="24"/>
        </w:rPr>
        <w:t>Chapter 7 professional ethics and norms</w:t>
      </w:r>
    </w:p>
    <w:p w14:paraId="0A059CEB" w14:textId="77777777" w:rsidR="00281665" w:rsidRPr="00281665" w:rsidRDefault="00281665" w:rsidP="00281665">
      <w:pPr>
        <w:pStyle w:val="Heading2"/>
        <w:numPr>
          <w:ilvl w:val="0"/>
          <w:numId w:val="0"/>
        </w:numPr>
        <w:rPr>
          <w:sz w:val="24"/>
        </w:rPr>
      </w:pPr>
      <w:r w:rsidRPr="00281665">
        <w:rPr>
          <w:sz w:val="24"/>
        </w:rPr>
        <w:t>7.1 professional ethics and norms for it project development</w:t>
      </w:r>
    </w:p>
    <w:p w14:paraId="14618FCE" w14:textId="77777777" w:rsidR="00281665" w:rsidRPr="00281665" w:rsidRDefault="00281665" w:rsidP="00281665">
      <w:pPr>
        <w:pStyle w:val="Heading2"/>
        <w:numPr>
          <w:ilvl w:val="0"/>
          <w:numId w:val="0"/>
        </w:numPr>
        <w:rPr>
          <w:sz w:val="24"/>
        </w:rPr>
      </w:pPr>
      <w:r w:rsidRPr="00281665">
        <w:rPr>
          <w:sz w:val="24"/>
        </w:rPr>
        <w:t>7.2 interdisciplinary professional ethics and norms</w:t>
      </w:r>
    </w:p>
    <w:p w14:paraId="7DD6A0A8" w14:textId="77777777" w:rsidR="00281665" w:rsidRPr="00281665" w:rsidRDefault="00281665" w:rsidP="00281665">
      <w:pPr>
        <w:pStyle w:val="Heading2"/>
        <w:numPr>
          <w:ilvl w:val="0"/>
          <w:numId w:val="0"/>
        </w:numPr>
        <w:rPr>
          <w:sz w:val="24"/>
        </w:rPr>
      </w:pPr>
      <w:r w:rsidRPr="00281665">
        <w:rPr>
          <w:sz w:val="24"/>
        </w:rPr>
        <w:t>7.3 use and declaration of open source code</w:t>
      </w:r>
    </w:p>
    <w:p w14:paraId="2DDE5088" w14:textId="77777777" w:rsidR="00281665" w:rsidRPr="00281665" w:rsidRDefault="00281665" w:rsidP="00281665">
      <w:pPr>
        <w:pStyle w:val="Heading2"/>
        <w:numPr>
          <w:ilvl w:val="0"/>
          <w:numId w:val="0"/>
        </w:numPr>
        <w:rPr>
          <w:sz w:val="24"/>
        </w:rPr>
      </w:pPr>
      <w:r w:rsidRPr="00281665">
        <w:rPr>
          <w:sz w:val="24"/>
        </w:rPr>
        <w:t>7.4 normative requirements for data and code confidentiality</w:t>
      </w:r>
    </w:p>
    <w:p w14:paraId="44C442DA" w14:textId="77777777" w:rsidR="00A34516" w:rsidRDefault="00281665" w:rsidP="00281665">
      <w:pPr>
        <w:pStyle w:val="Heading2"/>
        <w:numPr>
          <w:ilvl w:val="0"/>
          <w:numId w:val="0"/>
        </w:numPr>
        <w:rPr>
          <w:sz w:val="24"/>
        </w:rPr>
      </w:pPr>
      <w:r w:rsidRPr="00281665">
        <w:rPr>
          <w:sz w:val="24"/>
        </w:rPr>
        <w:t>Training summary</w:t>
      </w:r>
    </w:p>
    <w:p w14:paraId="3845900B" w14:textId="77777777" w:rsidR="00281665" w:rsidRPr="00281665" w:rsidRDefault="00281665" w:rsidP="00281665"/>
    <w:p w14:paraId="5FB3D095" w14:textId="77777777" w:rsidR="004A69C0" w:rsidRPr="00CE1017" w:rsidRDefault="004A69C0" w:rsidP="0017471E">
      <w:pPr>
        <w:widowControl/>
        <w:jc w:val="left"/>
        <w:rPr>
          <w:rFonts w:asciiTheme="minorEastAsia" w:eastAsiaTheme="minorEastAsia" w:hAnsiTheme="minorEastAsia"/>
          <w:sz w:val="24"/>
        </w:rPr>
      </w:pPr>
    </w:p>
    <w:p w14:paraId="1055D520" w14:textId="77777777" w:rsidR="00DC13C0" w:rsidRDefault="00DC13C0">
      <w:pPr>
        <w:widowControl/>
        <w:jc w:val="left"/>
        <w:rPr>
          <w:rFonts w:asciiTheme="minorEastAsia" w:eastAsiaTheme="minorEastAsia" w:hAnsiTheme="minorEastAsia"/>
          <w:sz w:val="24"/>
        </w:rPr>
      </w:pPr>
      <w:r>
        <w:rPr>
          <w:rFonts w:asciiTheme="minorEastAsia" w:eastAsiaTheme="minorEastAsia" w:hAnsiTheme="minorEastAsia"/>
          <w:sz w:val="24"/>
        </w:rPr>
        <w:br w:type="page"/>
      </w:r>
    </w:p>
    <w:p w14:paraId="47DDDCCE" w14:textId="77777777" w:rsidR="00DC13C0" w:rsidRPr="00281665" w:rsidRDefault="00DC13C0" w:rsidP="00DC13C0">
      <w:pPr>
        <w:pStyle w:val="Heading2"/>
        <w:numPr>
          <w:ilvl w:val="0"/>
          <w:numId w:val="0"/>
        </w:numPr>
        <w:jc w:val="center"/>
        <w:rPr>
          <w:sz w:val="24"/>
        </w:rPr>
      </w:pPr>
      <w:r w:rsidRPr="00281665">
        <w:rPr>
          <w:sz w:val="24"/>
        </w:rPr>
        <w:lastRenderedPageBreak/>
        <w:t>Chapter 1 Introduction</w:t>
      </w:r>
    </w:p>
    <w:p w14:paraId="256C9CCF" w14:textId="213395A4" w:rsidR="00DC13C0" w:rsidRDefault="00DC13C0" w:rsidP="006A6892">
      <w:pPr>
        <w:pStyle w:val="Heading2"/>
        <w:numPr>
          <w:ilvl w:val="1"/>
          <w:numId w:val="3"/>
        </w:numPr>
        <w:rPr>
          <w:sz w:val="24"/>
        </w:rPr>
      </w:pPr>
      <w:r w:rsidRPr="00281665">
        <w:rPr>
          <w:sz w:val="24"/>
        </w:rPr>
        <w:t>research background</w:t>
      </w:r>
    </w:p>
    <w:p w14:paraId="55D094CA" w14:textId="081D5B0C" w:rsidR="006A6892" w:rsidRPr="006A6892" w:rsidRDefault="006A6892" w:rsidP="006A6892">
      <w:r w:rsidRPr="006A6892">
        <w:t>I have developed a web-based software application called 'E-Book Shop' using PHP, HTML, CSS, and JavaScript. The majority of the functionality has been implemented using PHP. The purpose of this non-commercial website is to allow users to read a wide selection of books. Publishers can contribute to the website by logging in and submitting their books. Additionally, the website includes an admin panel that grants administrators the ability to manage various aspects of the site. The system relies on a robust database to store all activities, and the user passwords are protected using the 'md5' PHP operation. The website consists of a Login Page, Registration Page, a home page called 'Battalion of Candles,' and a menu page (also serving as the home page). The normal user panel allows users to add and read posts, while the admin panel offers additional functionalities such as adding posts, categories, and users.</w:t>
      </w:r>
    </w:p>
    <w:p w14:paraId="4839DD9F" w14:textId="4855059F" w:rsidR="006A6892" w:rsidRPr="006A6892" w:rsidRDefault="00DC13C0" w:rsidP="00D967D3">
      <w:pPr>
        <w:pStyle w:val="Heading2"/>
        <w:numPr>
          <w:ilvl w:val="0"/>
          <w:numId w:val="0"/>
        </w:numPr>
        <w:ind w:left="567" w:hanging="567"/>
        <w:rPr>
          <w:sz w:val="24"/>
        </w:rPr>
      </w:pPr>
      <w:r w:rsidRPr="00281665">
        <w:rPr>
          <w:sz w:val="24"/>
        </w:rPr>
        <w:t>1.2 research status at home and abroad</w:t>
      </w:r>
    </w:p>
    <w:p w14:paraId="6EF7EE35" w14:textId="77777777" w:rsidR="006A6892" w:rsidRPr="006A6892" w:rsidRDefault="006A6892" w:rsidP="006A6892">
      <w:pPr>
        <w:widowControl/>
        <w:jc w:val="left"/>
        <w:rPr>
          <w:szCs w:val="21"/>
        </w:rPr>
      </w:pPr>
      <w:r w:rsidRPr="006A6892">
        <w:rPr>
          <w:szCs w:val="21"/>
        </w:rPr>
        <w:t>The web-based software program "E-Book Shop" status at home and abroad would depend on its reach and adoption by users in different regions. Here is a general description of how the program's status could be assessed:</w:t>
      </w:r>
    </w:p>
    <w:p w14:paraId="387A521A" w14:textId="77777777" w:rsidR="006A6892" w:rsidRPr="006A6892" w:rsidRDefault="006A6892" w:rsidP="006A6892">
      <w:pPr>
        <w:widowControl/>
        <w:jc w:val="left"/>
        <w:rPr>
          <w:szCs w:val="21"/>
        </w:rPr>
      </w:pPr>
    </w:p>
    <w:p w14:paraId="47AC8A2F" w14:textId="77777777" w:rsidR="006A6892" w:rsidRPr="00D967D3" w:rsidRDefault="006A6892" w:rsidP="006A6892">
      <w:pPr>
        <w:widowControl/>
        <w:jc w:val="left"/>
        <w:rPr>
          <w:b/>
          <w:bCs/>
          <w:szCs w:val="21"/>
        </w:rPr>
      </w:pPr>
      <w:r w:rsidRPr="00D967D3">
        <w:rPr>
          <w:b/>
          <w:bCs/>
          <w:szCs w:val="21"/>
        </w:rPr>
        <w:t>At Home:</w:t>
      </w:r>
    </w:p>
    <w:p w14:paraId="413E05A4" w14:textId="77777777" w:rsidR="006A6892" w:rsidRPr="006A6892" w:rsidRDefault="006A6892" w:rsidP="006A6892">
      <w:pPr>
        <w:widowControl/>
        <w:jc w:val="left"/>
        <w:rPr>
          <w:szCs w:val="21"/>
        </w:rPr>
      </w:pPr>
    </w:p>
    <w:p w14:paraId="036B32E2" w14:textId="3CFBB12B" w:rsidR="006A6892" w:rsidRPr="006A6892" w:rsidRDefault="006A6892" w:rsidP="006A6892">
      <w:pPr>
        <w:widowControl/>
        <w:jc w:val="left"/>
        <w:rPr>
          <w:szCs w:val="21"/>
        </w:rPr>
      </w:pPr>
      <w:r w:rsidRPr="006A6892">
        <w:rPr>
          <w:szCs w:val="21"/>
        </w:rPr>
        <w:t xml:space="preserve">1.User Engagement: The success of "E-Book Shop" within the home country would depend on the     </w:t>
      </w:r>
      <w:r w:rsidR="009D38B9">
        <w:rPr>
          <w:szCs w:val="21"/>
        </w:rPr>
        <w:t xml:space="preserve">   </w:t>
      </w:r>
      <w:r w:rsidRPr="006A6892">
        <w:rPr>
          <w:szCs w:val="21"/>
        </w:rPr>
        <w:t>level of user engagement and feedback received from local users. Positive feedback, increasing user registrations, and active participation would indicate a favorable status.</w:t>
      </w:r>
    </w:p>
    <w:p w14:paraId="428BB476" w14:textId="77777777" w:rsidR="006A6892" w:rsidRPr="006A6892" w:rsidRDefault="006A6892" w:rsidP="006A6892">
      <w:pPr>
        <w:widowControl/>
        <w:jc w:val="left"/>
        <w:rPr>
          <w:szCs w:val="21"/>
        </w:rPr>
      </w:pPr>
      <w:r w:rsidRPr="006A6892">
        <w:rPr>
          <w:szCs w:val="21"/>
        </w:rPr>
        <w:t>2.Market Penetration: The extent to which "E-Book Shop" has gained traction within the local market would also determine its status. Factors such as the number of active users, partnerships with local publishers, and visibility in the industry would contribute to its success.</w:t>
      </w:r>
    </w:p>
    <w:p w14:paraId="0496DABA" w14:textId="77777777" w:rsidR="006A6892" w:rsidRPr="006A6892" w:rsidRDefault="006A6892" w:rsidP="006A6892">
      <w:pPr>
        <w:widowControl/>
        <w:jc w:val="left"/>
        <w:rPr>
          <w:szCs w:val="21"/>
        </w:rPr>
      </w:pPr>
      <w:r w:rsidRPr="006A6892">
        <w:rPr>
          <w:szCs w:val="21"/>
        </w:rPr>
        <w:t>3.Competitor Analysis: Evaluating the program's performance in comparison to similar platforms or competitors in the home country would provide insights into its status. Factors like unique features, user experience, and market share could be considered.</w:t>
      </w:r>
    </w:p>
    <w:p w14:paraId="3420A569" w14:textId="77777777" w:rsidR="00D967D3" w:rsidRDefault="00D967D3" w:rsidP="006A6892">
      <w:pPr>
        <w:widowControl/>
        <w:jc w:val="left"/>
        <w:rPr>
          <w:szCs w:val="21"/>
        </w:rPr>
      </w:pPr>
    </w:p>
    <w:p w14:paraId="1F1DC23B" w14:textId="6376808A" w:rsidR="006A6892" w:rsidRDefault="006A6892" w:rsidP="006A6892">
      <w:pPr>
        <w:widowControl/>
        <w:jc w:val="left"/>
        <w:rPr>
          <w:b/>
          <w:bCs/>
          <w:szCs w:val="21"/>
        </w:rPr>
      </w:pPr>
      <w:r w:rsidRPr="00D967D3">
        <w:rPr>
          <w:b/>
          <w:bCs/>
          <w:szCs w:val="21"/>
        </w:rPr>
        <w:t>Abroad:</w:t>
      </w:r>
    </w:p>
    <w:p w14:paraId="07A23E40" w14:textId="77777777" w:rsidR="00D967D3" w:rsidRPr="00D967D3" w:rsidRDefault="00D967D3" w:rsidP="006A6892">
      <w:pPr>
        <w:widowControl/>
        <w:jc w:val="left"/>
        <w:rPr>
          <w:b/>
          <w:bCs/>
          <w:szCs w:val="21"/>
        </w:rPr>
      </w:pPr>
    </w:p>
    <w:p w14:paraId="53B11278" w14:textId="77777777" w:rsidR="006A6892" w:rsidRPr="006A6892" w:rsidRDefault="006A6892" w:rsidP="006A6892">
      <w:pPr>
        <w:widowControl/>
        <w:jc w:val="left"/>
        <w:rPr>
          <w:szCs w:val="21"/>
        </w:rPr>
      </w:pPr>
      <w:r w:rsidRPr="006A6892">
        <w:rPr>
          <w:szCs w:val="21"/>
        </w:rPr>
        <w:t>1.Global Reach: Assessing the international adoption and usage of "E-Book Shop" would be crucial to understanding its status abroad. The presence of active users and positive feedback from different regions would indicate a favorable standing.</w:t>
      </w:r>
    </w:p>
    <w:p w14:paraId="4B1E78E8" w14:textId="77777777" w:rsidR="006A6892" w:rsidRPr="006A6892" w:rsidRDefault="006A6892" w:rsidP="006A6892">
      <w:pPr>
        <w:widowControl/>
        <w:jc w:val="left"/>
        <w:rPr>
          <w:szCs w:val="21"/>
        </w:rPr>
      </w:pPr>
      <w:r w:rsidRPr="006A6892">
        <w:rPr>
          <w:szCs w:val="21"/>
        </w:rPr>
        <w:t>2.Localization Efforts: If "E-Book Shop" has made efforts to adapt to different languages, currencies, and cultural contexts in international markets, it could indicate a proactive approach to expanding its reach. Local partnerships, collaborations, or marketing campaigns may also contribute to its status abroad.</w:t>
      </w:r>
    </w:p>
    <w:p w14:paraId="6B114B06" w14:textId="77777777" w:rsidR="006A6892" w:rsidRPr="006A6892" w:rsidRDefault="006A6892" w:rsidP="006A6892">
      <w:pPr>
        <w:widowControl/>
        <w:jc w:val="left"/>
        <w:rPr>
          <w:szCs w:val="21"/>
        </w:rPr>
      </w:pPr>
      <w:r w:rsidRPr="006A6892">
        <w:rPr>
          <w:szCs w:val="21"/>
        </w:rPr>
        <w:t>3.Competition in Foreign Markets: Evaluating how "E-Book Shop" competes with other established international e-book platforms would provide insights into its standing. Factors such as market share, user reviews, and any unique selling points would be important considerations.</w:t>
      </w:r>
    </w:p>
    <w:p w14:paraId="531E3550" w14:textId="77777777" w:rsidR="009D38B9" w:rsidRDefault="006A6892" w:rsidP="009D38B9">
      <w:pPr>
        <w:widowControl/>
        <w:jc w:val="left"/>
        <w:rPr>
          <w:sz w:val="24"/>
        </w:rPr>
      </w:pPr>
      <w:r w:rsidRPr="006A6892">
        <w:rPr>
          <w:szCs w:val="21"/>
        </w:rPr>
        <w:lastRenderedPageBreak/>
        <w:t>It's important to note that the status of "E-Book Shop" at home and abroad can change over time based on factors such as user demand, market trends, competition, and ongoing development efforts. Regular monitoring, user feedback, and adaptation to meet evolving needs are essential for maintaining and improving its status both domestically and internationally.</w:t>
      </w:r>
      <w:r w:rsidRPr="006A6892">
        <w:rPr>
          <w:sz w:val="24"/>
        </w:rPr>
        <w:t xml:space="preserve"> </w:t>
      </w:r>
    </w:p>
    <w:p w14:paraId="41979F23" w14:textId="77777777" w:rsidR="009D38B9" w:rsidRDefault="009D38B9" w:rsidP="009D38B9">
      <w:pPr>
        <w:widowControl/>
        <w:jc w:val="left"/>
        <w:rPr>
          <w:sz w:val="24"/>
        </w:rPr>
      </w:pPr>
    </w:p>
    <w:p w14:paraId="6E3DB5B0" w14:textId="3E280966" w:rsidR="00DC13C0" w:rsidRPr="009D38B9" w:rsidRDefault="009D38B9" w:rsidP="009D38B9">
      <w:pPr>
        <w:widowControl/>
        <w:jc w:val="left"/>
        <w:rPr>
          <w:rFonts w:ascii="Arial" w:hAnsi="Arial" w:cs="Arial"/>
          <w:b/>
          <w:bCs/>
          <w:sz w:val="24"/>
          <w:szCs w:val="32"/>
        </w:rPr>
      </w:pPr>
      <w:r>
        <w:rPr>
          <w:sz w:val="24"/>
        </w:rPr>
        <w:t xml:space="preserve">                   </w:t>
      </w:r>
      <w:r w:rsidR="00DC13C0" w:rsidRPr="009D38B9">
        <w:rPr>
          <w:rFonts w:ascii="Arial" w:hAnsi="Arial" w:cs="Arial"/>
          <w:b/>
          <w:bCs/>
          <w:sz w:val="24"/>
        </w:rPr>
        <w:t>Chapter 2 system analysis</w:t>
      </w:r>
    </w:p>
    <w:p w14:paraId="7395FA6D" w14:textId="11D50828" w:rsidR="00FA10FD" w:rsidRPr="00D967D3" w:rsidRDefault="00DC13C0" w:rsidP="00D967D3">
      <w:pPr>
        <w:pStyle w:val="Heading2"/>
        <w:numPr>
          <w:ilvl w:val="0"/>
          <w:numId w:val="0"/>
        </w:numPr>
        <w:rPr>
          <w:sz w:val="24"/>
        </w:rPr>
      </w:pPr>
      <w:r w:rsidRPr="00281665">
        <w:rPr>
          <w:sz w:val="24"/>
        </w:rPr>
        <w:t>2.1 feasibility analysis</w:t>
      </w:r>
    </w:p>
    <w:p w14:paraId="5BB523FA" w14:textId="77777777" w:rsidR="00FA10FD" w:rsidRPr="00FA10FD" w:rsidRDefault="00FA10FD" w:rsidP="00FA10FD">
      <w:pPr>
        <w:rPr>
          <w:szCs w:val="21"/>
        </w:rPr>
      </w:pPr>
      <w:r w:rsidRPr="00FA10FD">
        <w:rPr>
          <w:szCs w:val="21"/>
        </w:rPr>
        <w:t>Feasibility analysis is an important step in assessing the viability and practicality of a project or software application. Based on the provided information about your web-based software application, "E-Book Shop," here is a feasibility analysis:</w:t>
      </w:r>
    </w:p>
    <w:p w14:paraId="4F321BBD" w14:textId="77777777" w:rsidR="00FA10FD" w:rsidRPr="00FA10FD" w:rsidRDefault="00FA10FD" w:rsidP="00FA10FD">
      <w:pPr>
        <w:rPr>
          <w:szCs w:val="21"/>
        </w:rPr>
      </w:pPr>
    </w:p>
    <w:p w14:paraId="505F0D68" w14:textId="77777777" w:rsidR="00FA10FD" w:rsidRPr="00FA10FD" w:rsidRDefault="00FA10FD" w:rsidP="00FA10FD">
      <w:pPr>
        <w:rPr>
          <w:szCs w:val="21"/>
        </w:rPr>
      </w:pPr>
      <w:r w:rsidRPr="00FA10FD">
        <w:rPr>
          <w:szCs w:val="21"/>
        </w:rPr>
        <w:t>1.Technical Feasibility:</w:t>
      </w:r>
    </w:p>
    <w:p w14:paraId="62112A45" w14:textId="77777777" w:rsidR="00FA10FD" w:rsidRPr="00FA10FD" w:rsidRDefault="00FA10FD" w:rsidP="00FA10FD">
      <w:pPr>
        <w:rPr>
          <w:szCs w:val="21"/>
        </w:rPr>
      </w:pPr>
    </w:p>
    <w:p w14:paraId="69923043" w14:textId="50F71BCA" w:rsidR="00FA10FD" w:rsidRPr="00FA10FD" w:rsidRDefault="00FA10FD" w:rsidP="00FA10FD">
      <w:pPr>
        <w:pStyle w:val="ListParagraph"/>
        <w:numPr>
          <w:ilvl w:val="0"/>
          <w:numId w:val="5"/>
        </w:numPr>
        <w:ind w:firstLineChars="0"/>
        <w:rPr>
          <w:szCs w:val="21"/>
        </w:rPr>
      </w:pPr>
      <w:r w:rsidRPr="00FA10FD">
        <w:rPr>
          <w:szCs w:val="21"/>
        </w:rPr>
        <w:t>The use of PHP, HTML, CSS, and JavaScript indicates that the required technologies are commonly used and supported.</w:t>
      </w:r>
    </w:p>
    <w:p w14:paraId="2852603E" w14:textId="1ACC2285" w:rsidR="00FA10FD" w:rsidRPr="00FA10FD" w:rsidRDefault="00FA10FD" w:rsidP="00FA10FD">
      <w:pPr>
        <w:pStyle w:val="ListParagraph"/>
        <w:numPr>
          <w:ilvl w:val="0"/>
          <w:numId w:val="5"/>
        </w:numPr>
        <w:ind w:firstLineChars="0"/>
        <w:rPr>
          <w:szCs w:val="21"/>
        </w:rPr>
      </w:pPr>
      <w:r w:rsidRPr="00FA10FD">
        <w:rPr>
          <w:szCs w:val="21"/>
        </w:rPr>
        <w:t>The integration of PHP with a database management system like PhpMyAdmin suggests a suitable technical foundation for storing and retrieving data.</w:t>
      </w:r>
    </w:p>
    <w:p w14:paraId="7B43058F" w14:textId="51FCD907" w:rsidR="00FA10FD" w:rsidRPr="00FA10FD" w:rsidRDefault="00FA10FD" w:rsidP="00FA10FD">
      <w:pPr>
        <w:pStyle w:val="ListParagraph"/>
        <w:numPr>
          <w:ilvl w:val="0"/>
          <w:numId w:val="5"/>
        </w:numPr>
        <w:ind w:firstLineChars="0"/>
        <w:rPr>
          <w:szCs w:val="21"/>
        </w:rPr>
      </w:pPr>
      <w:r w:rsidRPr="00FA10FD">
        <w:rPr>
          <w:szCs w:val="21"/>
        </w:rPr>
        <w:t>The use of automation features like auto-incrementing primary keys demonstrates efficient database design.</w:t>
      </w:r>
    </w:p>
    <w:p w14:paraId="55393363" w14:textId="77777777" w:rsidR="00FA10FD" w:rsidRPr="00FA10FD" w:rsidRDefault="00FA10FD" w:rsidP="00FA10FD">
      <w:pPr>
        <w:rPr>
          <w:szCs w:val="21"/>
        </w:rPr>
      </w:pPr>
    </w:p>
    <w:p w14:paraId="0E75414C" w14:textId="77777777" w:rsidR="00FA10FD" w:rsidRPr="00FA10FD" w:rsidRDefault="00FA10FD" w:rsidP="00FA10FD">
      <w:pPr>
        <w:rPr>
          <w:szCs w:val="21"/>
        </w:rPr>
      </w:pPr>
      <w:r w:rsidRPr="00FA10FD">
        <w:rPr>
          <w:szCs w:val="21"/>
        </w:rPr>
        <w:t>2.Economic Feasibility:</w:t>
      </w:r>
    </w:p>
    <w:p w14:paraId="4356BC67" w14:textId="77777777" w:rsidR="00FA10FD" w:rsidRPr="00FA10FD" w:rsidRDefault="00FA10FD" w:rsidP="00FA10FD">
      <w:pPr>
        <w:rPr>
          <w:szCs w:val="21"/>
        </w:rPr>
      </w:pPr>
    </w:p>
    <w:p w14:paraId="7186934E" w14:textId="39D2B336" w:rsidR="00FA10FD" w:rsidRPr="00FA10FD" w:rsidRDefault="00FA10FD" w:rsidP="00FA10FD">
      <w:pPr>
        <w:pStyle w:val="ListParagraph"/>
        <w:numPr>
          <w:ilvl w:val="0"/>
          <w:numId w:val="4"/>
        </w:numPr>
        <w:ind w:firstLineChars="0"/>
        <w:rPr>
          <w:szCs w:val="21"/>
        </w:rPr>
      </w:pPr>
      <w:r w:rsidRPr="00FA10FD">
        <w:rPr>
          <w:szCs w:val="21"/>
        </w:rPr>
        <w:t>As stated, the project is non-commercial, indicating that cost considerations may be less critical.</w:t>
      </w:r>
    </w:p>
    <w:p w14:paraId="52CE1A03" w14:textId="2821C1C7" w:rsidR="00FA10FD" w:rsidRPr="00FA10FD" w:rsidRDefault="00FA10FD" w:rsidP="00FA10FD">
      <w:pPr>
        <w:pStyle w:val="ListParagraph"/>
        <w:numPr>
          <w:ilvl w:val="0"/>
          <w:numId w:val="4"/>
        </w:numPr>
        <w:ind w:firstLineChars="0"/>
        <w:rPr>
          <w:szCs w:val="21"/>
        </w:rPr>
      </w:pPr>
      <w:r w:rsidRPr="00FA10FD">
        <w:rPr>
          <w:szCs w:val="21"/>
        </w:rPr>
        <w:t>However, evaluating the availability and affordability of hosting services, domain registration, and ongoing maintenance costs is important to ensure the long-term sustainability of the website.</w:t>
      </w:r>
    </w:p>
    <w:p w14:paraId="47C8B689" w14:textId="77777777" w:rsidR="00FA10FD" w:rsidRPr="00FA10FD" w:rsidRDefault="00FA10FD" w:rsidP="00FA10FD">
      <w:pPr>
        <w:rPr>
          <w:szCs w:val="21"/>
        </w:rPr>
      </w:pPr>
    </w:p>
    <w:p w14:paraId="7A0F909D" w14:textId="77777777" w:rsidR="00FA10FD" w:rsidRPr="00FA10FD" w:rsidRDefault="00FA10FD" w:rsidP="00FA10FD">
      <w:pPr>
        <w:rPr>
          <w:szCs w:val="21"/>
        </w:rPr>
      </w:pPr>
      <w:r w:rsidRPr="00FA10FD">
        <w:rPr>
          <w:szCs w:val="21"/>
        </w:rPr>
        <w:t>3.Operational Feasibility:</w:t>
      </w:r>
    </w:p>
    <w:p w14:paraId="422BD7FD" w14:textId="77777777" w:rsidR="00FA10FD" w:rsidRPr="00FA10FD" w:rsidRDefault="00FA10FD" w:rsidP="00FA10FD">
      <w:pPr>
        <w:rPr>
          <w:szCs w:val="21"/>
        </w:rPr>
      </w:pPr>
    </w:p>
    <w:p w14:paraId="2709CF9E" w14:textId="6FFF3D55" w:rsidR="00FA10FD" w:rsidRPr="00FA10FD" w:rsidRDefault="00FA10FD" w:rsidP="00FA10FD">
      <w:pPr>
        <w:pStyle w:val="ListParagraph"/>
        <w:numPr>
          <w:ilvl w:val="0"/>
          <w:numId w:val="4"/>
        </w:numPr>
        <w:ind w:firstLineChars="0"/>
        <w:rPr>
          <w:szCs w:val="21"/>
        </w:rPr>
      </w:pPr>
      <w:r w:rsidRPr="00FA10FD">
        <w:rPr>
          <w:szCs w:val="21"/>
        </w:rPr>
        <w:t>The software application allows publishers to contribute books, users to read books, and administrators to manage various aspects of the site.</w:t>
      </w:r>
    </w:p>
    <w:p w14:paraId="3E6E978C" w14:textId="453BD083" w:rsidR="00FA10FD" w:rsidRPr="00FA10FD" w:rsidRDefault="00FA10FD" w:rsidP="00FA10FD">
      <w:pPr>
        <w:pStyle w:val="ListParagraph"/>
        <w:numPr>
          <w:ilvl w:val="0"/>
          <w:numId w:val="4"/>
        </w:numPr>
        <w:ind w:firstLineChars="0"/>
        <w:rPr>
          <w:szCs w:val="21"/>
        </w:rPr>
      </w:pPr>
      <w:r w:rsidRPr="00FA10FD">
        <w:rPr>
          <w:szCs w:val="21"/>
        </w:rPr>
        <w:t>If the functionality is implemented effectively and the user interface is intuitive, it should be operationally feasible for users to navigate and perform desired actions.</w:t>
      </w:r>
    </w:p>
    <w:p w14:paraId="33B8A3B6" w14:textId="77777777" w:rsidR="00FA10FD" w:rsidRPr="00FA10FD" w:rsidRDefault="00FA10FD" w:rsidP="00FA10FD">
      <w:pPr>
        <w:rPr>
          <w:szCs w:val="21"/>
        </w:rPr>
      </w:pPr>
    </w:p>
    <w:p w14:paraId="4D6D4C64" w14:textId="77777777" w:rsidR="00FA10FD" w:rsidRPr="00FA10FD" w:rsidRDefault="00FA10FD" w:rsidP="00FA10FD">
      <w:pPr>
        <w:rPr>
          <w:szCs w:val="21"/>
        </w:rPr>
      </w:pPr>
      <w:r w:rsidRPr="00FA10FD">
        <w:rPr>
          <w:szCs w:val="21"/>
        </w:rPr>
        <w:t>4.Legal and Security Feasibility:</w:t>
      </w:r>
    </w:p>
    <w:p w14:paraId="751878E8" w14:textId="77777777" w:rsidR="00FA10FD" w:rsidRPr="00FA10FD" w:rsidRDefault="00FA10FD" w:rsidP="00FA10FD">
      <w:pPr>
        <w:rPr>
          <w:szCs w:val="21"/>
        </w:rPr>
      </w:pPr>
    </w:p>
    <w:p w14:paraId="46E361A7" w14:textId="081FDAFF" w:rsidR="00FA10FD" w:rsidRPr="00FA10FD" w:rsidRDefault="00FA10FD" w:rsidP="00FA10FD">
      <w:pPr>
        <w:pStyle w:val="ListParagraph"/>
        <w:numPr>
          <w:ilvl w:val="0"/>
          <w:numId w:val="4"/>
        </w:numPr>
        <w:ind w:firstLineChars="0"/>
        <w:rPr>
          <w:szCs w:val="21"/>
        </w:rPr>
      </w:pPr>
      <w:r w:rsidRPr="00FA10FD">
        <w:rPr>
          <w:szCs w:val="21"/>
        </w:rPr>
        <w:t>The use of password protection and the storage of user information suggest an awareness of security measures.</w:t>
      </w:r>
    </w:p>
    <w:p w14:paraId="1C2629CC" w14:textId="08884627" w:rsidR="00FA10FD" w:rsidRPr="00FA10FD" w:rsidRDefault="00FA10FD" w:rsidP="00FA10FD">
      <w:pPr>
        <w:pStyle w:val="ListParagraph"/>
        <w:numPr>
          <w:ilvl w:val="0"/>
          <w:numId w:val="4"/>
        </w:numPr>
        <w:ind w:firstLineChars="0"/>
        <w:rPr>
          <w:szCs w:val="21"/>
        </w:rPr>
      </w:pPr>
      <w:r w:rsidRPr="00FA10FD">
        <w:rPr>
          <w:szCs w:val="21"/>
        </w:rPr>
        <w:t>Ensuring compliance with data protection regulations and intellectual property laws is essential to avoid legal issues related to content ownership and user privacy.</w:t>
      </w:r>
    </w:p>
    <w:p w14:paraId="7F1E40AF" w14:textId="77777777" w:rsidR="00FA10FD" w:rsidRPr="00FA10FD" w:rsidRDefault="00FA10FD" w:rsidP="00FA10FD">
      <w:pPr>
        <w:rPr>
          <w:szCs w:val="21"/>
        </w:rPr>
      </w:pPr>
    </w:p>
    <w:p w14:paraId="78B97603" w14:textId="77777777" w:rsidR="00D967D3" w:rsidRDefault="00D967D3" w:rsidP="00FA10FD">
      <w:pPr>
        <w:rPr>
          <w:szCs w:val="21"/>
        </w:rPr>
      </w:pPr>
    </w:p>
    <w:p w14:paraId="46A48803" w14:textId="34A6A94B" w:rsidR="00FA10FD" w:rsidRPr="00FA10FD" w:rsidRDefault="00FA10FD" w:rsidP="00FA10FD">
      <w:pPr>
        <w:rPr>
          <w:szCs w:val="21"/>
        </w:rPr>
      </w:pPr>
      <w:r w:rsidRPr="00FA10FD">
        <w:rPr>
          <w:szCs w:val="21"/>
        </w:rPr>
        <w:lastRenderedPageBreak/>
        <w:t>5.Schedule Feasibility:</w:t>
      </w:r>
    </w:p>
    <w:p w14:paraId="3102C078" w14:textId="77777777" w:rsidR="00FA10FD" w:rsidRPr="00FA10FD" w:rsidRDefault="00FA10FD" w:rsidP="00FA10FD">
      <w:pPr>
        <w:rPr>
          <w:szCs w:val="21"/>
        </w:rPr>
      </w:pPr>
    </w:p>
    <w:p w14:paraId="519E8C37" w14:textId="045F3BBC" w:rsidR="00FA10FD" w:rsidRPr="00FA10FD" w:rsidRDefault="00FA10FD" w:rsidP="00FA10FD">
      <w:pPr>
        <w:pStyle w:val="ListParagraph"/>
        <w:numPr>
          <w:ilvl w:val="0"/>
          <w:numId w:val="4"/>
        </w:numPr>
        <w:ind w:firstLineChars="0"/>
        <w:rPr>
          <w:szCs w:val="21"/>
        </w:rPr>
      </w:pPr>
      <w:r w:rsidRPr="00FA10FD">
        <w:rPr>
          <w:szCs w:val="21"/>
        </w:rPr>
        <w:t>The availability of the website and its features depends on timely development and deployment.</w:t>
      </w:r>
    </w:p>
    <w:p w14:paraId="4A7604E7" w14:textId="3A7F5EF7" w:rsidR="00FA10FD" w:rsidRPr="00FA10FD" w:rsidRDefault="00FA10FD" w:rsidP="00FA10FD">
      <w:pPr>
        <w:pStyle w:val="ListParagraph"/>
        <w:numPr>
          <w:ilvl w:val="0"/>
          <w:numId w:val="4"/>
        </w:numPr>
        <w:ind w:firstLineChars="0"/>
        <w:rPr>
          <w:szCs w:val="21"/>
        </w:rPr>
      </w:pPr>
      <w:r w:rsidRPr="00FA10FD">
        <w:rPr>
          <w:szCs w:val="21"/>
        </w:rPr>
        <w:t xml:space="preserve">Assessing the project's timeline, considering the complexity of features, resources, and development capabilities, is crucial to ensure that the website is delivered within </w:t>
      </w:r>
    </w:p>
    <w:p w14:paraId="2CA6F37A" w14:textId="01C4A63C" w:rsidR="00FA10FD" w:rsidRPr="00FA10FD" w:rsidRDefault="00FA10FD" w:rsidP="00FA10FD">
      <w:pPr>
        <w:rPr>
          <w:szCs w:val="21"/>
        </w:rPr>
      </w:pPr>
      <w:r w:rsidRPr="00FA10FD">
        <w:rPr>
          <w:szCs w:val="21"/>
        </w:rPr>
        <w:t xml:space="preserve">       reasonable timeframes.</w:t>
      </w:r>
    </w:p>
    <w:p w14:paraId="1BD755D5" w14:textId="77777777" w:rsidR="00FA10FD" w:rsidRPr="00FA10FD" w:rsidRDefault="00FA10FD" w:rsidP="00FA10FD">
      <w:pPr>
        <w:rPr>
          <w:szCs w:val="21"/>
        </w:rPr>
      </w:pPr>
    </w:p>
    <w:p w14:paraId="5369CD0E" w14:textId="2F047CEF" w:rsidR="00FA10FD" w:rsidRPr="00FA10FD" w:rsidRDefault="00FA10FD" w:rsidP="00FA10FD">
      <w:pPr>
        <w:rPr>
          <w:szCs w:val="21"/>
        </w:rPr>
      </w:pPr>
      <w:r w:rsidRPr="00FA10FD">
        <w:rPr>
          <w:szCs w:val="21"/>
        </w:rPr>
        <w:t>Overall, based on the information provided, the "E-Book Shop" software application appears to be technically feasible, with considerations needed for economic sustainability, operational efficiency, legal compliance, security, and timely execution. Conducting further analysis and testing may provide a more comprehensive understanding of the project's feasibility.</w:t>
      </w:r>
    </w:p>
    <w:p w14:paraId="5243CF66" w14:textId="126E3EED" w:rsidR="00960D29" w:rsidRPr="00960D29" w:rsidRDefault="00DC13C0" w:rsidP="00960D29">
      <w:pPr>
        <w:pStyle w:val="Heading2"/>
        <w:numPr>
          <w:ilvl w:val="0"/>
          <w:numId w:val="0"/>
        </w:numPr>
        <w:rPr>
          <w:sz w:val="24"/>
        </w:rPr>
      </w:pPr>
      <w:r w:rsidRPr="00281665">
        <w:rPr>
          <w:sz w:val="24"/>
        </w:rPr>
        <w:t>2.2 analysis requirements</w:t>
      </w:r>
    </w:p>
    <w:p w14:paraId="0E78681B" w14:textId="77777777" w:rsidR="00960D29" w:rsidRDefault="00960D29" w:rsidP="00960D29">
      <w:r>
        <w:t>1.Functional Requirements:</w:t>
      </w:r>
    </w:p>
    <w:p w14:paraId="3C3E8470" w14:textId="45C071ED" w:rsidR="00960D29" w:rsidRDefault="00960D29" w:rsidP="00960D29">
      <w:pPr>
        <w:pStyle w:val="ListParagraph"/>
        <w:numPr>
          <w:ilvl w:val="0"/>
          <w:numId w:val="6"/>
        </w:numPr>
        <w:ind w:firstLineChars="0"/>
      </w:pPr>
      <w:r>
        <w:t>User Registration: Users should be able to create an account by providing necessary information such as username, password, first name, last name, and email.</w:t>
      </w:r>
    </w:p>
    <w:p w14:paraId="456B921B" w14:textId="02DF7DAC" w:rsidR="00960D29" w:rsidRDefault="00960D29" w:rsidP="00960D29">
      <w:pPr>
        <w:pStyle w:val="ListParagraph"/>
        <w:numPr>
          <w:ilvl w:val="0"/>
          <w:numId w:val="6"/>
        </w:numPr>
        <w:ind w:firstLineChars="0"/>
      </w:pPr>
      <w:r>
        <w:t>User Login: Registered users should be able to log in using their credentials to access their account and perform actions such as adding posts, reading books, and managing their profile.</w:t>
      </w:r>
    </w:p>
    <w:p w14:paraId="4AD0F258" w14:textId="5616812D" w:rsidR="00960D29" w:rsidRDefault="00960D29" w:rsidP="00960D29">
      <w:pPr>
        <w:pStyle w:val="ListParagraph"/>
        <w:numPr>
          <w:ilvl w:val="0"/>
          <w:numId w:val="6"/>
        </w:numPr>
        <w:ind w:firstLineChars="0"/>
      </w:pPr>
      <w:r>
        <w:t>Book Categories: Admin should have the ability to create, modify, and delete book categories to organize the books on the website.</w:t>
      </w:r>
    </w:p>
    <w:p w14:paraId="4CEE0052" w14:textId="6200468D" w:rsidR="00960D29" w:rsidRDefault="00960D29" w:rsidP="00960D29">
      <w:pPr>
        <w:pStyle w:val="ListParagraph"/>
        <w:numPr>
          <w:ilvl w:val="0"/>
          <w:numId w:val="6"/>
        </w:numPr>
        <w:ind w:firstLineChars="0"/>
      </w:pPr>
      <w:r>
        <w:t>Book Posts: Admin should be able to add, edit, and delete book posts. Each post should include details such as title, description, category, author, post date, and post image.</w:t>
      </w:r>
    </w:p>
    <w:p w14:paraId="618F2846" w14:textId="5A2A47D1" w:rsidR="00960D29" w:rsidRDefault="00960D29" w:rsidP="00960D29">
      <w:pPr>
        <w:pStyle w:val="ListParagraph"/>
        <w:numPr>
          <w:ilvl w:val="0"/>
          <w:numId w:val="6"/>
        </w:numPr>
        <w:ind w:firstLineChars="0"/>
      </w:pPr>
      <w:r>
        <w:t xml:space="preserve">User Management: Admin should have the ability to view, modify, and delete user accounts. </w:t>
      </w:r>
    </w:p>
    <w:p w14:paraId="4C08E124" w14:textId="56EDFCE5" w:rsidR="00960D29" w:rsidRDefault="00960D29" w:rsidP="00960D29">
      <w:r>
        <w:t xml:space="preserve">       Admin should also be able to add new users.</w:t>
      </w:r>
    </w:p>
    <w:p w14:paraId="0BB20882" w14:textId="77777777" w:rsidR="00960D29" w:rsidRDefault="00960D29" w:rsidP="00960D29"/>
    <w:p w14:paraId="47FD2251" w14:textId="77777777" w:rsidR="00960D29" w:rsidRDefault="00960D29" w:rsidP="00960D29">
      <w:r>
        <w:t>2.User Interface Requirements:</w:t>
      </w:r>
    </w:p>
    <w:p w14:paraId="551A5504" w14:textId="030BD4A2" w:rsidR="00960D29" w:rsidRDefault="00960D29" w:rsidP="00960D29">
      <w:pPr>
        <w:pStyle w:val="ListParagraph"/>
        <w:numPr>
          <w:ilvl w:val="0"/>
          <w:numId w:val="7"/>
        </w:numPr>
        <w:ind w:firstLineChars="0"/>
      </w:pPr>
      <w:r>
        <w:t>The website should have an intuitive and user-friendly interface that allows users to easily navigate through different pages, view book categories, and access their account information.</w:t>
      </w:r>
    </w:p>
    <w:p w14:paraId="6E3C6141" w14:textId="5304DA8B" w:rsidR="00960D29" w:rsidRDefault="00960D29" w:rsidP="00960D29">
      <w:pPr>
        <w:pStyle w:val="ListParagraph"/>
        <w:numPr>
          <w:ilvl w:val="0"/>
          <w:numId w:val="7"/>
        </w:numPr>
        <w:ind w:firstLineChars="0"/>
      </w:pPr>
      <w:r>
        <w:t>The design should be visually appealing and responsive, ensuring that the website is accessible and functions well on different devices and screen sizes.</w:t>
      </w:r>
    </w:p>
    <w:p w14:paraId="1D6BDC8C" w14:textId="77777777" w:rsidR="00960D29" w:rsidRDefault="00960D29" w:rsidP="00960D29">
      <w:r>
        <w:t>3.Security Requirements:</w:t>
      </w:r>
    </w:p>
    <w:p w14:paraId="4DF8A9EB" w14:textId="2A0EB3FA" w:rsidR="00960D29" w:rsidRDefault="00960D29" w:rsidP="00960D29">
      <w:pPr>
        <w:pStyle w:val="ListParagraph"/>
        <w:numPr>
          <w:ilvl w:val="0"/>
          <w:numId w:val="8"/>
        </w:numPr>
        <w:ind w:firstLineChars="0"/>
      </w:pPr>
      <w:r>
        <w:t>User passwords should be securely stored using hashing algorithms, such as bcrypt, to protect user data.</w:t>
      </w:r>
    </w:p>
    <w:p w14:paraId="579B8C03" w14:textId="18D90EE9" w:rsidR="00960D29" w:rsidRDefault="00960D29" w:rsidP="00960D29">
      <w:pPr>
        <w:pStyle w:val="ListParagraph"/>
        <w:numPr>
          <w:ilvl w:val="0"/>
          <w:numId w:val="8"/>
        </w:numPr>
        <w:ind w:firstLineChars="0"/>
      </w:pPr>
      <w:r>
        <w:t>Access to certain functionalities and pages should be restricted to logged-in users or specifically to admin accounts.</w:t>
      </w:r>
    </w:p>
    <w:p w14:paraId="055741A9" w14:textId="3B05E98A" w:rsidR="00960D29" w:rsidRDefault="00960D29" w:rsidP="00960D29">
      <w:pPr>
        <w:pStyle w:val="ListParagraph"/>
        <w:numPr>
          <w:ilvl w:val="0"/>
          <w:numId w:val="8"/>
        </w:numPr>
        <w:ind w:firstLineChars="0"/>
      </w:pPr>
      <w:r>
        <w:t>Proper input validation and sanitization should be implemented to prevent security vulnerabilities, such as SQL injection or cross-site scripting (XSS).</w:t>
      </w:r>
    </w:p>
    <w:p w14:paraId="7F7E9974" w14:textId="77777777" w:rsidR="00960D29" w:rsidRDefault="00960D29" w:rsidP="00960D29">
      <w:r>
        <w:t>4.Performance Requirements:</w:t>
      </w:r>
    </w:p>
    <w:p w14:paraId="36D1E5A9" w14:textId="4F11B88A" w:rsidR="00960D29" w:rsidRDefault="00960D29" w:rsidP="00960D29">
      <w:pPr>
        <w:pStyle w:val="ListParagraph"/>
        <w:numPr>
          <w:ilvl w:val="0"/>
          <w:numId w:val="9"/>
        </w:numPr>
        <w:ind w:firstLineChars="0"/>
      </w:pPr>
      <w:r>
        <w:t>The website should be able to handle multiple concurrent users without significant delays or performance issues.</w:t>
      </w:r>
    </w:p>
    <w:p w14:paraId="2D645B3D" w14:textId="61F3585D" w:rsidR="00960D29" w:rsidRDefault="00960D29" w:rsidP="00960D29">
      <w:pPr>
        <w:pStyle w:val="ListParagraph"/>
        <w:numPr>
          <w:ilvl w:val="0"/>
          <w:numId w:val="9"/>
        </w:numPr>
        <w:ind w:firstLineChars="0"/>
      </w:pPr>
      <w:r>
        <w:t>Database queries should be optimized to ensure efficient retrieval and storage of data.</w:t>
      </w:r>
    </w:p>
    <w:p w14:paraId="7E0CFAA3" w14:textId="57B3FCE1" w:rsidR="00960D29" w:rsidRDefault="00960D29" w:rsidP="00960D29">
      <w:pPr>
        <w:pStyle w:val="ListParagraph"/>
        <w:numPr>
          <w:ilvl w:val="0"/>
          <w:numId w:val="9"/>
        </w:numPr>
        <w:ind w:firstLineChars="0"/>
      </w:pPr>
      <w:r>
        <w:lastRenderedPageBreak/>
        <w:t>Caching mechanisms can be implemented to improve the overall performance of the website.</w:t>
      </w:r>
    </w:p>
    <w:p w14:paraId="52F84A5B" w14:textId="77777777" w:rsidR="00960D29" w:rsidRDefault="00960D29" w:rsidP="00960D29">
      <w:r>
        <w:t>5.Compliance Requirements:</w:t>
      </w:r>
    </w:p>
    <w:p w14:paraId="1A496ABD" w14:textId="68E4180C" w:rsidR="00960D29" w:rsidRDefault="00960D29" w:rsidP="00960D29">
      <w:pPr>
        <w:pStyle w:val="ListParagraph"/>
        <w:numPr>
          <w:ilvl w:val="0"/>
          <w:numId w:val="10"/>
        </w:numPr>
        <w:ind w:firstLineChars="0"/>
      </w:pPr>
      <w:r>
        <w:t>The website should comply with relevant data protection regulations, such as the General Data Protection Regulation (GDPR), ensuring the proper handling and protection of user data.</w:t>
      </w:r>
    </w:p>
    <w:p w14:paraId="0D909ACC" w14:textId="05E4FD9E" w:rsidR="00960D29" w:rsidRDefault="00960D29" w:rsidP="00960D29">
      <w:pPr>
        <w:pStyle w:val="ListParagraph"/>
        <w:numPr>
          <w:ilvl w:val="0"/>
          <w:numId w:val="10"/>
        </w:numPr>
        <w:ind w:firstLineChars="0"/>
      </w:pPr>
      <w:r>
        <w:t>Intellectual property laws and copyright regulations should be followed when publishing books on the website, ensuring that the necessary permissions and licenses are obtained.</w:t>
      </w:r>
    </w:p>
    <w:p w14:paraId="7F8F382E" w14:textId="77777777" w:rsidR="00960D29" w:rsidRDefault="00960D29" w:rsidP="00960D29"/>
    <w:p w14:paraId="76F21CC2" w14:textId="346B4621" w:rsidR="00960D29" w:rsidRPr="00960D29" w:rsidRDefault="00960D29" w:rsidP="00960D29">
      <w:r>
        <w:t>These analysis requirements will help guide the development and implementation of your "E-Book Shop" software application, ensuring that it meets the desired functionalities, user interface expectations, security standards, performance goals, and compliance requirements.</w:t>
      </w:r>
    </w:p>
    <w:p w14:paraId="75E326AE" w14:textId="77777777" w:rsidR="00DC13C0" w:rsidRDefault="00DC13C0" w:rsidP="00DC13C0">
      <w:pPr>
        <w:pStyle w:val="Heading2"/>
        <w:numPr>
          <w:ilvl w:val="0"/>
          <w:numId w:val="0"/>
        </w:numPr>
        <w:rPr>
          <w:sz w:val="24"/>
        </w:rPr>
      </w:pPr>
      <w:r w:rsidRPr="00281665">
        <w:rPr>
          <w:sz w:val="24"/>
        </w:rPr>
        <w:t>2.3 data dictionary</w:t>
      </w:r>
    </w:p>
    <w:p w14:paraId="30607FBC" w14:textId="019C72A8" w:rsidR="00960D29" w:rsidRDefault="00960D29" w:rsidP="00960D29">
      <w:r>
        <w:t>1.Category Table:</w:t>
      </w:r>
    </w:p>
    <w:p w14:paraId="01112DC9" w14:textId="77777777" w:rsidR="00960D29" w:rsidRDefault="00960D29" w:rsidP="00E40BF3">
      <w:pPr>
        <w:pStyle w:val="ListParagraph"/>
        <w:numPr>
          <w:ilvl w:val="0"/>
          <w:numId w:val="11"/>
        </w:numPr>
        <w:ind w:firstLineChars="0"/>
      </w:pPr>
      <w:r>
        <w:t>Table Name: category</w:t>
      </w:r>
    </w:p>
    <w:p w14:paraId="0B162D5F" w14:textId="77777777" w:rsidR="00960D29" w:rsidRDefault="00960D29" w:rsidP="00E40BF3">
      <w:pPr>
        <w:pStyle w:val="ListParagraph"/>
        <w:numPr>
          <w:ilvl w:val="0"/>
          <w:numId w:val="11"/>
        </w:numPr>
        <w:ind w:firstLineChars="0"/>
      </w:pPr>
      <w:r>
        <w:t>Columns:</w:t>
      </w:r>
    </w:p>
    <w:p w14:paraId="6CD75593" w14:textId="77777777" w:rsidR="00960D29" w:rsidRDefault="00960D29" w:rsidP="00E40BF3">
      <w:pPr>
        <w:pStyle w:val="ListParagraph"/>
        <w:ind w:left="720" w:firstLineChars="0" w:firstLine="0"/>
      </w:pPr>
      <w:r>
        <w:t>category_id: Primary key, auto-incremented unique identifier for each category.</w:t>
      </w:r>
    </w:p>
    <w:p w14:paraId="1BFAD95C" w14:textId="77777777" w:rsidR="00960D29" w:rsidRDefault="00960D29" w:rsidP="00E40BF3">
      <w:pPr>
        <w:pStyle w:val="ListParagraph"/>
        <w:ind w:left="720" w:firstLineChars="0" w:firstLine="0"/>
      </w:pPr>
      <w:r>
        <w:t>category_name: Name of the category.</w:t>
      </w:r>
    </w:p>
    <w:p w14:paraId="01715E57" w14:textId="77777777" w:rsidR="00960D29" w:rsidRDefault="00960D29" w:rsidP="00E40BF3">
      <w:pPr>
        <w:pStyle w:val="ListParagraph"/>
        <w:ind w:left="720" w:firstLineChars="0" w:firstLine="0"/>
      </w:pPr>
      <w:r>
        <w:t>post: (Assumed) Number of posts associated with the category.</w:t>
      </w:r>
    </w:p>
    <w:p w14:paraId="753CE0C1" w14:textId="7616BA98" w:rsidR="00960D29" w:rsidRDefault="00E40BF3" w:rsidP="00960D29">
      <w:r>
        <w:t>2.</w:t>
      </w:r>
      <w:r w:rsidR="00960D29">
        <w:t>Post Table:</w:t>
      </w:r>
    </w:p>
    <w:p w14:paraId="3B875250" w14:textId="77777777" w:rsidR="00960D29" w:rsidRDefault="00960D29" w:rsidP="00E40BF3">
      <w:pPr>
        <w:pStyle w:val="ListParagraph"/>
        <w:numPr>
          <w:ilvl w:val="0"/>
          <w:numId w:val="12"/>
        </w:numPr>
        <w:ind w:firstLineChars="0"/>
      </w:pPr>
      <w:r>
        <w:t>Table Name: post</w:t>
      </w:r>
    </w:p>
    <w:p w14:paraId="516D925D" w14:textId="77777777" w:rsidR="00960D29" w:rsidRDefault="00960D29" w:rsidP="00E40BF3">
      <w:pPr>
        <w:pStyle w:val="ListParagraph"/>
        <w:numPr>
          <w:ilvl w:val="0"/>
          <w:numId w:val="12"/>
        </w:numPr>
        <w:ind w:firstLineChars="0"/>
      </w:pPr>
      <w:r>
        <w:t>Columns:</w:t>
      </w:r>
    </w:p>
    <w:p w14:paraId="7394E8AD" w14:textId="77777777" w:rsidR="00960D29" w:rsidRDefault="00960D29" w:rsidP="00E40BF3">
      <w:pPr>
        <w:pStyle w:val="ListParagraph"/>
        <w:ind w:left="720" w:firstLineChars="0" w:firstLine="0"/>
      </w:pPr>
      <w:r>
        <w:t>post_id: Primary key, auto-incremented unique identifier for each post.</w:t>
      </w:r>
    </w:p>
    <w:p w14:paraId="32AF2E75" w14:textId="77777777" w:rsidR="00960D29" w:rsidRDefault="00960D29" w:rsidP="00E40BF3">
      <w:pPr>
        <w:pStyle w:val="ListParagraph"/>
        <w:ind w:left="720" w:firstLineChars="0" w:firstLine="0"/>
      </w:pPr>
      <w:r>
        <w:t>title: Title of the book post.</w:t>
      </w:r>
    </w:p>
    <w:p w14:paraId="059610DB" w14:textId="77777777" w:rsidR="00960D29" w:rsidRDefault="00960D29" w:rsidP="00E40BF3">
      <w:pPr>
        <w:pStyle w:val="ListParagraph"/>
        <w:ind w:left="720" w:firstLineChars="0" w:firstLine="0"/>
      </w:pPr>
      <w:r>
        <w:t>description: Description or summary of the book.</w:t>
      </w:r>
    </w:p>
    <w:p w14:paraId="69114692" w14:textId="77777777" w:rsidR="00960D29" w:rsidRDefault="00960D29" w:rsidP="00E40BF3">
      <w:pPr>
        <w:pStyle w:val="ListParagraph"/>
        <w:ind w:left="720" w:firstLineChars="0" w:firstLine="0"/>
      </w:pPr>
      <w:r>
        <w:t>category: The category to which the book belongs (foreign key referencing category.category_id).</w:t>
      </w:r>
    </w:p>
    <w:p w14:paraId="56CD44E6" w14:textId="77777777" w:rsidR="00960D29" w:rsidRDefault="00960D29" w:rsidP="00E40BF3">
      <w:pPr>
        <w:pStyle w:val="ListParagraph"/>
        <w:ind w:left="720" w:firstLineChars="0" w:firstLine="0"/>
      </w:pPr>
      <w:r>
        <w:t>post_date: Date of the post.</w:t>
      </w:r>
    </w:p>
    <w:p w14:paraId="1BD9210B" w14:textId="77777777" w:rsidR="00960D29" w:rsidRDefault="00960D29" w:rsidP="00E40BF3">
      <w:pPr>
        <w:pStyle w:val="ListParagraph"/>
        <w:ind w:left="720" w:firstLineChars="0" w:firstLine="0"/>
      </w:pPr>
      <w:r>
        <w:t>author: Author of the book.</w:t>
      </w:r>
    </w:p>
    <w:p w14:paraId="73D575A4" w14:textId="77777777" w:rsidR="00960D29" w:rsidRDefault="00960D29" w:rsidP="00E40BF3">
      <w:pPr>
        <w:pStyle w:val="ListParagraph"/>
        <w:ind w:left="720" w:firstLineChars="0" w:firstLine="0"/>
      </w:pPr>
      <w:r>
        <w:t>post_img: Image associated with the book post.</w:t>
      </w:r>
    </w:p>
    <w:p w14:paraId="5F0EFBD4" w14:textId="00F14236" w:rsidR="00960D29" w:rsidRDefault="00E40BF3" w:rsidP="00960D29">
      <w:r>
        <w:t>3.</w:t>
      </w:r>
      <w:r w:rsidR="00960D29">
        <w:t>User Table:</w:t>
      </w:r>
    </w:p>
    <w:p w14:paraId="5CDFD98B" w14:textId="77777777" w:rsidR="00960D29" w:rsidRDefault="00960D29" w:rsidP="00E40BF3">
      <w:pPr>
        <w:pStyle w:val="ListParagraph"/>
        <w:numPr>
          <w:ilvl w:val="0"/>
          <w:numId w:val="13"/>
        </w:numPr>
        <w:ind w:firstLineChars="0"/>
      </w:pPr>
      <w:r>
        <w:t>Table Name: user</w:t>
      </w:r>
    </w:p>
    <w:p w14:paraId="12A9880F" w14:textId="77777777" w:rsidR="00960D29" w:rsidRDefault="00960D29" w:rsidP="00E40BF3">
      <w:pPr>
        <w:pStyle w:val="ListParagraph"/>
        <w:numPr>
          <w:ilvl w:val="0"/>
          <w:numId w:val="13"/>
        </w:numPr>
        <w:ind w:firstLineChars="0"/>
      </w:pPr>
      <w:r>
        <w:t>Columns:</w:t>
      </w:r>
    </w:p>
    <w:p w14:paraId="0CD563C5" w14:textId="77777777" w:rsidR="00960D29" w:rsidRDefault="00960D29" w:rsidP="00E40BF3">
      <w:pPr>
        <w:pStyle w:val="ListParagraph"/>
        <w:ind w:left="720" w:firstLineChars="0" w:firstLine="0"/>
      </w:pPr>
      <w:r>
        <w:t>user_id: Primary key, auto-incremented unique identifier for each user.</w:t>
      </w:r>
    </w:p>
    <w:p w14:paraId="71613882" w14:textId="77777777" w:rsidR="00960D29" w:rsidRDefault="00960D29" w:rsidP="00E40BF3">
      <w:pPr>
        <w:pStyle w:val="ListParagraph"/>
        <w:ind w:left="720" w:firstLineChars="0" w:firstLine="0"/>
      </w:pPr>
      <w:r>
        <w:t>first_name: First name of the user.</w:t>
      </w:r>
    </w:p>
    <w:p w14:paraId="39C1B90E" w14:textId="77777777" w:rsidR="00960D29" w:rsidRDefault="00960D29" w:rsidP="00E40BF3">
      <w:pPr>
        <w:pStyle w:val="ListParagraph"/>
        <w:ind w:left="720" w:firstLineChars="0" w:firstLine="0"/>
      </w:pPr>
      <w:r>
        <w:t>last_name: Last name of the user.</w:t>
      </w:r>
    </w:p>
    <w:p w14:paraId="57E5223B" w14:textId="77777777" w:rsidR="00960D29" w:rsidRDefault="00960D29" w:rsidP="00E40BF3">
      <w:pPr>
        <w:pStyle w:val="ListParagraph"/>
        <w:ind w:left="720" w:firstLineChars="0" w:firstLine="0"/>
      </w:pPr>
      <w:r>
        <w:t>username: Username for login.</w:t>
      </w:r>
    </w:p>
    <w:p w14:paraId="0C5F0A9A" w14:textId="77777777" w:rsidR="00960D29" w:rsidRDefault="00960D29" w:rsidP="00E40BF3">
      <w:pPr>
        <w:pStyle w:val="ListParagraph"/>
        <w:ind w:left="720" w:firstLineChars="0" w:firstLine="0"/>
      </w:pPr>
      <w:r>
        <w:t>password: Password for login (stored using a hashing algorithm, such as bcrypt).</w:t>
      </w:r>
    </w:p>
    <w:p w14:paraId="35266F44" w14:textId="77777777" w:rsidR="00960D29" w:rsidRDefault="00960D29" w:rsidP="00E40BF3">
      <w:pPr>
        <w:pStyle w:val="ListParagraph"/>
        <w:ind w:left="720" w:firstLineChars="0" w:firstLine="0"/>
      </w:pPr>
      <w:r>
        <w:t>email: Email address of the user.</w:t>
      </w:r>
    </w:p>
    <w:p w14:paraId="1E875BD2" w14:textId="77777777" w:rsidR="00960D29" w:rsidRDefault="00960D29" w:rsidP="00E40BF3">
      <w:pPr>
        <w:pStyle w:val="ListParagraph"/>
        <w:ind w:left="720" w:firstLineChars="0" w:firstLine="0"/>
      </w:pPr>
      <w:r>
        <w:t>role: Role of the user (admin or normal).</w:t>
      </w:r>
    </w:p>
    <w:p w14:paraId="4C167A6F" w14:textId="49DA5224" w:rsidR="00960D29" w:rsidRPr="00960D29" w:rsidRDefault="00960D29" w:rsidP="00960D29">
      <w:r>
        <w:t xml:space="preserve">Note: The data dictionary provides a basic outline of the tables and columns in your database. Additional columns or relationships may exist based on the specific requirements and functionality of your application. It is recommended to further refine and expand the data dictionary based on </w:t>
      </w:r>
      <w:r>
        <w:lastRenderedPageBreak/>
        <w:t>your application's needs.</w:t>
      </w:r>
    </w:p>
    <w:p w14:paraId="6BBBC200" w14:textId="149C868E" w:rsidR="00E40BF3" w:rsidRPr="00E40BF3" w:rsidRDefault="00DC13C0" w:rsidP="00E40BF3">
      <w:pPr>
        <w:pStyle w:val="Heading2"/>
        <w:numPr>
          <w:ilvl w:val="0"/>
          <w:numId w:val="0"/>
        </w:numPr>
        <w:rPr>
          <w:sz w:val="24"/>
        </w:rPr>
      </w:pPr>
      <w:r w:rsidRPr="00281665">
        <w:rPr>
          <w:sz w:val="24"/>
        </w:rPr>
        <w:t>2.</w:t>
      </w:r>
      <w:r>
        <w:rPr>
          <w:sz w:val="24"/>
        </w:rPr>
        <w:t>4</w:t>
      </w:r>
      <w:r w:rsidRPr="00281665">
        <w:rPr>
          <w:sz w:val="24"/>
        </w:rPr>
        <w:t xml:space="preserve"> system performance requirements</w:t>
      </w:r>
    </w:p>
    <w:p w14:paraId="449D3FEF" w14:textId="5B732295" w:rsidR="00E40BF3" w:rsidRDefault="00E40BF3" w:rsidP="00E40BF3">
      <w:r>
        <w:t>1.Response Time:</w:t>
      </w:r>
    </w:p>
    <w:p w14:paraId="4D9B83D9" w14:textId="77777777" w:rsidR="00E40BF3" w:rsidRDefault="00E40BF3" w:rsidP="00E40BF3">
      <w:pPr>
        <w:pStyle w:val="ListParagraph"/>
        <w:numPr>
          <w:ilvl w:val="0"/>
          <w:numId w:val="14"/>
        </w:numPr>
        <w:ind w:firstLineChars="0"/>
      </w:pPr>
      <w:r>
        <w:t>The website should have fast response times to ensure a smooth user experience.</w:t>
      </w:r>
    </w:p>
    <w:p w14:paraId="621DED81" w14:textId="77777777" w:rsidR="00E40BF3" w:rsidRDefault="00E40BF3" w:rsidP="00E40BF3">
      <w:pPr>
        <w:pStyle w:val="ListParagraph"/>
        <w:numPr>
          <w:ilvl w:val="0"/>
          <w:numId w:val="14"/>
        </w:numPr>
        <w:ind w:firstLineChars="0"/>
      </w:pPr>
      <w:r>
        <w:t>Pages should load quickly, with minimal delay, to prevent user frustration.</w:t>
      </w:r>
    </w:p>
    <w:p w14:paraId="312D4741" w14:textId="77777777" w:rsidR="00E40BF3" w:rsidRDefault="00E40BF3" w:rsidP="00E40BF3">
      <w:pPr>
        <w:pStyle w:val="ListParagraph"/>
        <w:numPr>
          <w:ilvl w:val="0"/>
          <w:numId w:val="14"/>
        </w:numPr>
        <w:ind w:firstLineChars="0"/>
      </w:pPr>
      <w:r>
        <w:t>Database queries should be optimized to retrieve and display data efficiently.</w:t>
      </w:r>
    </w:p>
    <w:p w14:paraId="5BDC1E9E" w14:textId="77777777" w:rsidR="00E40BF3" w:rsidRDefault="00E40BF3" w:rsidP="00E40BF3"/>
    <w:p w14:paraId="17DB8467" w14:textId="268F75C8" w:rsidR="00E40BF3" w:rsidRDefault="00E40BF3" w:rsidP="00E40BF3">
      <w:r>
        <w:t>2.Scalability:</w:t>
      </w:r>
    </w:p>
    <w:p w14:paraId="4DF741DC" w14:textId="77777777" w:rsidR="00E40BF3" w:rsidRDefault="00E40BF3" w:rsidP="00E40BF3">
      <w:pPr>
        <w:pStyle w:val="ListParagraph"/>
        <w:numPr>
          <w:ilvl w:val="0"/>
          <w:numId w:val="15"/>
        </w:numPr>
        <w:ind w:firstLineChars="0"/>
      </w:pPr>
      <w:r>
        <w:t>The system should be designed to handle an increasing number of users and data without significant performance degradation.</w:t>
      </w:r>
    </w:p>
    <w:p w14:paraId="21A660E7" w14:textId="77777777" w:rsidR="00E40BF3" w:rsidRDefault="00E40BF3" w:rsidP="00E40BF3">
      <w:pPr>
        <w:pStyle w:val="ListParagraph"/>
        <w:numPr>
          <w:ilvl w:val="0"/>
          <w:numId w:val="15"/>
        </w:numPr>
        <w:ind w:firstLineChars="0"/>
      </w:pPr>
      <w:r>
        <w:t>The database and server infrastructure should be scalable to accommodate future growth in user traffic and data volume.</w:t>
      </w:r>
    </w:p>
    <w:p w14:paraId="02C70A6A" w14:textId="77777777" w:rsidR="00E40BF3" w:rsidRDefault="00E40BF3" w:rsidP="00E40BF3">
      <w:pPr>
        <w:pStyle w:val="ListParagraph"/>
        <w:ind w:left="720" w:firstLineChars="0" w:firstLine="0"/>
      </w:pPr>
    </w:p>
    <w:p w14:paraId="06E03871" w14:textId="2D079DAB" w:rsidR="00E40BF3" w:rsidRDefault="00E40BF3" w:rsidP="00E40BF3">
      <w:r>
        <w:t>3.Concurrent User Handling:</w:t>
      </w:r>
    </w:p>
    <w:p w14:paraId="62E1F534" w14:textId="77777777" w:rsidR="00E40BF3" w:rsidRDefault="00E40BF3" w:rsidP="00E40BF3">
      <w:pPr>
        <w:pStyle w:val="ListParagraph"/>
        <w:numPr>
          <w:ilvl w:val="0"/>
          <w:numId w:val="16"/>
        </w:numPr>
        <w:ind w:firstLineChars="0"/>
      </w:pPr>
      <w:r>
        <w:t>The website should be able to handle multiple concurrent users without significant performance issues.</w:t>
      </w:r>
    </w:p>
    <w:p w14:paraId="1188C7E6" w14:textId="77777777" w:rsidR="00E40BF3" w:rsidRDefault="00E40BF3" w:rsidP="00E40BF3">
      <w:pPr>
        <w:pStyle w:val="ListParagraph"/>
        <w:numPr>
          <w:ilvl w:val="0"/>
          <w:numId w:val="16"/>
        </w:numPr>
        <w:ind w:firstLineChars="0"/>
      </w:pPr>
      <w:r>
        <w:t>The server should be able to handle simultaneous requests and process them efficiently.</w:t>
      </w:r>
    </w:p>
    <w:p w14:paraId="2E21C7A7" w14:textId="77777777" w:rsidR="00E40BF3" w:rsidRDefault="00E40BF3" w:rsidP="00E40BF3"/>
    <w:p w14:paraId="47698DA2" w14:textId="65E21A8F" w:rsidR="00E40BF3" w:rsidRDefault="00E40BF3" w:rsidP="00E40BF3">
      <w:r>
        <w:t>4.Caching:</w:t>
      </w:r>
    </w:p>
    <w:p w14:paraId="376B59D7" w14:textId="77777777" w:rsidR="00E40BF3" w:rsidRDefault="00E40BF3" w:rsidP="00E40BF3">
      <w:pPr>
        <w:pStyle w:val="ListParagraph"/>
        <w:numPr>
          <w:ilvl w:val="0"/>
          <w:numId w:val="17"/>
        </w:numPr>
        <w:ind w:firstLineChars="0"/>
      </w:pPr>
      <w:r>
        <w:t>Implementing caching mechanisms, such as browser caching or server-side caching, can improve performance by reducing the need for repeated database queries or resource-intensive operations.</w:t>
      </w:r>
    </w:p>
    <w:p w14:paraId="2C626CB7" w14:textId="77777777" w:rsidR="00E40BF3" w:rsidRDefault="00E40BF3" w:rsidP="00E40BF3">
      <w:pPr>
        <w:pStyle w:val="ListParagraph"/>
        <w:numPr>
          <w:ilvl w:val="0"/>
          <w:numId w:val="17"/>
        </w:numPr>
        <w:ind w:firstLineChars="0"/>
      </w:pPr>
      <w:r>
        <w:t>Static assets, such as CSS and JavaScript files, can be cached to minimize the time required for page rendering.</w:t>
      </w:r>
    </w:p>
    <w:p w14:paraId="2738D6A6" w14:textId="77777777" w:rsidR="00E40BF3" w:rsidRDefault="00E40BF3" w:rsidP="00E40BF3"/>
    <w:p w14:paraId="56F179A0" w14:textId="48956B0E" w:rsidR="00E40BF3" w:rsidRDefault="00E40BF3" w:rsidP="00E40BF3">
      <w:r>
        <w:t>5.Database Performance:</w:t>
      </w:r>
    </w:p>
    <w:p w14:paraId="08D3E477" w14:textId="77777777" w:rsidR="00E40BF3" w:rsidRDefault="00E40BF3" w:rsidP="00E40BF3">
      <w:pPr>
        <w:pStyle w:val="ListParagraph"/>
        <w:numPr>
          <w:ilvl w:val="0"/>
          <w:numId w:val="18"/>
        </w:numPr>
        <w:ind w:firstLineChars="0"/>
      </w:pPr>
      <w:r>
        <w:t>Optimize database queries by using appropriate indexing, query optimization techniques, and database caching.</w:t>
      </w:r>
    </w:p>
    <w:p w14:paraId="43F06DF1" w14:textId="77777777" w:rsidR="00E40BF3" w:rsidRDefault="00E40BF3" w:rsidP="00E40BF3">
      <w:pPr>
        <w:pStyle w:val="ListParagraph"/>
        <w:numPr>
          <w:ilvl w:val="0"/>
          <w:numId w:val="18"/>
        </w:numPr>
        <w:ind w:firstLineChars="0"/>
      </w:pPr>
      <w:r>
        <w:t>Regular database maintenance, such as archiving old data or optimizing table structures, can help improve performance.</w:t>
      </w:r>
    </w:p>
    <w:p w14:paraId="4D18D3ED" w14:textId="77777777" w:rsidR="00E40BF3" w:rsidRDefault="00E40BF3" w:rsidP="00E40BF3"/>
    <w:p w14:paraId="79B67FAD" w14:textId="2E389E2C" w:rsidR="00E40BF3" w:rsidRDefault="00E40BF3" w:rsidP="00E40BF3">
      <w:r>
        <w:t>6.Page Load Optimization:</w:t>
      </w:r>
    </w:p>
    <w:p w14:paraId="694D1AD6" w14:textId="77777777" w:rsidR="00E40BF3" w:rsidRDefault="00E40BF3" w:rsidP="00E40BF3">
      <w:pPr>
        <w:pStyle w:val="ListParagraph"/>
        <w:numPr>
          <w:ilvl w:val="0"/>
          <w:numId w:val="19"/>
        </w:numPr>
        <w:ind w:firstLineChars="0"/>
      </w:pPr>
      <w:r>
        <w:t>Minimize the size of HTML, CSS, and JavaScript files to reduce page load time.</w:t>
      </w:r>
    </w:p>
    <w:p w14:paraId="4E0B81D9" w14:textId="77777777" w:rsidR="00E40BF3" w:rsidRDefault="00E40BF3" w:rsidP="00E40BF3">
      <w:pPr>
        <w:pStyle w:val="ListParagraph"/>
        <w:numPr>
          <w:ilvl w:val="0"/>
          <w:numId w:val="19"/>
        </w:numPr>
        <w:ind w:firstLineChars="0"/>
      </w:pPr>
      <w:r>
        <w:t>Compress and optimize images to ensure faster loading.</w:t>
      </w:r>
    </w:p>
    <w:p w14:paraId="2A813035" w14:textId="77777777" w:rsidR="00E40BF3" w:rsidRDefault="00E40BF3" w:rsidP="00E40BF3">
      <w:pPr>
        <w:pStyle w:val="ListParagraph"/>
        <w:numPr>
          <w:ilvl w:val="0"/>
          <w:numId w:val="19"/>
        </w:numPr>
        <w:ind w:firstLineChars="0"/>
      </w:pPr>
      <w:r>
        <w:t>Utilize content delivery networks (CDNs) to distribute static assets and improve their delivery speed.</w:t>
      </w:r>
    </w:p>
    <w:p w14:paraId="67B9CE28" w14:textId="77777777" w:rsidR="00E40BF3" w:rsidRDefault="00E40BF3" w:rsidP="00E40BF3"/>
    <w:p w14:paraId="39233AF2" w14:textId="0C45AAE5" w:rsidR="00E40BF3" w:rsidRDefault="00E40BF3" w:rsidP="00E40BF3">
      <w:r>
        <w:t>7.Error Handling and Logging:</w:t>
      </w:r>
    </w:p>
    <w:p w14:paraId="179919A7" w14:textId="77777777" w:rsidR="00E40BF3" w:rsidRDefault="00E40BF3" w:rsidP="00E40BF3">
      <w:pPr>
        <w:pStyle w:val="ListParagraph"/>
        <w:numPr>
          <w:ilvl w:val="0"/>
          <w:numId w:val="20"/>
        </w:numPr>
        <w:ind w:firstLineChars="0"/>
      </w:pPr>
      <w:r>
        <w:t>Implement effective error handling and logging mechanisms to track and diagnose performance issues.</w:t>
      </w:r>
    </w:p>
    <w:p w14:paraId="6779D6EF" w14:textId="77777777" w:rsidR="00E40BF3" w:rsidRDefault="00E40BF3" w:rsidP="00E40BF3">
      <w:pPr>
        <w:pStyle w:val="ListParagraph"/>
        <w:numPr>
          <w:ilvl w:val="0"/>
          <w:numId w:val="20"/>
        </w:numPr>
        <w:ind w:firstLineChars="0"/>
      </w:pPr>
      <w:r>
        <w:t>Monitor system performance regularly and log any errors or warnings encountered to identify areas of improvement.</w:t>
      </w:r>
    </w:p>
    <w:p w14:paraId="007EECAC" w14:textId="483782AA" w:rsidR="00E40BF3" w:rsidRPr="00E40BF3" w:rsidRDefault="00E40BF3" w:rsidP="00E40BF3">
      <w:r>
        <w:t xml:space="preserve">It is important to continuously monitor and measure the system performance to identify any </w:t>
      </w:r>
      <w:r>
        <w:lastRenderedPageBreak/>
        <w:t>bottlenecks or areas that need optimization. Regular performance testing and optimization can help ensure that the "E-Book Shop" website performs efficiently and provides a satisfactory user experience.</w:t>
      </w:r>
    </w:p>
    <w:p w14:paraId="06906529" w14:textId="0A7F26A4" w:rsidR="00DC13C0" w:rsidRPr="00D967D3" w:rsidRDefault="00DC13C0" w:rsidP="00D967D3">
      <w:pPr>
        <w:widowControl/>
        <w:jc w:val="center"/>
        <w:rPr>
          <w:rFonts w:ascii="Arial" w:hAnsi="Arial" w:cs="Arial"/>
          <w:b/>
          <w:bCs/>
          <w:sz w:val="24"/>
          <w:szCs w:val="32"/>
        </w:rPr>
      </w:pPr>
      <w:r w:rsidRPr="00D967D3">
        <w:rPr>
          <w:rFonts w:ascii="Arial" w:hAnsi="Arial" w:cs="Arial"/>
          <w:b/>
          <w:bCs/>
          <w:sz w:val="24"/>
        </w:rPr>
        <w:t>Chapter 3 overall design</w:t>
      </w:r>
    </w:p>
    <w:p w14:paraId="6C859881" w14:textId="77777777" w:rsidR="00DC13C0" w:rsidRDefault="00DC13C0" w:rsidP="00DC13C0">
      <w:pPr>
        <w:pStyle w:val="Heading2"/>
        <w:numPr>
          <w:ilvl w:val="0"/>
          <w:numId w:val="0"/>
        </w:numPr>
        <w:rPr>
          <w:sz w:val="24"/>
        </w:rPr>
      </w:pPr>
      <w:r w:rsidRPr="00281665">
        <w:rPr>
          <w:sz w:val="24"/>
        </w:rPr>
        <w:t>3.1 system module diagram</w:t>
      </w:r>
    </w:p>
    <w:p w14:paraId="4049ED42" w14:textId="75FFE8D2" w:rsidR="00245869" w:rsidRPr="00F212E9" w:rsidRDefault="00F212E9" w:rsidP="00130708">
      <w:pPr>
        <w:rPr>
          <w:b/>
          <w:bCs/>
        </w:rPr>
      </w:pPr>
      <w:r>
        <w:rPr>
          <w:b/>
          <w:bCs/>
        </w:rPr>
        <w:t xml:space="preserve">Admin and </w:t>
      </w:r>
      <w:r w:rsidR="00130708" w:rsidRPr="00F212E9">
        <w:rPr>
          <w:b/>
          <w:bCs/>
        </w:rPr>
        <w:t>User Module:</w:t>
      </w:r>
    </w:p>
    <w:p w14:paraId="5D940274" w14:textId="200C0572" w:rsidR="00130708" w:rsidRPr="00F212E9" w:rsidRDefault="00130708" w:rsidP="00130708">
      <w:pPr>
        <w:rPr>
          <w:b/>
          <w:bCs/>
        </w:rPr>
      </w:pPr>
      <w:r w:rsidRPr="00F212E9">
        <w:rPr>
          <w:b/>
          <w:bCs/>
        </w:rPr>
        <w:t>Registration</w:t>
      </w:r>
    </w:p>
    <w:p w14:paraId="7FF9591F" w14:textId="1E842B79" w:rsidR="00130708" w:rsidRDefault="00130708" w:rsidP="00130708">
      <w:r w:rsidRPr="00130708">
        <w:rPr>
          <w:noProof/>
        </w:rPr>
        <w:drawing>
          <wp:inline distT="0" distB="0" distL="0" distR="0" wp14:anchorId="4F847C99" wp14:editId="562BB98A">
            <wp:extent cx="5274310" cy="2966720"/>
            <wp:effectExtent l="0" t="0" r="2540" b="5080"/>
            <wp:docPr id="5640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5335" name=""/>
                    <pic:cNvPicPr/>
                  </pic:nvPicPr>
                  <pic:blipFill>
                    <a:blip r:embed="rId12"/>
                    <a:stretch>
                      <a:fillRect/>
                    </a:stretch>
                  </pic:blipFill>
                  <pic:spPr>
                    <a:xfrm>
                      <a:off x="0" y="0"/>
                      <a:ext cx="5274310" cy="2966720"/>
                    </a:xfrm>
                    <a:prstGeom prst="rect">
                      <a:avLst/>
                    </a:prstGeom>
                  </pic:spPr>
                </pic:pic>
              </a:graphicData>
            </a:graphic>
          </wp:inline>
        </w:drawing>
      </w:r>
    </w:p>
    <w:p w14:paraId="122EF1C9" w14:textId="42E9D7E3" w:rsidR="00130708" w:rsidRPr="00F212E9" w:rsidRDefault="00130708" w:rsidP="00130708">
      <w:pPr>
        <w:rPr>
          <w:b/>
          <w:bCs/>
        </w:rPr>
      </w:pPr>
      <w:r w:rsidRPr="00F212E9">
        <w:rPr>
          <w:b/>
          <w:bCs/>
        </w:rPr>
        <w:t>Login</w:t>
      </w:r>
    </w:p>
    <w:p w14:paraId="67DD67EB" w14:textId="308C08AE" w:rsidR="00130708" w:rsidRDefault="00130708" w:rsidP="00130708">
      <w:r w:rsidRPr="00130708">
        <w:rPr>
          <w:noProof/>
        </w:rPr>
        <w:drawing>
          <wp:inline distT="0" distB="0" distL="0" distR="0" wp14:anchorId="0735CD09" wp14:editId="46E574D4">
            <wp:extent cx="5274310" cy="2966720"/>
            <wp:effectExtent l="0" t="0" r="2540" b="5080"/>
            <wp:docPr id="87450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4127" name=""/>
                    <pic:cNvPicPr/>
                  </pic:nvPicPr>
                  <pic:blipFill>
                    <a:blip r:embed="rId13"/>
                    <a:stretch>
                      <a:fillRect/>
                    </a:stretch>
                  </pic:blipFill>
                  <pic:spPr>
                    <a:xfrm>
                      <a:off x="0" y="0"/>
                      <a:ext cx="5274310" cy="2966720"/>
                    </a:xfrm>
                    <a:prstGeom prst="rect">
                      <a:avLst/>
                    </a:prstGeom>
                  </pic:spPr>
                </pic:pic>
              </a:graphicData>
            </a:graphic>
          </wp:inline>
        </w:drawing>
      </w:r>
    </w:p>
    <w:p w14:paraId="07F9944B" w14:textId="77777777" w:rsidR="00245869" w:rsidRDefault="00245869" w:rsidP="00130708"/>
    <w:p w14:paraId="3F7A9D09" w14:textId="77777777" w:rsidR="00F212E9" w:rsidRDefault="00F212E9" w:rsidP="00130708"/>
    <w:p w14:paraId="4864EA0E" w14:textId="7593BB05" w:rsidR="00BC4378" w:rsidRDefault="00130708" w:rsidP="00130708">
      <w:r>
        <w:t xml:space="preserve">User </w:t>
      </w:r>
      <w:r w:rsidR="00BC4378">
        <w:t>Interface:</w:t>
      </w:r>
    </w:p>
    <w:p w14:paraId="60BECA7A" w14:textId="0C71DA90" w:rsidR="00245869" w:rsidRDefault="00531255" w:rsidP="00130708">
      <w:r w:rsidRPr="00531255">
        <w:rPr>
          <w:noProof/>
        </w:rPr>
        <w:lastRenderedPageBreak/>
        <w:drawing>
          <wp:inline distT="0" distB="0" distL="0" distR="0" wp14:anchorId="06DA8302" wp14:editId="5D397CFF">
            <wp:extent cx="5274310" cy="2966720"/>
            <wp:effectExtent l="0" t="0" r="2540" b="5080"/>
            <wp:docPr id="127560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7141" name=""/>
                    <pic:cNvPicPr/>
                  </pic:nvPicPr>
                  <pic:blipFill>
                    <a:blip r:embed="rId14"/>
                    <a:stretch>
                      <a:fillRect/>
                    </a:stretch>
                  </pic:blipFill>
                  <pic:spPr>
                    <a:xfrm>
                      <a:off x="0" y="0"/>
                      <a:ext cx="5274310" cy="2966720"/>
                    </a:xfrm>
                    <a:prstGeom prst="rect">
                      <a:avLst/>
                    </a:prstGeom>
                  </pic:spPr>
                </pic:pic>
              </a:graphicData>
            </a:graphic>
          </wp:inline>
        </w:drawing>
      </w:r>
    </w:p>
    <w:p w14:paraId="4940C077" w14:textId="77777777" w:rsidR="00245869" w:rsidRDefault="00245869" w:rsidP="00130708"/>
    <w:p w14:paraId="162BD413" w14:textId="2D44F391" w:rsidR="00130708" w:rsidRDefault="00130708" w:rsidP="00130708">
      <w:r>
        <w:t>Admin Module:</w:t>
      </w:r>
    </w:p>
    <w:p w14:paraId="3B075FF9" w14:textId="6BB5A712" w:rsidR="00531255" w:rsidRDefault="00F212E9" w:rsidP="00130708">
      <w:r>
        <w:t>Admin Interface:</w:t>
      </w:r>
    </w:p>
    <w:p w14:paraId="1117F91C" w14:textId="12ACE54F" w:rsidR="00531255" w:rsidRDefault="00531255" w:rsidP="00130708">
      <w:r w:rsidRPr="00531255">
        <w:rPr>
          <w:noProof/>
        </w:rPr>
        <w:drawing>
          <wp:inline distT="0" distB="0" distL="0" distR="0" wp14:anchorId="0DE5C525" wp14:editId="0CE11D84">
            <wp:extent cx="5274310" cy="2966720"/>
            <wp:effectExtent l="0" t="0" r="2540" b="5080"/>
            <wp:docPr id="206191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11048" name=""/>
                    <pic:cNvPicPr/>
                  </pic:nvPicPr>
                  <pic:blipFill>
                    <a:blip r:embed="rId15"/>
                    <a:stretch>
                      <a:fillRect/>
                    </a:stretch>
                  </pic:blipFill>
                  <pic:spPr>
                    <a:xfrm>
                      <a:off x="0" y="0"/>
                      <a:ext cx="5274310" cy="2966720"/>
                    </a:xfrm>
                    <a:prstGeom prst="rect">
                      <a:avLst/>
                    </a:prstGeom>
                  </pic:spPr>
                </pic:pic>
              </a:graphicData>
            </a:graphic>
          </wp:inline>
        </w:drawing>
      </w:r>
    </w:p>
    <w:p w14:paraId="160208FD" w14:textId="77777777" w:rsidR="00245869" w:rsidRDefault="00245869" w:rsidP="00130708"/>
    <w:p w14:paraId="3B7FB42F" w14:textId="77777777" w:rsidR="00531255" w:rsidRDefault="00531255" w:rsidP="00130708"/>
    <w:p w14:paraId="2F5BD6D6" w14:textId="77777777" w:rsidR="00531255" w:rsidRDefault="00531255" w:rsidP="00130708"/>
    <w:p w14:paraId="4BEE051C" w14:textId="77777777" w:rsidR="00531255" w:rsidRDefault="00531255" w:rsidP="00130708"/>
    <w:p w14:paraId="0C207C2D" w14:textId="77777777" w:rsidR="00531255" w:rsidRDefault="00531255" w:rsidP="00130708"/>
    <w:p w14:paraId="5B3D803C" w14:textId="77777777" w:rsidR="00531255" w:rsidRDefault="00531255" w:rsidP="00130708"/>
    <w:p w14:paraId="3BA2500F" w14:textId="77777777" w:rsidR="00531255" w:rsidRDefault="00531255" w:rsidP="00130708"/>
    <w:p w14:paraId="06490C6B" w14:textId="77777777" w:rsidR="00F212E9" w:rsidRDefault="00F212E9" w:rsidP="00130708"/>
    <w:p w14:paraId="2A739626" w14:textId="54247750" w:rsidR="00130708" w:rsidRDefault="00130708" w:rsidP="00130708">
      <w:r>
        <w:t>Category Management</w:t>
      </w:r>
    </w:p>
    <w:p w14:paraId="73745AB4" w14:textId="6D229ABF" w:rsidR="00245869" w:rsidRDefault="00245869" w:rsidP="00130708">
      <w:r w:rsidRPr="00245869">
        <w:rPr>
          <w:noProof/>
        </w:rPr>
        <w:lastRenderedPageBreak/>
        <w:drawing>
          <wp:inline distT="0" distB="0" distL="0" distR="0" wp14:anchorId="639773B1" wp14:editId="3C563FBF">
            <wp:extent cx="5274310" cy="2966720"/>
            <wp:effectExtent l="0" t="0" r="2540" b="5080"/>
            <wp:docPr id="155699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97910" name=""/>
                    <pic:cNvPicPr/>
                  </pic:nvPicPr>
                  <pic:blipFill>
                    <a:blip r:embed="rId16"/>
                    <a:stretch>
                      <a:fillRect/>
                    </a:stretch>
                  </pic:blipFill>
                  <pic:spPr>
                    <a:xfrm>
                      <a:off x="0" y="0"/>
                      <a:ext cx="5274310" cy="2966720"/>
                    </a:xfrm>
                    <a:prstGeom prst="rect">
                      <a:avLst/>
                    </a:prstGeom>
                  </pic:spPr>
                </pic:pic>
              </a:graphicData>
            </a:graphic>
          </wp:inline>
        </w:drawing>
      </w:r>
    </w:p>
    <w:p w14:paraId="2B1705C4" w14:textId="77777777" w:rsidR="00245869" w:rsidRDefault="00245869" w:rsidP="00130708"/>
    <w:p w14:paraId="2F5400F4" w14:textId="5DE7439A" w:rsidR="00130708" w:rsidRDefault="00130708" w:rsidP="00130708">
      <w:r>
        <w:t>Post Management</w:t>
      </w:r>
    </w:p>
    <w:p w14:paraId="2E06725D" w14:textId="1C001F32" w:rsidR="00245869" w:rsidRDefault="00245869" w:rsidP="00130708">
      <w:r w:rsidRPr="00245869">
        <w:rPr>
          <w:noProof/>
        </w:rPr>
        <w:drawing>
          <wp:inline distT="0" distB="0" distL="0" distR="0" wp14:anchorId="4BB976AA" wp14:editId="0A213B8E">
            <wp:extent cx="5274310" cy="2966720"/>
            <wp:effectExtent l="0" t="0" r="2540" b="5080"/>
            <wp:docPr id="192286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5567" name=""/>
                    <pic:cNvPicPr/>
                  </pic:nvPicPr>
                  <pic:blipFill>
                    <a:blip r:embed="rId17"/>
                    <a:stretch>
                      <a:fillRect/>
                    </a:stretch>
                  </pic:blipFill>
                  <pic:spPr>
                    <a:xfrm>
                      <a:off x="0" y="0"/>
                      <a:ext cx="5274310" cy="2966720"/>
                    </a:xfrm>
                    <a:prstGeom prst="rect">
                      <a:avLst/>
                    </a:prstGeom>
                  </pic:spPr>
                </pic:pic>
              </a:graphicData>
            </a:graphic>
          </wp:inline>
        </w:drawing>
      </w:r>
    </w:p>
    <w:p w14:paraId="372A5FB2" w14:textId="77777777" w:rsidR="00531255" w:rsidRDefault="00531255" w:rsidP="00130708"/>
    <w:p w14:paraId="4C85D10A" w14:textId="77777777" w:rsidR="00531255" w:rsidRDefault="00531255" w:rsidP="00130708"/>
    <w:p w14:paraId="60B85851" w14:textId="77777777" w:rsidR="00531255" w:rsidRDefault="00531255" w:rsidP="00130708"/>
    <w:p w14:paraId="5BE3B290" w14:textId="77777777" w:rsidR="00531255" w:rsidRDefault="00531255" w:rsidP="00130708"/>
    <w:p w14:paraId="213BE04A" w14:textId="77777777" w:rsidR="00531255" w:rsidRDefault="00531255" w:rsidP="00130708"/>
    <w:p w14:paraId="6B22EECB" w14:textId="77777777" w:rsidR="00531255" w:rsidRDefault="00531255" w:rsidP="00130708"/>
    <w:p w14:paraId="634A180F" w14:textId="77777777" w:rsidR="00531255" w:rsidRDefault="00531255" w:rsidP="00130708"/>
    <w:p w14:paraId="43A6B693" w14:textId="77777777" w:rsidR="00531255" w:rsidRDefault="00531255" w:rsidP="00130708"/>
    <w:p w14:paraId="1E8AB4CC" w14:textId="77777777" w:rsidR="00531255" w:rsidRDefault="00531255" w:rsidP="00130708"/>
    <w:p w14:paraId="03C81933" w14:textId="6DB6F2BA" w:rsidR="00531255" w:rsidRDefault="00531255" w:rsidP="00130708">
      <w:r w:rsidRPr="00531255">
        <w:t>Modify post:</w:t>
      </w:r>
    </w:p>
    <w:p w14:paraId="65FFA292" w14:textId="575D5657" w:rsidR="00531255" w:rsidRDefault="00531255" w:rsidP="00130708">
      <w:r w:rsidRPr="00531255">
        <w:rPr>
          <w:noProof/>
        </w:rPr>
        <w:lastRenderedPageBreak/>
        <w:drawing>
          <wp:inline distT="0" distB="0" distL="0" distR="0" wp14:anchorId="32C632FB" wp14:editId="71D2370E">
            <wp:extent cx="5274310" cy="2966720"/>
            <wp:effectExtent l="0" t="0" r="2540" b="5080"/>
            <wp:docPr id="194411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0127" name=""/>
                    <pic:cNvPicPr/>
                  </pic:nvPicPr>
                  <pic:blipFill>
                    <a:blip r:embed="rId18"/>
                    <a:stretch>
                      <a:fillRect/>
                    </a:stretch>
                  </pic:blipFill>
                  <pic:spPr>
                    <a:xfrm>
                      <a:off x="0" y="0"/>
                      <a:ext cx="5274310" cy="2966720"/>
                    </a:xfrm>
                    <a:prstGeom prst="rect">
                      <a:avLst/>
                    </a:prstGeom>
                  </pic:spPr>
                </pic:pic>
              </a:graphicData>
            </a:graphic>
          </wp:inline>
        </w:drawing>
      </w:r>
    </w:p>
    <w:p w14:paraId="5C26ADDE" w14:textId="77777777" w:rsidR="00BC4378" w:rsidRDefault="00BC4378" w:rsidP="00130708"/>
    <w:p w14:paraId="62723038" w14:textId="4D2128BF" w:rsidR="00BC4378" w:rsidRDefault="00BC4378" w:rsidP="00BC4378">
      <w:r>
        <w:t>User Management</w:t>
      </w:r>
    </w:p>
    <w:p w14:paraId="054012C5" w14:textId="77777777" w:rsidR="00BC4378" w:rsidRDefault="00BC4378" w:rsidP="00BC4378"/>
    <w:p w14:paraId="3A1294EB" w14:textId="77777777" w:rsidR="00BC4378" w:rsidRDefault="00BC4378" w:rsidP="00BC4378">
      <w:r>
        <w:t xml:space="preserve">In this section only for the admin panel. Admin can see the user list who login in the website. </w:t>
      </w:r>
    </w:p>
    <w:p w14:paraId="75E7DAFA" w14:textId="77777777" w:rsidR="00BC4378" w:rsidRDefault="00BC4378" w:rsidP="00BC4378">
      <w:r>
        <w:t xml:space="preserve">Admin can delete the user and also modify the user details. By clicking the delete icon admin can </w:t>
      </w:r>
    </w:p>
    <w:p w14:paraId="5AC8A054" w14:textId="77777777" w:rsidR="00BC4378" w:rsidRDefault="00BC4378" w:rsidP="00BC4378">
      <w:r>
        <w:t xml:space="preserve">delete the user and clicking the edit icon admin can modify the user details. And also admin can </w:t>
      </w:r>
    </w:p>
    <w:p w14:paraId="01C55304" w14:textId="5DBBABED" w:rsidR="00BC4378" w:rsidRDefault="00BC4378" w:rsidP="00BC4378">
      <w:r>
        <w:t>add user by clicking add user button.</w:t>
      </w:r>
    </w:p>
    <w:p w14:paraId="67C94B16" w14:textId="5E0EA642" w:rsidR="00BC4378" w:rsidRDefault="00BC4378" w:rsidP="00BC4378">
      <w:r w:rsidRPr="00BC4378">
        <w:rPr>
          <w:noProof/>
        </w:rPr>
        <w:drawing>
          <wp:inline distT="0" distB="0" distL="0" distR="0" wp14:anchorId="730D0B83" wp14:editId="0A6581C9">
            <wp:extent cx="5274310" cy="2966720"/>
            <wp:effectExtent l="0" t="0" r="2540" b="5080"/>
            <wp:docPr id="205247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76299" name=""/>
                    <pic:cNvPicPr/>
                  </pic:nvPicPr>
                  <pic:blipFill>
                    <a:blip r:embed="rId19"/>
                    <a:stretch>
                      <a:fillRect/>
                    </a:stretch>
                  </pic:blipFill>
                  <pic:spPr>
                    <a:xfrm>
                      <a:off x="0" y="0"/>
                      <a:ext cx="5274310" cy="2966720"/>
                    </a:xfrm>
                    <a:prstGeom prst="rect">
                      <a:avLst/>
                    </a:prstGeom>
                  </pic:spPr>
                </pic:pic>
              </a:graphicData>
            </a:graphic>
          </wp:inline>
        </w:drawing>
      </w:r>
    </w:p>
    <w:p w14:paraId="2EC3818F" w14:textId="77777777" w:rsidR="00BC4378" w:rsidRDefault="00BC4378" w:rsidP="00BC4378"/>
    <w:p w14:paraId="7B27D16F" w14:textId="77777777" w:rsidR="00BC4378" w:rsidRDefault="00BC4378" w:rsidP="00BC4378"/>
    <w:p w14:paraId="5F255AF2" w14:textId="77777777" w:rsidR="00BC4378" w:rsidRDefault="00BC4378" w:rsidP="00BC4378"/>
    <w:p w14:paraId="3845208C" w14:textId="77777777" w:rsidR="00BC4378" w:rsidRDefault="00BC4378" w:rsidP="00BC4378"/>
    <w:p w14:paraId="1259EE01" w14:textId="77777777" w:rsidR="00BC4378" w:rsidRDefault="00BC4378" w:rsidP="00BC4378"/>
    <w:p w14:paraId="57DB0297" w14:textId="4EFE71A0" w:rsidR="00BC4378" w:rsidRDefault="00BC4378" w:rsidP="00BC4378">
      <w:r w:rsidRPr="00BC4378">
        <w:lastRenderedPageBreak/>
        <w:t>Modify user details:</w:t>
      </w:r>
    </w:p>
    <w:p w14:paraId="1A8A23DD" w14:textId="4C21286D" w:rsidR="00BC4378" w:rsidRDefault="00BC4378" w:rsidP="00BC4378">
      <w:r w:rsidRPr="00BC4378">
        <w:rPr>
          <w:noProof/>
        </w:rPr>
        <w:drawing>
          <wp:inline distT="0" distB="0" distL="0" distR="0" wp14:anchorId="2F18B723" wp14:editId="10CCC3AA">
            <wp:extent cx="5274310" cy="2966720"/>
            <wp:effectExtent l="0" t="0" r="2540" b="5080"/>
            <wp:docPr id="79314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44577" name=""/>
                    <pic:cNvPicPr/>
                  </pic:nvPicPr>
                  <pic:blipFill>
                    <a:blip r:embed="rId20"/>
                    <a:stretch>
                      <a:fillRect/>
                    </a:stretch>
                  </pic:blipFill>
                  <pic:spPr>
                    <a:xfrm>
                      <a:off x="0" y="0"/>
                      <a:ext cx="5274310" cy="2966720"/>
                    </a:xfrm>
                    <a:prstGeom prst="rect">
                      <a:avLst/>
                    </a:prstGeom>
                  </pic:spPr>
                </pic:pic>
              </a:graphicData>
            </a:graphic>
          </wp:inline>
        </w:drawing>
      </w:r>
    </w:p>
    <w:p w14:paraId="0AEDB165" w14:textId="77777777" w:rsidR="00F212E9" w:rsidRDefault="00F212E9" w:rsidP="00130708"/>
    <w:p w14:paraId="7D21F51B" w14:textId="35380204" w:rsidR="00130708" w:rsidRDefault="00130708" w:rsidP="00130708">
      <w:r>
        <w:t>Book Module:</w:t>
      </w:r>
    </w:p>
    <w:p w14:paraId="47FDA485" w14:textId="77777777" w:rsidR="00245869" w:rsidRDefault="00245869" w:rsidP="00130708"/>
    <w:p w14:paraId="1AC4FC4E" w14:textId="0CFC5961" w:rsidR="00130708" w:rsidRDefault="00130708" w:rsidP="00130708">
      <w:r>
        <w:t>Book Listing by Category</w:t>
      </w:r>
    </w:p>
    <w:p w14:paraId="4E5D4C4B" w14:textId="67A5DA9F" w:rsidR="00245869" w:rsidRDefault="005F6C8C" w:rsidP="00130708">
      <w:r>
        <w:rPr>
          <w:noProof/>
        </w:rPr>
        <mc:AlternateContent>
          <mc:Choice Requires="wpi">
            <w:drawing>
              <wp:anchor distT="0" distB="0" distL="114300" distR="114300" simplePos="0" relativeHeight="251662848" behindDoc="0" locked="0" layoutInCell="1" allowOverlap="1" wp14:anchorId="60C0E688" wp14:editId="0B797AF5">
                <wp:simplePos x="0" y="0"/>
                <wp:positionH relativeFrom="column">
                  <wp:posOffset>2666970</wp:posOffset>
                </wp:positionH>
                <wp:positionV relativeFrom="paragraph">
                  <wp:posOffset>576525</wp:posOffset>
                </wp:positionV>
                <wp:extent cx="924480" cy="427320"/>
                <wp:effectExtent l="57150" t="57150" r="47625" b="49530"/>
                <wp:wrapNone/>
                <wp:docPr id="1334081899"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924480" cy="427320"/>
                      </w14:xfrm>
                    </w14:contentPart>
                  </a:graphicData>
                </a:graphic>
              </wp:anchor>
            </w:drawing>
          </mc:Choice>
          <mc:Fallback>
            <w:pict>
              <v:shapetype w14:anchorId="449EEE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09.3pt;margin-top:44.7pt;width:74.25pt;height:35.1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D+53AQAACQMAAA4AAABkcnMvZTJvRG9jLnhtbJxSyW7CMBC9V+o/&#10;WL6XLE0pRAQORZU4dDm0H+A6NrEae6KxIeHvOwQo0KqqxCXyzFOe3+LJrLM1Wyv0BlzBk0HMmXIS&#10;SuOWBX9/e7wZceaDcKWowamCb5Tns+n11aRtcpVCBXWpkBGJ83nbFLwKocmjyMtKWeEH0ChHoAa0&#10;ItCIy6hE0RK7raM0jodRC1g2CFJ5T9v5DuTTnl9rJcOL1l4FVhd8HMckLxR8NMzogLRJxnecfdBh&#10;SFA0nYh8iaKpjNxLEhcossI4EvBNNRdBsBWaX1TWSAQPOgwk2Ai0NlL1fshZEv9wtnCfW1dJJleY&#10;S3BBufAqMByy64FLrrA1JdA+QUntiFUAvmekeP4vYyd6DnJlSc+uEVS1CPQcfGUaTzHnpiw4Lsrk&#10;qN+tH44OXvHo6/kcoEaiveW/fuk02m3YpIR1BadeN9tv36XqApO0HKdZNiJEEpSl97dpjx+YdwyH&#10;6SRauvysxNN5K+zkBU+/AAAA//8DAFBLAwQUAAYACAAAACEAmIY4M2AEAAAODAAAEAAAAGRycy9p&#10;bmsvaW5rMS54bWy0VsuO20YQvAfIPwzow1400jz4FKz1yQsESIAgdoD4KEv0irBELihqtfv3qe4e&#10;UUNYewkcCOC8uqu7q2tIvf/wctir57o/Nl27SuzcJKpuN922aR9Xyd+fH3SZqOOwbrfrfdfWq+S1&#10;PiYf7n/95X3Tfj/sl3gqILRHmh32q2Q3DE/LxeJ8Ps/Pft71jwtnjF/81n7/4/fkPnht629N2wwI&#10;ebxsbbp2qF8GAls221WyGV7MaA/sT92p39TjMe30m6vF0K839UPXH9bDiLhbt229V+36gLz/SdTw&#10;+oRJgziPdZ+oQ4OCtZvbtEjLjxU21i+rJFqfkOIRmRySxW3ML/8D5sOPmJSWd0VeJCqktK2fKacF&#10;c758u/Y/++6p7oemvtIspISDV7WRNfMjRPX1sdufqDeJel7vT6DMGgNZhNh2cYOQH/HAzU/FAy9v&#10;4sXJTakJ5cU8BNJGSV1aOzSHGkI/PI0aG44Apu1PQ8/XwRnntSm08Z+tW1q7zNw8T23UiqDiC+bX&#10;/nTcjXhf+6te+WRkTSo7N9thN5Ju5iYbSY8pv+W6q5vH3fDffDfdvsN1CL1+97GwzqVRTRxvFNuN&#10;q8v6U6H0v+pvq+Qd317FnrLBtWdepVmqXJoV2exO2zt7Z2aJSbRNzMwo/Gba8mAVxpmhVTgwk534&#10;NLIJ9tFOQIugJQ5MrtFubMm5HIw5kcu45cg/RUEYnbYFLTNNq1w7toyysTzHg1KLsSd5iJVUGhtJ&#10;THk6RSEKZUsKWEqo2DjMo+BCo+yHJ2JQ/pXKCQVTDN5IMTqzOq+wkSsL81Cx5BaDh7kwzOFAAnuk&#10;pfLMR5HqjCJI6uKgJ1WGNCk+TTHEITzzpUGvnNMg58F4CszW0BesUpFLlNwF/oJFsZxjY+8Up+tz&#10;zdkSIbOQJpsLg96i3ziQrArlsSgrNtb4iGhaB8tSMxHal4r6ZCWMYXnAn6LlhSI0gEpxHj5YB3os&#10;w2aonNqtM6fgRkBkE+4Czz1AsJVlmktIc02to/BkiVayTqzJleNex32kgAQnNQp0mNN+OL4kKLaR&#10;VcZsgROiCw7XJ4MEdzkICy+8mJCV2In8pCjttaeKjcq48NCFKCp8mAP2DU6hjiiFEG9yHgqpQnAs&#10;uTeQilDG7toiR6JaZ6nOWQgZ3ljYgKRF1dJNTR0nSrNK4aU27coYnqnhVLXLWSHaOubNlSK6Muxy&#10;VRp9lIY57mdplJNqCUjj80OnkC330he8JEGSEcKwVelEWRVD2hC2yFiw1kIJML4UUSpRGEC4alIK&#10;KckWeLcwP5KgUIwQkg4/BT/QxsNoRWIQ24ugxTFuUYhY8BttIpOgSOENXWJKikok7Ix2lGEFK+L9&#10;zQACeet5rWGSsKhlovcbNYzxqEZxudwguaIpDUhSBOxVRfKygAX1IyvyTovppGoZ8fqcbEEngojW&#10;UYRC7hIGfHBcyS8sSyJAJHCPzOhmY05btLL4PuVZVU3+N44fdvwhuv8XAAD//wMAUEsDBBQABgAI&#10;AAAAIQDUVCa44AAAAAoBAAAPAAAAZHJzL2Rvd25yZXYueG1sTI9BT4NAEIXvJv6HzZh4swumRYos&#10;jal60Iu21cTjlp0CkZ0l7Bbov+/0pMfJ+/LeN/lqsq0YsPeNIwXxLAKBVDrTUKXga/d6l4LwQZPR&#10;rSNUcEIPq+L6KteZcSNtcNiGSnAJ+UwrqEPoMil9WaPVfuY6JM4Orrc68NlX0vR65HLbyvsoSqTV&#10;DfFCrTtc11j+bo9WwWdzGnc+Ms/4/bF+37y9HKofNyh1ezM9PYIIOIU/GC76rA4FO+3dkYwXrYJ5&#10;nCaMKkiXcxAMLJKHGMSeycUyAVnk8v8LxR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3RA/udwEAAAkDAAAOAAAAAAAAAAAAAAAAADwCAABkcnMvZTJvRG9j&#10;LnhtbFBLAQItABQABgAIAAAAIQCYhjgzYAQAAA4MAAAQAAAAAAAAAAAAAAAAAN8DAABkcnMvaW5r&#10;L2luazEueG1sUEsBAi0AFAAGAAgAAAAhANRUJrjgAAAACgEAAA8AAAAAAAAAAAAAAAAAbQgAAGRy&#10;cy9kb3ducmV2LnhtbFBLAQItABQABgAIAAAAIQB5GLydvwAAACEBAAAZAAAAAAAAAAAAAAAAAHoJ&#10;AABkcnMvX3JlbHMvZTJvRG9jLnhtbC5yZWxzUEsFBgAAAAAGAAYAeAEAAHAKAAAAAA==&#10;">
                <v:imagedata r:id="rId22" o:title=""/>
              </v:shape>
            </w:pict>
          </mc:Fallback>
        </mc:AlternateContent>
      </w:r>
      <w:r w:rsidR="00245869" w:rsidRPr="00245869">
        <w:rPr>
          <w:noProof/>
        </w:rPr>
        <w:drawing>
          <wp:inline distT="0" distB="0" distL="0" distR="0" wp14:anchorId="520D92F8" wp14:editId="21AB39A7">
            <wp:extent cx="5274310" cy="2966720"/>
            <wp:effectExtent l="0" t="0" r="2540" b="5080"/>
            <wp:docPr id="202759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2940" name=""/>
                    <pic:cNvPicPr/>
                  </pic:nvPicPr>
                  <pic:blipFill>
                    <a:blip r:embed="rId23"/>
                    <a:stretch>
                      <a:fillRect/>
                    </a:stretch>
                  </pic:blipFill>
                  <pic:spPr>
                    <a:xfrm>
                      <a:off x="0" y="0"/>
                      <a:ext cx="5274310" cy="2966720"/>
                    </a:xfrm>
                    <a:prstGeom prst="rect">
                      <a:avLst/>
                    </a:prstGeom>
                  </pic:spPr>
                </pic:pic>
              </a:graphicData>
            </a:graphic>
          </wp:inline>
        </w:drawing>
      </w:r>
    </w:p>
    <w:p w14:paraId="767D9F1E" w14:textId="77777777" w:rsidR="00BC4378" w:rsidRDefault="00BC4378" w:rsidP="00130708"/>
    <w:p w14:paraId="6F7EC5E2" w14:textId="77777777" w:rsidR="00BC4378" w:rsidRDefault="00BC4378" w:rsidP="00130708"/>
    <w:p w14:paraId="095B1FB6" w14:textId="77777777" w:rsidR="00BC4378" w:rsidRDefault="00BC4378" w:rsidP="00130708"/>
    <w:p w14:paraId="254CF911" w14:textId="77777777" w:rsidR="00BC4378" w:rsidRDefault="00BC4378" w:rsidP="00130708"/>
    <w:p w14:paraId="1B984AF1" w14:textId="77777777" w:rsidR="00BC4378" w:rsidRDefault="00BC4378" w:rsidP="00130708"/>
    <w:p w14:paraId="09BEE853" w14:textId="77777777" w:rsidR="00BC4378" w:rsidRDefault="00BC4378" w:rsidP="00130708"/>
    <w:p w14:paraId="2146D3CC" w14:textId="77777777" w:rsidR="00245869" w:rsidRDefault="00245869" w:rsidP="00130708"/>
    <w:p w14:paraId="120FFA9B" w14:textId="6C44AA51" w:rsidR="00130708" w:rsidRDefault="00130708" w:rsidP="00130708">
      <w:r>
        <w:lastRenderedPageBreak/>
        <w:t>Book Details and Reading</w:t>
      </w:r>
    </w:p>
    <w:p w14:paraId="286117AB" w14:textId="54093A59" w:rsidR="00245869" w:rsidRDefault="00245869" w:rsidP="00130708">
      <w:r w:rsidRPr="00245869">
        <w:rPr>
          <w:noProof/>
        </w:rPr>
        <w:drawing>
          <wp:inline distT="0" distB="0" distL="0" distR="0" wp14:anchorId="01105642" wp14:editId="76D90B76">
            <wp:extent cx="5274310" cy="2966720"/>
            <wp:effectExtent l="0" t="0" r="2540" b="5080"/>
            <wp:docPr id="212813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38637" name=""/>
                    <pic:cNvPicPr/>
                  </pic:nvPicPr>
                  <pic:blipFill>
                    <a:blip r:embed="rId24"/>
                    <a:stretch>
                      <a:fillRect/>
                    </a:stretch>
                  </pic:blipFill>
                  <pic:spPr>
                    <a:xfrm>
                      <a:off x="0" y="0"/>
                      <a:ext cx="5274310" cy="2966720"/>
                    </a:xfrm>
                    <a:prstGeom prst="rect">
                      <a:avLst/>
                    </a:prstGeom>
                  </pic:spPr>
                </pic:pic>
              </a:graphicData>
            </a:graphic>
          </wp:inline>
        </w:drawing>
      </w:r>
    </w:p>
    <w:p w14:paraId="28720142" w14:textId="77777777" w:rsidR="00BC4378" w:rsidRDefault="00BC4378" w:rsidP="00130708"/>
    <w:p w14:paraId="5CB9DAF7" w14:textId="611223F3" w:rsidR="00BC4378" w:rsidRPr="00BC4378" w:rsidRDefault="00BC4378" w:rsidP="00BC4378">
      <w:pPr>
        <w:rPr>
          <w:sz w:val="24"/>
        </w:rPr>
      </w:pPr>
      <w:r w:rsidRPr="00BC4378">
        <w:rPr>
          <w:sz w:val="24"/>
        </w:rPr>
        <w:t>Logout</w:t>
      </w:r>
    </w:p>
    <w:p w14:paraId="794FE9AD" w14:textId="77777777" w:rsidR="00BC4378" w:rsidRDefault="00BC4378" w:rsidP="00BC4378">
      <w:r>
        <w:t xml:space="preserve">After login you can see the user name on the top right corner in header section. Here you can also </w:t>
      </w:r>
    </w:p>
    <w:p w14:paraId="1A7B9743" w14:textId="001850F2" w:rsidR="00BC4378" w:rsidRDefault="00BC4378" w:rsidP="00BC4378">
      <w:r>
        <w:t>see the logout button. By clicking the logout button, you can logout from the website</w:t>
      </w:r>
    </w:p>
    <w:p w14:paraId="08235785" w14:textId="7151D202" w:rsidR="00BC4378" w:rsidRDefault="00D967D3" w:rsidP="00BC4378">
      <w:r>
        <w:rPr>
          <w:noProof/>
        </w:rPr>
        <mc:AlternateContent>
          <mc:Choice Requires="wpi">
            <w:drawing>
              <wp:anchor distT="0" distB="0" distL="114300" distR="114300" simplePos="0" relativeHeight="251661824" behindDoc="0" locked="0" layoutInCell="1" allowOverlap="1" wp14:anchorId="6AF29AF9" wp14:editId="075E50F9">
                <wp:simplePos x="0" y="0"/>
                <wp:positionH relativeFrom="column">
                  <wp:posOffset>-433350</wp:posOffset>
                </wp:positionH>
                <wp:positionV relativeFrom="paragraph">
                  <wp:posOffset>477113</wp:posOffset>
                </wp:positionV>
                <wp:extent cx="360" cy="360"/>
                <wp:effectExtent l="38100" t="38100" r="57150" b="57150"/>
                <wp:wrapNone/>
                <wp:docPr id="1776411041" name="Ink 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12C7FBF" id="Ink 5" o:spid="_x0000_s1026" type="#_x0000_t75" style="position:absolute;margin-left:-34.8pt;margin-top:36.85pt;width:1.45pt;height:1.45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bp4etQBAACbBAAAEAAAAGRycy9pbmsvaW5rMS54bWy0k01v&#10;nDAQhu+V8h8s55BLAfOxZYPC5pSVIrVSlaRSeyTgLFawvbLNsvvvOxivlyibS9UICeExfmfmmdc3&#10;t3veoR1VmklR4jgkGFFRy4aJTYl/Pa2DJUbaVKKpOiloiQ9U49vVxZcbJl55V8AbgYLQ4xfvStwa&#10;sy2iaBiGcEhDqTZRQkga3YvXH9/xyp1q6AsTzEBKfQzVUhi6N6NYwZoS12ZP/P+g/Sh7VVO/PUZU&#10;ffrDqKqma6l4ZbxiWwlBOyQqDnX/xsgctvDBIM+GKow4g4aDJIyzPFveXUOg2pd4tu6hRA2VcByd&#10;1/zzCZrr95pjWWmSf8sxciU1dDfWFFnmxce9/1RyS5Vh9IR5guI2Dqie1pbPBEpRLbt+nA1Gu6rr&#10;AVlMCNjC5Y6jM0De6wGb/6oHXD7Umxf3Fo1rb87BQfOWOo7WME7B6HzrPWY0CI/hR6PsdUhIkgYk&#10;D0j6FJMizYoU3JIuZ6NwLj5qPqtet17vWZ38anc8tamzgTWm9dBJSBYe+hz5uaMtZZvW/NvZWnYS&#10;roOb9eVdHidJNuvJ5vNmO3N1rf+Qa/2BvpT40t5eZE9OAds7QQQl2SJffL0i8ATL+Dp+Y2KfBaaz&#10;+gsAAP//AwBQSwMEFAAGAAgAAAAhAPpp4m/cAAAACQEAAA8AAABkcnMvZG93bnJldi54bWxMj01P&#10;wzAMhu9I/IfISNy6tIxlozSdEBIT2o0B4uq1pq1onKrJ1vLvMSe4+ePR68fFdna9OtMYOs8WskUK&#10;irjydceNhbfXp2QDKkTkGnvPZOGbAmzLy4sC89pP/ELnQ2yUhHDI0UIb45BrHaqWHIaFH4hl9+lH&#10;h1HasdH1iJOEu17fpKnRDjuWCy0O9NhS9XU4OUnB92kf9G6122TL7HnleZ/dflh7fTU/3IOKNMc/&#10;GH71RR1KcTr6E9dB9RYSc2cEtbBerkEJkBgjxVEGxoAuC/3/g/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Kbp4etQBAACbBAAAEAAAAAAAAAAAAAAA&#10;AADQAwAAZHJzL2luay9pbmsxLnhtbFBLAQItABQABgAIAAAAIQD6aeJv3AAAAAkBAAAPAAAAAAAA&#10;AAAAAAAAANIFAABkcnMvZG93bnJldi54bWxQSwECLQAUAAYACAAAACEAeRi8nb8AAAAhAQAAGQAA&#10;AAAAAAAAAAAAAADbBgAAZHJzL19yZWxzL2Uyb0RvYy54bWwucmVsc1BLBQYAAAAABgAGAHgBAADR&#10;BwAAAAA=&#10;">
                <v:imagedata r:id="rId26" o:title=""/>
              </v:shape>
            </w:pict>
          </mc:Fallback>
        </mc:AlternateContent>
      </w:r>
      <w:r>
        <w:rPr>
          <w:noProof/>
        </w:rPr>
        <mc:AlternateContent>
          <mc:Choice Requires="wpi">
            <w:drawing>
              <wp:anchor distT="0" distB="0" distL="114300" distR="114300" simplePos="0" relativeHeight="251660800" behindDoc="0" locked="0" layoutInCell="1" allowOverlap="1" wp14:anchorId="2DDBFF26" wp14:editId="1DC66F13">
                <wp:simplePos x="0" y="0"/>
                <wp:positionH relativeFrom="column">
                  <wp:posOffset>4066650</wp:posOffset>
                </wp:positionH>
                <wp:positionV relativeFrom="paragraph">
                  <wp:posOffset>281273</wp:posOffset>
                </wp:positionV>
                <wp:extent cx="535320" cy="408600"/>
                <wp:effectExtent l="57150" t="38100" r="55245" b="48895"/>
                <wp:wrapNone/>
                <wp:docPr id="1729386991" name="Ink 4"/>
                <wp:cNvGraphicFramePr/>
                <a:graphic xmlns:a="http://schemas.openxmlformats.org/drawingml/2006/main">
                  <a:graphicData uri="http://schemas.microsoft.com/office/word/2010/wordprocessingInk">
                    <w14:contentPart bwMode="auto" r:id="rId27">
                      <w14:nvContentPartPr>
                        <w14:cNvContentPartPr/>
                      </w14:nvContentPartPr>
                      <w14:xfrm>
                        <a:off x="0" y="0"/>
                        <a:ext cx="535320" cy="408600"/>
                      </w14:xfrm>
                    </w14:contentPart>
                  </a:graphicData>
                </a:graphic>
              </wp:anchor>
            </w:drawing>
          </mc:Choice>
          <mc:Fallback>
            <w:pict>
              <v:shape w14:anchorId="76A11039" id="Ink 4" o:spid="_x0000_s1026" type="#_x0000_t75" style="position:absolute;margin-left:319.5pt;margin-top:21.45pt;width:43.55pt;height:33.5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g8R1AQAACQMAAA4AAABkcnMvZTJvRG9jLnhtbJxSy27CMBC8V+o/&#10;WL6XJLwEEYFDUSUObTm0H+A6NrEae6O1Q+DvuwRSoFVViYvl9cjjeXi22NmSbRV6Ay7jSS/mTDkJ&#10;uXGbjL+/PT1MOPNBuFyU4FTG98rzxfz+btZUqepDAWWukBGJ82lTZbwIoUqjyMtCWeF7UClHoAa0&#10;ItCImyhH0RC7LaN+HI+jBjCvEKTynk6XR5DPW36tlQyvWnsVWJnxyXhI8kK3wYxP42TE2Qdt+tMR&#10;j+YzkW5QVIWRJ0niBkVWGEcCvqmWIghWo/lFZY1E8KBDT4KNQGsjVeuHnCXxD2cr93lwlQxljakE&#10;F5QLa4Ghy64FbnnClpRA8ww5tSPqAPzESPH8X8ZR9BJkbUnPsRFUpQj0HXxhKs8ZpibPOK7y5Kzf&#10;bR/PDtZ49vVyDVAj0cnyX1d2Gu0hbFLCdhmngveHte1S7QKTdDgajAZ9QiRBw3gyjlu8Yz4ydNNF&#10;tPT4VYmX80HYxQ+efwEAAP//AwBQSwMEFAAGAAgAAAAhAJ+rR5LQAwAAYgoAABAAAABkcnMvaW5r&#10;L2luazEueG1stFbJbttIEL0PkH9odA6+qKXeuEiInFMMBMgAgyQDJEdZoi0iImmQlGX//dTSzWWi&#10;XAaTg61eqt579apa9rv3L9VJPBdtVzb1VpqllqKo982hrB+38u+vdyqXout39WF3aupiK1+LTr6/&#10;ffPHu7L+UZ028FsAQt3hqjpt5bHvnzar1eVyWV7csmkfV1Zrt/pY//jzk7wNWYfioazLHii7eLRv&#10;6r546RFsUx62ct+/6CEesL8053ZfDNd40u7HiL7d7Yu7pq12/YB43NV1cRL1rgLd36ToX59gUQLP&#10;Y9FKUZVQsLJL4zOff1jDwe5lKyf7M0jsQEklV9cxv/8GzLufMVGWs1maSREkHYpn1LQizze/rv2v&#10;tnkq2r4sRpvZlHDxKva8J3/YqLbomtMZeyPF8+50BsuM1jAWgdusrhjyMx5487/igS+/xJuKm1sT&#10;ypv6EEwbRiq2ti+rAga9ehpmrO8AGI+/9C09B6utUzpT2n01euP8xrhlvtaTVoQpjpj37bk7Dnj3&#10;7TivdDO4xpVdykN/HEzXS50Mpk8tv5Z6LMrHY//fcvfNqYHnEHr99kNmrPWTmohvGLYrT5fmT4TS&#10;PxcPW/mWXq+gTD6g2o3OU2EyL6xPsmRxo/yNvtELaaQyUi+UEVrohRbwudC4W/CJMmGDR2GjvLKw&#10;AywMDomcPoLMExOKUhmDGcqMnHTGMJGTMQMzYqqUKIGQZJDMIRilzfMDnU2Up3jl8CPTBKLsmo6N&#10;WwvDJTDCiBOkGbZjYgpcYAabEtyai2GBmTC0sD4XJskgxWZWmRRXc3AqkpFiQXTE3LNYZg1HsWAS&#10;TRnwK2f4NfLRmYZ+w8Yoh1daoA9Mw/kRBcXO1pQNVaRw4dj7TBCIMlZZZAVkT/Z6rVJccHd4engN&#10;cRahjQcX4NOnIqFWWKscLdKUc6HBSBWMiPVQbug5nYWOhNrG2pn0io1cFIw+sgeDvFXoRnSYqpsC&#10;z0aXZ8YwQep4oNJEoNoYOJXrnKLWs/8KOA1yw8+YENVSeU7xUKTUPdYbpVESp3JtyDSghXK5OJfz&#10;kHvDQx7ebZBGH2A6aVEWhhJhWEeoIjDDE6XSbMqti4wBaP4WRi0hLDpCYYo9iMUQArNoagDonwGQ&#10;TyEK145GAsqiyZhcRN3EAiSIopUnH1O1pq0wbhwotARtIwzYIHo0dIKLS7gBlxRMLCycwqek1sG3&#10;cO3468vnyuN1ZkVOs8zXETdAsRMGZEEovAcC5hjgQvRp2r+8wu+aWCz0DKPhTSooLUEsrRKfmtn/&#10;IsMfC/gje/sPAAAA//8DAFBLAwQUAAYACAAAACEAxVFX2t4AAAAKAQAADwAAAGRycy9kb3ducmV2&#10;LnhtbEyPy07DMBBF90j8gzVI7KidgEwb4lQImiWgPj7AjadxRDyOYrcJf49Z0eVoju49t1zPrmcX&#10;HEPnSUG2EMCQGm86ahUc9vXDEliImozuPaGCHwywrm5vSl0YP9EWL7vYshRCodAKbIxDwXloLDod&#10;Fn5ASr+TH52O6RxbbkY9pXDX81wIyZ3uKDVYPeCbxeZ7d3YKvranuJ/mQ11P3MqP5UZuPt+1Uvd3&#10;8+sLsIhz/IfhTz+pQ5Wcjv5MJrBegXxcpS1RwVO+ApaA51xmwI6JzIQAXpX8ekL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gmg8R1AQAACQMAAA4AAAAA&#10;AAAAAAAAAAAAPAIAAGRycy9lMm9Eb2MueG1sUEsBAi0AFAAGAAgAAAAhAJ+rR5LQAwAAYgoAABAA&#10;AAAAAAAAAAAAAAAA3QMAAGRycy9pbmsvaW5rMS54bWxQSwECLQAUAAYACAAAACEAxVFX2t4AAAAK&#10;AQAADwAAAAAAAAAAAAAAAADbBwAAZHJzL2Rvd25yZXYueG1sUEsBAi0AFAAGAAgAAAAhAHkYvJ2/&#10;AAAAIQEAABkAAAAAAAAAAAAAAAAA5ggAAGRycy9fcmVscy9lMm9Eb2MueG1sLnJlbHNQSwUGAAAA&#10;AAYABgB4AQAA3AkAAAAA&#10;">
                <v:imagedata r:id="rId28" o:title=""/>
              </v:shape>
            </w:pict>
          </mc:Fallback>
        </mc:AlternateContent>
      </w:r>
      <w:r w:rsidR="00BC4378" w:rsidRPr="00BC4378">
        <w:rPr>
          <w:noProof/>
        </w:rPr>
        <w:drawing>
          <wp:inline distT="0" distB="0" distL="0" distR="0" wp14:anchorId="18E4BC14" wp14:editId="0477B99C">
            <wp:extent cx="5274310" cy="2966720"/>
            <wp:effectExtent l="0" t="0" r="2540" b="5080"/>
            <wp:docPr id="119523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0928" name=""/>
                    <pic:cNvPicPr/>
                  </pic:nvPicPr>
                  <pic:blipFill>
                    <a:blip r:embed="rId29"/>
                    <a:stretch>
                      <a:fillRect/>
                    </a:stretch>
                  </pic:blipFill>
                  <pic:spPr>
                    <a:xfrm>
                      <a:off x="0" y="0"/>
                      <a:ext cx="5274310" cy="2966720"/>
                    </a:xfrm>
                    <a:prstGeom prst="rect">
                      <a:avLst/>
                    </a:prstGeom>
                  </pic:spPr>
                </pic:pic>
              </a:graphicData>
            </a:graphic>
          </wp:inline>
        </w:drawing>
      </w:r>
    </w:p>
    <w:p w14:paraId="23C21116" w14:textId="77777777" w:rsidR="00BC4378" w:rsidRDefault="00BC4378" w:rsidP="00BC4378"/>
    <w:p w14:paraId="38A182C9" w14:textId="77777777" w:rsidR="00BC4378" w:rsidRDefault="00BC4378" w:rsidP="00130708"/>
    <w:p w14:paraId="74DC0E56" w14:textId="77777777" w:rsidR="00BC4378" w:rsidRDefault="00BC4378" w:rsidP="00130708"/>
    <w:p w14:paraId="4028C7ED" w14:textId="77777777" w:rsidR="00F212E9" w:rsidRDefault="00F212E9" w:rsidP="00130708"/>
    <w:p w14:paraId="5C38790F" w14:textId="77777777" w:rsidR="00DC13C0" w:rsidRDefault="00DC13C0" w:rsidP="00DC13C0">
      <w:pPr>
        <w:pStyle w:val="Heading2"/>
        <w:numPr>
          <w:ilvl w:val="0"/>
          <w:numId w:val="0"/>
        </w:numPr>
        <w:rPr>
          <w:sz w:val="24"/>
        </w:rPr>
      </w:pPr>
      <w:r w:rsidRPr="00281665">
        <w:rPr>
          <w:sz w:val="24"/>
        </w:rPr>
        <w:t>3.2 database design</w:t>
      </w:r>
    </w:p>
    <w:p w14:paraId="7262A27A" w14:textId="77777777" w:rsidR="00245869" w:rsidRDefault="00245869" w:rsidP="00245869">
      <w:r>
        <w:t>Database Module:</w:t>
      </w:r>
    </w:p>
    <w:p w14:paraId="54C18CB8" w14:textId="77777777" w:rsidR="00B91740" w:rsidRDefault="00B91740" w:rsidP="00B91740">
      <w:r>
        <w:lastRenderedPageBreak/>
        <w:t xml:space="preserve">I make a Database named “bookstore” on an online database system PhpMyAdmin. In this </w:t>
      </w:r>
    </w:p>
    <w:p w14:paraId="2040569F" w14:textId="5EC78C16" w:rsidR="00B91740" w:rsidRDefault="00B91740" w:rsidP="00B91740">
      <w:r>
        <w:t xml:space="preserve">database I create 3 different tables. For adding post </w:t>
      </w:r>
      <w:r w:rsidR="00D967D3">
        <w:t>category,</w:t>
      </w:r>
      <w:r>
        <w:t xml:space="preserve"> I create a category table. In this table </w:t>
      </w:r>
    </w:p>
    <w:p w14:paraId="5F47DB31" w14:textId="77777777" w:rsidR="00B91740" w:rsidRDefault="00B91740" w:rsidP="00B91740">
      <w:r>
        <w:t xml:space="preserve">has 3 different column category_id, category_name and post. And primary key is category_id </w:t>
      </w:r>
    </w:p>
    <w:p w14:paraId="4B4AFCDC" w14:textId="62B0C0F0" w:rsidR="00B91740" w:rsidRDefault="00B91740" w:rsidP="00B91740">
      <w:r>
        <w:t>which has a auto increment functionality</w:t>
      </w:r>
    </w:p>
    <w:p w14:paraId="784A8933" w14:textId="12C6DC53" w:rsidR="00B91740" w:rsidRDefault="00B91740" w:rsidP="00B91740">
      <w:r w:rsidRPr="00B91740">
        <w:rPr>
          <w:noProof/>
        </w:rPr>
        <w:drawing>
          <wp:inline distT="0" distB="0" distL="0" distR="0" wp14:anchorId="71FF28CD" wp14:editId="3D2157E7">
            <wp:extent cx="5274310" cy="2966720"/>
            <wp:effectExtent l="0" t="0" r="2540" b="5080"/>
            <wp:docPr id="200857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71142" name=""/>
                    <pic:cNvPicPr/>
                  </pic:nvPicPr>
                  <pic:blipFill>
                    <a:blip r:embed="rId30"/>
                    <a:stretch>
                      <a:fillRect/>
                    </a:stretch>
                  </pic:blipFill>
                  <pic:spPr>
                    <a:xfrm>
                      <a:off x="0" y="0"/>
                      <a:ext cx="5274310" cy="2966720"/>
                    </a:xfrm>
                    <a:prstGeom prst="rect">
                      <a:avLst/>
                    </a:prstGeom>
                  </pic:spPr>
                </pic:pic>
              </a:graphicData>
            </a:graphic>
          </wp:inline>
        </w:drawing>
      </w:r>
    </w:p>
    <w:p w14:paraId="0D91419B" w14:textId="77777777" w:rsidR="00B91740" w:rsidRDefault="00B91740" w:rsidP="00B91740"/>
    <w:p w14:paraId="2B058CD0" w14:textId="77777777" w:rsidR="00B91740" w:rsidRDefault="00B91740" w:rsidP="00B91740"/>
    <w:p w14:paraId="52102A01" w14:textId="77777777" w:rsidR="00B91740" w:rsidRDefault="00B91740" w:rsidP="00B91740">
      <w:r>
        <w:t xml:space="preserve">Another table is for post named “post”. In this table user can add their post. It has 7 different </w:t>
      </w:r>
    </w:p>
    <w:p w14:paraId="51284367" w14:textId="77777777" w:rsidR="00B91740" w:rsidRDefault="00B91740" w:rsidP="00B91740">
      <w:r>
        <w:t xml:space="preserve">column post_id(primary key with auto increment functionality), title, description, category, </w:t>
      </w:r>
    </w:p>
    <w:p w14:paraId="547E15E3" w14:textId="10AE947F" w:rsidR="00B91740" w:rsidRDefault="00B91740" w:rsidP="00B91740">
      <w:r>
        <w:t>post_date, author, post_img.</w:t>
      </w:r>
    </w:p>
    <w:p w14:paraId="32B38D0F" w14:textId="77777777" w:rsidR="00B91740" w:rsidRDefault="00B91740" w:rsidP="00B91740"/>
    <w:p w14:paraId="3CCD2488" w14:textId="52C55F39" w:rsidR="00B91740" w:rsidRDefault="00B91740" w:rsidP="00B91740">
      <w:r w:rsidRPr="00B91740">
        <w:rPr>
          <w:noProof/>
        </w:rPr>
        <w:drawing>
          <wp:inline distT="0" distB="0" distL="0" distR="0" wp14:anchorId="78E2FF25" wp14:editId="0A6C171F">
            <wp:extent cx="5274310" cy="2966720"/>
            <wp:effectExtent l="0" t="0" r="2540" b="5080"/>
            <wp:docPr id="59080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6476" name=""/>
                    <pic:cNvPicPr/>
                  </pic:nvPicPr>
                  <pic:blipFill>
                    <a:blip r:embed="rId31"/>
                    <a:stretch>
                      <a:fillRect/>
                    </a:stretch>
                  </pic:blipFill>
                  <pic:spPr>
                    <a:xfrm>
                      <a:off x="0" y="0"/>
                      <a:ext cx="5274310" cy="2966720"/>
                    </a:xfrm>
                    <a:prstGeom prst="rect">
                      <a:avLst/>
                    </a:prstGeom>
                  </pic:spPr>
                </pic:pic>
              </a:graphicData>
            </a:graphic>
          </wp:inline>
        </w:drawing>
      </w:r>
    </w:p>
    <w:p w14:paraId="155029DD" w14:textId="4B135E43" w:rsidR="00B91740" w:rsidRDefault="00B91740" w:rsidP="00B91740">
      <w:r>
        <w:t xml:space="preserve">The third table is for user record. Is named “user”. When a user register for login the user information is save In this table. This table has 7 different column user_id(primary key with auto </w:t>
      </w:r>
      <w:r>
        <w:lastRenderedPageBreak/>
        <w:t>increment), first_name, last_name, username, password, email, role.</w:t>
      </w:r>
    </w:p>
    <w:p w14:paraId="50780266" w14:textId="5ED75704" w:rsidR="00B91740" w:rsidRDefault="00B91740" w:rsidP="00B91740">
      <w:r w:rsidRPr="00B91740">
        <w:rPr>
          <w:noProof/>
        </w:rPr>
        <w:drawing>
          <wp:inline distT="0" distB="0" distL="0" distR="0" wp14:anchorId="06323004" wp14:editId="708CBAF9">
            <wp:extent cx="5274310" cy="2966720"/>
            <wp:effectExtent l="0" t="0" r="2540" b="5080"/>
            <wp:docPr id="32630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5374" name=""/>
                    <pic:cNvPicPr/>
                  </pic:nvPicPr>
                  <pic:blipFill>
                    <a:blip r:embed="rId32"/>
                    <a:stretch>
                      <a:fillRect/>
                    </a:stretch>
                  </pic:blipFill>
                  <pic:spPr>
                    <a:xfrm>
                      <a:off x="0" y="0"/>
                      <a:ext cx="5274310" cy="2966720"/>
                    </a:xfrm>
                    <a:prstGeom prst="rect">
                      <a:avLst/>
                    </a:prstGeom>
                  </pic:spPr>
                </pic:pic>
              </a:graphicData>
            </a:graphic>
          </wp:inline>
        </w:drawing>
      </w:r>
    </w:p>
    <w:p w14:paraId="4D001C3A" w14:textId="77777777" w:rsidR="00245869" w:rsidRDefault="00245869" w:rsidP="00245869">
      <w:r>
        <w:t>Manages the database operations, including storing and retrieving data related to users, categories, and book posts.</w:t>
      </w:r>
    </w:p>
    <w:p w14:paraId="1F77E145" w14:textId="77777777" w:rsidR="00245869" w:rsidRPr="00245869" w:rsidRDefault="00245869" w:rsidP="00245869"/>
    <w:p w14:paraId="0F9F6B6B" w14:textId="1B9FC676" w:rsidR="00DC13C0" w:rsidRPr="00F212E9" w:rsidRDefault="00DC13C0" w:rsidP="00F212E9">
      <w:pPr>
        <w:widowControl/>
        <w:jc w:val="center"/>
        <w:rPr>
          <w:rFonts w:ascii="Arial" w:hAnsi="Arial" w:cs="Arial"/>
          <w:b/>
          <w:bCs/>
          <w:sz w:val="24"/>
          <w:szCs w:val="32"/>
        </w:rPr>
      </w:pPr>
      <w:r w:rsidRPr="00F212E9">
        <w:rPr>
          <w:rFonts w:ascii="Arial" w:hAnsi="Arial" w:cs="Arial"/>
          <w:b/>
          <w:bCs/>
          <w:sz w:val="24"/>
        </w:rPr>
        <w:t>Chapter 4 detail design and coding</w:t>
      </w:r>
    </w:p>
    <w:p w14:paraId="71E89EF1" w14:textId="77777777" w:rsidR="00DC13C0" w:rsidRDefault="00DC13C0" w:rsidP="00DC13C0">
      <w:pPr>
        <w:pStyle w:val="Heading2"/>
        <w:numPr>
          <w:ilvl w:val="0"/>
          <w:numId w:val="0"/>
        </w:numPr>
        <w:rPr>
          <w:sz w:val="24"/>
        </w:rPr>
      </w:pPr>
      <w:r w:rsidRPr="00281665">
        <w:rPr>
          <w:sz w:val="24"/>
        </w:rPr>
        <w:t>4.1 system main interface</w:t>
      </w:r>
    </w:p>
    <w:p w14:paraId="1211A517" w14:textId="107B86C1" w:rsidR="00B91740" w:rsidRPr="00B91740" w:rsidRDefault="00B91740" w:rsidP="00B91740">
      <w:r w:rsidRPr="00B91740">
        <w:t>The main interface of the "E-Book Shop" system would be the homepage, which serves as the entry point for users. This page would include a menu or navigation bar to access different sections of the website, such as book categories, user login/registration, and admin functionalities. The design and layout of the main interface would be implemented using HTML, CSS, and JavaScript.</w:t>
      </w:r>
    </w:p>
    <w:p w14:paraId="042670CD" w14:textId="77777777" w:rsidR="00DC13C0" w:rsidRDefault="00DC13C0" w:rsidP="00DC13C0">
      <w:pPr>
        <w:pStyle w:val="Heading2"/>
        <w:numPr>
          <w:ilvl w:val="0"/>
          <w:numId w:val="0"/>
        </w:numPr>
        <w:rPr>
          <w:sz w:val="24"/>
        </w:rPr>
      </w:pPr>
      <w:r w:rsidRPr="00281665">
        <w:rPr>
          <w:sz w:val="24"/>
        </w:rPr>
        <w:t>4.2 implementation of unified identity authentication module</w:t>
      </w:r>
    </w:p>
    <w:p w14:paraId="46F1070F" w14:textId="3B4F616A" w:rsidR="00B91740" w:rsidRPr="00B91740" w:rsidRDefault="00B91740" w:rsidP="00B91740">
      <w:r w:rsidRPr="00B91740">
        <w:t>The unified identity authentication module would handle user authentication and authorization processes. It would include functionality for user registration, login, and password management. The module would ensure secure storage and handling of user credentials using appropriate hashing algorithms, such as bcrypt. PHP would be used to implement the backend logic for user authentication.</w:t>
      </w:r>
    </w:p>
    <w:p w14:paraId="51C215A7" w14:textId="77777777" w:rsidR="00DC13C0" w:rsidRDefault="00DC13C0" w:rsidP="00DC13C0">
      <w:pPr>
        <w:pStyle w:val="Heading2"/>
        <w:numPr>
          <w:ilvl w:val="0"/>
          <w:numId w:val="0"/>
        </w:numPr>
        <w:rPr>
          <w:sz w:val="24"/>
        </w:rPr>
      </w:pPr>
      <w:r w:rsidRPr="00281665">
        <w:rPr>
          <w:sz w:val="24"/>
        </w:rPr>
        <w:t>4.3 realization of item bank information management</w:t>
      </w:r>
    </w:p>
    <w:p w14:paraId="431DA01C" w14:textId="50A85CF8" w:rsidR="00B91740" w:rsidRPr="00B91740" w:rsidRDefault="00B91740" w:rsidP="00B91740">
      <w:r w:rsidRPr="00B91740">
        <w:t>In the context of the "E-Book Shop," the item bank refers to the collection of books available on the website. The information management module would allow administrators to manage the book posts, categories, and user records. This would involve functionalities such as adding, editing, and deleting book posts and categories. The module would also handle user management, including adding new users, modifying user details, and deleting user accounts. The backend logic for these operations would be implemented using PHP, while the frontend interfaces would be created using HTML, CSS, and JavaScript.</w:t>
      </w:r>
    </w:p>
    <w:p w14:paraId="1DC595D1" w14:textId="77777777" w:rsidR="00DC13C0" w:rsidRDefault="00DC13C0" w:rsidP="00DC13C0">
      <w:pPr>
        <w:pStyle w:val="Heading2"/>
        <w:numPr>
          <w:ilvl w:val="0"/>
          <w:numId w:val="0"/>
        </w:numPr>
        <w:rPr>
          <w:sz w:val="24"/>
        </w:rPr>
      </w:pPr>
      <w:r w:rsidRPr="00281665">
        <w:rPr>
          <w:sz w:val="24"/>
        </w:rPr>
        <w:lastRenderedPageBreak/>
        <w:t>4.4 implementation of front office website</w:t>
      </w:r>
    </w:p>
    <w:p w14:paraId="3C414639" w14:textId="77777777" w:rsidR="002F560F" w:rsidRDefault="002F560F" w:rsidP="002F560F">
      <w:r>
        <w:t>The front office website would be the user-facing portion of the "E-Book Shop" system, where users can browse and access the available books. This section would include features such as viewing book categories, searching for books, reading book details, and accessing the full content of selected books. The frontend interfaces for these functionalities would be implemented using HTML, CSS, and JavaScript, while the backend logic to retrieve and display book information would be implemented using PHP and database queries.</w:t>
      </w:r>
    </w:p>
    <w:p w14:paraId="2F2FD58B" w14:textId="77777777" w:rsidR="002F560F" w:rsidRDefault="002F560F" w:rsidP="002F560F"/>
    <w:p w14:paraId="34DABC4A" w14:textId="5920115B" w:rsidR="002F560F" w:rsidRPr="002F560F" w:rsidRDefault="002F560F" w:rsidP="002F560F">
      <w:r>
        <w:t>Overall, the detailed design and coding for the "E-Book Shop" system would involve a combination of frontend technologies (HTML, CSS, JavaScript) for user interfaces, PHP for backend logic and database connectivity, and a database management system (such as MySQL) to store and retrieve data related to books, categories, users, and authentication.</w:t>
      </w:r>
    </w:p>
    <w:p w14:paraId="4E8A1333" w14:textId="77777777" w:rsidR="00F212E9" w:rsidRDefault="00F212E9" w:rsidP="00F212E9">
      <w:pPr>
        <w:widowControl/>
        <w:jc w:val="left"/>
        <w:rPr>
          <w:sz w:val="24"/>
        </w:rPr>
      </w:pPr>
    </w:p>
    <w:p w14:paraId="6D0C4E50" w14:textId="27B7BAE8" w:rsidR="00DC13C0" w:rsidRPr="00F212E9" w:rsidRDefault="00DC13C0" w:rsidP="00F212E9">
      <w:pPr>
        <w:widowControl/>
        <w:jc w:val="center"/>
        <w:rPr>
          <w:rFonts w:ascii="Arial" w:hAnsi="Arial" w:cs="Arial"/>
          <w:b/>
          <w:bCs/>
          <w:sz w:val="24"/>
          <w:szCs w:val="32"/>
        </w:rPr>
      </w:pPr>
      <w:r w:rsidRPr="00F212E9">
        <w:rPr>
          <w:rFonts w:ascii="Arial" w:hAnsi="Arial" w:cs="Arial"/>
          <w:b/>
          <w:bCs/>
          <w:sz w:val="24"/>
        </w:rPr>
        <w:t>Chapter 5 system test</w:t>
      </w:r>
    </w:p>
    <w:p w14:paraId="0C253A18" w14:textId="77777777" w:rsidR="00DC13C0" w:rsidRDefault="00DC13C0" w:rsidP="00DC13C0">
      <w:pPr>
        <w:pStyle w:val="Heading2"/>
        <w:numPr>
          <w:ilvl w:val="0"/>
          <w:numId w:val="0"/>
        </w:numPr>
        <w:rPr>
          <w:sz w:val="24"/>
        </w:rPr>
      </w:pPr>
      <w:r w:rsidRPr="00281665">
        <w:rPr>
          <w:sz w:val="24"/>
        </w:rPr>
        <w:t>5.1 foreground user module test</w:t>
      </w:r>
    </w:p>
    <w:p w14:paraId="63BFD476" w14:textId="77777777" w:rsidR="002F560F" w:rsidRDefault="002F560F" w:rsidP="002F560F">
      <w:r>
        <w:t>The foreground user module includes functionalities such as user registration, login, book browsing, and reading. The following tests can be conducted:</w:t>
      </w:r>
    </w:p>
    <w:p w14:paraId="5146958C" w14:textId="77777777" w:rsidR="002F560F" w:rsidRDefault="002F560F" w:rsidP="002F560F"/>
    <w:p w14:paraId="1BE3FE2B" w14:textId="77777777" w:rsidR="002F560F" w:rsidRDefault="002F560F" w:rsidP="002F560F">
      <w:pPr>
        <w:pStyle w:val="ListParagraph"/>
        <w:numPr>
          <w:ilvl w:val="0"/>
          <w:numId w:val="21"/>
        </w:numPr>
        <w:ind w:firstLineChars="0"/>
      </w:pPr>
      <w:r>
        <w:t>Registration Test: Verify that users can successfully register by providing valid information and that their data is stored correctly in the database.</w:t>
      </w:r>
    </w:p>
    <w:p w14:paraId="149A7717" w14:textId="77777777" w:rsidR="002F560F" w:rsidRDefault="002F560F" w:rsidP="002F560F">
      <w:pPr>
        <w:pStyle w:val="ListParagraph"/>
        <w:numPr>
          <w:ilvl w:val="0"/>
          <w:numId w:val="21"/>
        </w:numPr>
        <w:ind w:firstLineChars="0"/>
      </w:pPr>
      <w:r>
        <w:t>Login Test: Ensure that users can log in using their credentials and that the system correctly authenticates their identity.</w:t>
      </w:r>
    </w:p>
    <w:p w14:paraId="04D75B11" w14:textId="77777777" w:rsidR="002F560F" w:rsidRDefault="002F560F" w:rsidP="002F560F">
      <w:pPr>
        <w:pStyle w:val="ListParagraph"/>
        <w:numPr>
          <w:ilvl w:val="0"/>
          <w:numId w:val="21"/>
        </w:numPr>
        <w:ind w:firstLineChars="0"/>
      </w:pPr>
      <w:r>
        <w:t>Book Browsing Test: Check that users can view different book categories, search for books, and access book details.</w:t>
      </w:r>
    </w:p>
    <w:p w14:paraId="58D7360D" w14:textId="54CD4702" w:rsidR="002F560F" w:rsidRPr="002F560F" w:rsidRDefault="002F560F" w:rsidP="002F560F">
      <w:pPr>
        <w:pStyle w:val="ListParagraph"/>
        <w:numPr>
          <w:ilvl w:val="0"/>
          <w:numId w:val="21"/>
        </w:numPr>
        <w:ind w:firstLineChars="0"/>
      </w:pPr>
      <w:r>
        <w:t>Book Reading Test: Validate that users can open and read the full content of selected books without any issues.</w:t>
      </w:r>
    </w:p>
    <w:p w14:paraId="0B3254E8" w14:textId="77777777" w:rsidR="00DC13C0" w:rsidRDefault="00DC13C0" w:rsidP="00DC13C0">
      <w:pPr>
        <w:pStyle w:val="Heading2"/>
        <w:numPr>
          <w:ilvl w:val="0"/>
          <w:numId w:val="0"/>
        </w:numPr>
        <w:rPr>
          <w:sz w:val="24"/>
        </w:rPr>
      </w:pPr>
      <w:r w:rsidRPr="00281665">
        <w:rPr>
          <w:sz w:val="24"/>
        </w:rPr>
        <w:t>5.2 background administrator module test</w:t>
      </w:r>
    </w:p>
    <w:p w14:paraId="536B1525" w14:textId="77777777" w:rsidR="002F560F" w:rsidRDefault="002F560F" w:rsidP="002F560F">
      <w:r>
        <w:t>The background administrator module involves functionalities like category management, book post management, and user management. The following tests can be performed:</w:t>
      </w:r>
    </w:p>
    <w:p w14:paraId="4E171963" w14:textId="77777777" w:rsidR="002F560F" w:rsidRDefault="002F560F" w:rsidP="002F560F"/>
    <w:p w14:paraId="6735C8D9" w14:textId="77777777" w:rsidR="002F560F" w:rsidRDefault="002F560F" w:rsidP="002F560F">
      <w:pPr>
        <w:pStyle w:val="ListParagraph"/>
        <w:numPr>
          <w:ilvl w:val="0"/>
          <w:numId w:val="22"/>
        </w:numPr>
        <w:ind w:firstLineChars="0"/>
      </w:pPr>
      <w:r>
        <w:t>Category Management Test: Ensure that administrators can add, edit, and delete book categories, and that the changes reflect correctly in the system.</w:t>
      </w:r>
    </w:p>
    <w:p w14:paraId="15671D87" w14:textId="77777777" w:rsidR="002F560F" w:rsidRDefault="002F560F" w:rsidP="002F560F">
      <w:pPr>
        <w:pStyle w:val="ListParagraph"/>
        <w:numPr>
          <w:ilvl w:val="0"/>
          <w:numId w:val="22"/>
        </w:numPr>
        <w:ind w:firstLineChars="0"/>
      </w:pPr>
      <w:r>
        <w:t>Book Post Management Test: Verify that administrators can add new book posts, edit existing posts, and delete unwanted posts successfully.</w:t>
      </w:r>
    </w:p>
    <w:p w14:paraId="2FE47EB7" w14:textId="77777777" w:rsidR="002F560F" w:rsidRDefault="002F560F" w:rsidP="002F560F">
      <w:pPr>
        <w:pStyle w:val="ListParagraph"/>
        <w:numPr>
          <w:ilvl w:val="0"/>
          <w:numId w:val="22"/>
        </w:numPr>
        <w:ind w:firstLineChars="0"/>
      </w:pPr>
      <w:r>
        <w:t>User Management Test: Validate that administrators can view the user list, modify user details, and delete user accounts as required.</w:t>
      </w:r>
    </w:p>
    <w:p w14:paraId="24F005E0" w14:textId="77777777" w:rsidR="00DC13C0" w:rsidRDefault="00DC13C0" w:rsidP="00DC13C0">
      <w:pPr>
        <w:pStyle w:val="Heading2"/>
        <w:numPr>
          <w:ilvl w:val="0"/>
          <w:numId w:val="0"/>
        </w:numPr>
        <w:rPr>
          <w:sz w:val="24"/>
        </w:rPr>
      </w:pPr>
      <w:r w:rsidRPr="00281665">
        <w:rPr>
          <w:sz w:val="24"/>
        </w:rPr>
        <w:t>5.3 problems encountered in system test and Solutions</w:t>
      </w:r>
    </w:p>
    <w:p w14:paraId="0DFD02BA" w14:textId="77777777" w:rsidR="002F560F" w:rsidRDefault="002F560F" w:rsidP="002F560F">
      <w:r>
        <w:t>During the system test, some common problems may arise. Here are a few examples and possible solutions:</w:t>
      </w:r>
    </w:p>
    <w:p w14:paraId="3E5E47A7" w14:textId="77777777" w:rsidR="002F560F" w:rsidRDefault="002F560F" w:rsidP="002F560F"/>
    <w:p w14:paraId="41EFA058" w14:textId="77777777" w:rsidR="002F560F" w:rsidRDefault="002F560F" w:rsidP="002F560F">
      <w:pPr>
        <w:pStyle w:val="ListParagraph"/>
        <w:numPr>
          <w:ilvl w:val="0"/>
          <w:numId w:val="23"/>
        </w:numPr>
        <w:ind w:firstLineChars="0"/>
      </w:pPr>
      <w:r>
        <w:lastRenderedPageBreak/>
        <w:t>Performance Issues: If the system experiences slow response times or performance degradation, it may be due to inefficient database queries or resource-intensive operations. Optimize database queries, implement caching mechanisms, and ensure server resources are appropriately allocated.</w:t>
      </w:r>
    </w:p>
    <w:p w14:paraId="20E71F2C" w14:textId="77777777" w:rsidR="002F560F" w:rsidRDefault="002F560F" w:rsidP="002F560F">
      <w:pPr>
        <w:pStyle w:val="ListParagraph"/>
        <w:numPr>
          <w:ilvl w:val="0"/>
          <w:numId w:val="23"/>
        </w:numPr>
        <w:ind w:firstLineChars="0"/>
      </w:pPr>
      <w:r>
        <w:t>Cross-Browser Compatibility: The website may not render or function correctly on certain web browsers. Test the system on different browsers and ensure compatibility by addressing any inconsistencies in HTML, CSS, or JavaScript code.</w:t>
      </w:r>
    </w:p>
    <w:p w14:paraId="5DA38E3C" w14:textId="77777777" w:rsidR="002F560F" w:rsidRDefault="002F560F" w:rsidP="002F560F">
      <w:pPr>
        <w:pStyle w:val="ListParagraph"/>
        <w:numPr>
          <w:ilvl w:val="0"/>
          <w:numId w:val="23"/>
        </w:numPr>
        <w:ind w:firstLineChars="0"/>
      </w:pPr>
      <w:r>
        <w:t>Security Vulnerabilities: Conduct security testing to identify and address any potential vulnerabilities, such as input validation, data sanitization, and protection against SQL injection or cross-site scripting attacks.</w:t>
      </w:r>
    </w:p>
    <w:p w14:paraId="3E408CBD" w14:textId="669476ED" w:rsidR="002F560F" w:rsidRPr="002F560F" w:rsidRDefault="002F560F" w:rsidP="002F560F">
      <w:pPr>
        <w:pStyle w:val="ListParagraph"/>
        <w:numPr>
          <w:ilvl w:val="0"/>
          <w:numId w:val="23"/>
        </w:numPr>
        <w:ind w:firstLineChars="0"/>
      </w:pPr>
      <w:r>
        <w:t>User Interface Issues: Validate the user interface for responsiveness, consistency, and usability across different devices and screen sizes. Fix any layout or design issues to ensure a seamless user experience.</w:t>
      </w:r>
    </w:p>
    <w:p w14:paraId="271E21B1" w14:textId="77777777" w:rsidR="00DC13C0" w:rsidRDefault="00DC13C0" w:rsidP="00DC13C0">
      <w:pPr>
        <w:pStyle w:val="Heading2"/>
        <w:numPr>
          <w:ilvl w:val="0"/>
          <w:numId w:val="0"/>
        </w:numPr>
        <w:rPr>
          <w:sz w:val="24"/>
        </w:rPr>
      </w:pPr>
      <w:r w:rsidRPr="00281665">
        <w:rPr>
          <w:sz w:val="24"/>
        </w:rPr>
        <w:t>5.4 system test conclusion</w:t>
      </w:r>
    </w:p>
    <w:p w14:paraId="5B08434C" w14:textId="41224051" w:rsidR="002F560F" w:rsidRPr="002F560F" w:rsidRDefault="002F560F" w:rsidP="002F560F">
      <w:r w:rsidRPr="002F560F">
        <w:t>The system test aims to validate the functionality, performance, and usability of the "E-Book Shop" system. By conducting the tests mentioned above and addressing any encountered problems, you can ensure that the system meets the specified requirements and provides a reliable and satisfactory user experience. Document the test results, including any issues found and their resolutions, to improve the system's quality and provide a solid foundation for future enhancements or maintenance.</w:t>
      </w:r>
    </w:p>
    <w:p w14:paraId="465DBF58" w14:textId="77777777" w:rsidR="00F212E9" w:rsidRDefault="00F212E9" w:rsidP="00F212E9">
      <w:pPr>
        <w:widowControl/>
        <w:jc w:val="left"/>
        <w:rPr>
          <w:sz w:val="24"/>
        </w:rPr>
      </w:pPr>
    </w:p>
    <w:p w14:paraId="474A563C" w14:textId="77777777" w:rsidR="00F212E9" w:rsidRDefault="00F212E9" w:rsidP="00F212E9">
      <w:pPr>
        <w:widowControl/>
        <w:jc w:val="left"/>
        <w:rPr>
          <w:sz w:val="24"/>
        </w:rPr>
      </w:pPr>
    </w:p>
    <w:p w14:paraId="61B101C3" w14:textId="15826ADD" w:rsidR="00DC13C0" w:rsidRPr="00F212E9" w:rsidRDefault="00DC13C0" w:rsidP="00F212E9">
      <w:pPr>
        <w:widowControl/>
        <w:jc w:val="center"/>
        <w:rPr>
          <w:rFonts w:ascii="Arial" w:hAnsi="Arial" w:cs="Arial"/>
          <w:b/>
          <w:bCs/>
          <w:sz w:val="24"/>
          <w:szCs w:val="32"/>
        </w:rPr>
      </w:pPr>
      <w:r w:rsidRPr="00F212E9">
        <w:rPr>
          <w:rFonts w:ascii="Arial" w:hAnsi="Arial" w:cs="Arial"/>
          <w:b/>
          <w:bCs/>
          <w:sz w:val="24"/>
        </w:rPr>
        <w:t>Chapter 6 Summary and Outlook</w:t>
      </w:r>
    </w:p>
    <w:p w14:paraId="5E9D78E5" w14:textId="77777777" w:rsidR="00DC13C0" w:rsidRDefault="00DC13C0" w:rsidP="00DC13C0">
      <w:pPr>
        <w:pStyle w:val="Heading2"/>
        <w:numPr>
          <w:ilvl w:val="0"/>
          <w:numId w:val="0"/>
        </w:numPr>
        <w:rPr>
          <w:sz w:val="24"/>
        </w:rPr>
      </w:pPr>
      <w:r w:rsidRPr="00281665">
        <w:rPr>
          <w:sz w:val="24"/>
        </w:rPr>
        <w:t>6.1 training self-assessment</w:t>
      </w:r>
    </w:p>
    <w:p w14:paraId="51AD1EA7" w14:textId="6AE4CB9C" w:rsidR="002F560F" w:rsidRPr="002F560F" w:rsidRDefault="002F560F" w:rsidP="002F560F">
      <w:r w:rsidRPr="002F560F">
        <w:t>During the development of the "E-Book Shop" system, the team conducted a self-assessment to evaluate their training and skills. This assessment involved reviewing their proficiency in PHP, HTML, CSS, JavaScript, and database management. It also included an evaluation of their understanding of system design principles, security considerations, and user interface development. The self-assessment allowed the team to identify areas of strength and areas that required further improvement.</w:t>
      </w:r>
    </w:p>
    <w:p w14:paraId="5A33C7F9" w14:textId="77777777" w:rsidR="00DC13C0" w:rsidRDefault="00DC13C0" w:rsidP="00DC13C0">
      <w:pPr>
        <w:pStyle w:val="Heading2"/>
        <w:numPr>
          <w:ilvl w:val="0"/>
          <w:numId w:val="0"/>
        </w:numPr>
        <w:rPr>
          <w:sz w:val="24"/>
        </w:rPr>
      </w:pPr>
      <w:r w:rsidRPr="00281665">
        <w:rPr>
          <w:sz w:val="24"/>
        </w:rPr>
        <w:t>6.2 insufficient system</w:t>
      </w:r>
    </w:p>
    <w:p w14:paraId="2536DF07" w14:textId="5093CFEA" w:rsidR="002F560F" w:rsidRPr="002F560F" w:rsidRDefault="002F560F" w:rsidP="002F560F">
      <w:r w:rsidRPr="002F560F">
        <w:t>While the "E-Book Shop" system has been implemented successfully, there may be areas where the system falls short of certain requirements or expectations. These insufficiencies could include performance issues, security vulnerabilities, user interface inconsistencies, or limited functionality. It is important to acknowledge these limitations and address them in future iterations of the system.</w:t>
      </w:r>
    </w:p>
    <w:p w14:paraId="0F8B930C" w14:textId="77777777" w:rsidR="00DC13C0" w:rsidRDefault="00DC13C0" w:rsidP="00DC13C0">
      <w:pPr>
        <w:pStyle w:val="Heading2"/>
        <w:numPr>
          <w:ilvl w:val="0"/>
          <w:numId w:val="0"/>
        </w:numPr>
        <w:rPr>
          <w:sz w:val="24"/>
        </w:rPr>
      </w:pPr>
      <w:r w:rsidRPr="00281665">
        <w:rPr>
          <w:sz w:val="24"/>
        </w:rPr>
        <w:t>6.3 future work outlook</w:t>
      </w:r>
    </w:p>
    <w:p w14:paraId="4ABA96C0" w14:textId="77777777" w:rsidR="002F560F" w:rsidRDefault="002F560F" w:rsidP="002F560F">
      <w:r>
        <w:t>Looking ahead, there are several possibilities for further enhancing the "E-Book Shop" system. Some potential areas of future work include:</w:t>
      </w:r>
    </w:p>
    <w:p w14:paraId="733624B4" w14:textId="77777777" w:rsidR="002F560F" w:rsidRDefault="002F560F" w:rsidP="002F560F"/>
    <w:p w14:paraId="7F2B0F3D" w14:textId="77777777" w:rsidR="002F560F" w:rsidRDefault="002F560F" w:rsidP="002F560F">
      <w:pPr>
        <w:pStyle w:val="ListParagraph"/>
        <w:numPr>
          <w:ilvl w:val="0"/>
          <w:numId w:val="24"/>
        </w:numPr>
        <w:ind w:firstLineChars="0"/>
      </w:pPr>
      <w:r>
        <w:t xml:space="preserve">Enhanced User Experience: Continuously improve the user interface design and usability to provide a seamless and engaging experience for users. This could involve incorporating </w:t>
      </w:r>
      <w:r>
        <w:lastRenderedPageBreak/>
        <w:t>more interactive elements, optimizing page loading times, and refining the overall visual aesthetics.</w:t>
      </w:r>
    </w:p>
    <w:p w14:paraId="31F48F1F" w14:textId="77777777" w:rsidR="002F560F" w:rsidRDefault="002F560F" w:rsidP="002F560F">
      <w:pPr>
        <w:pStyle w:val="ListParagraph"/>
        <w:numPr>
          <w:ilvl w:val="0"/>
          <w:numId w:val="24"/>
        </w:numPr>
        <w:ind w:firstLineChars="0"/>
      </w:pPr>
      <w:r>
        <w:t>Expanded Functionality: Consider adding new features and functionalities to the system, such as user reviews and ratings, recommendation algorithms, social sharing options, or integration with external APIs for book recommendations or payment processing.</w:t>
      </w:r>
    </w:p>
    <w:p w14:paraId="0E236AC3" w14:textId="77777777" w:rsidR="002F560F" w:rsidRDefault="002F560F" w:rsidP="002F560F">
      <w:pPr>
        <w:pStyle w:val="ListParagraph"/>
        <w:numPr>
          <w:ilvl w:val="0"/>
          <w:numId w:val="24"/>
        </w:numPr>
        <w:ind w:firstLineChars="0"/>
      </w:pPr>
      <w:r>
        <w:t>Mobile Optimization: Develop a mobile-responsive version of the website or consider building a dedicated mobile application to cater to users who prefer accessing the system on their smartphones or tablets.</w:t>
      </w:r>
    </w:p>
    <w:p w14:paraId="7FC36DCA" w14:textId="77777777" w:rsidR="002F560F" w:rsidRDefault="002F560F" w:rsidP="002F560F">
      <w:pPr>
        <w:pStyle w:val="ListParagraph"/>
        <w:numPr>
          <w:ilvl w:val="0"/>
          <w:numId w:val="24"/>
        </w:numPr>
        <w:ind w:firstLineChars="0"/>
      </w:pPr>
      <w:r>
        <w:t>Advanced Security Measures: Strengthen the system's security by implementing additional measures such as two-factor authentication, encryption for sensitive data, and regular security audits to identify and address potential vulnerabilities.</w:t>
      </w:r>
    </w:p>
    <w:p w14:paraId="0757CC02" w14:textId="77777777" w:rsidR="002F560F" w:rsidRDefault="002F560F" w:rsidP="002F560F">
      <w:pPr>
        <w:pStyle w:val="ListParagraph"/>
        <w:numPr>
          <w:ilvl w:val="0"/>
          <w:numId w:val="24"/>
        </w:numPr>
        <w:ind w:firstLineChars="0"/>
      </w:pPr>
      <w:r>
        <w:t>Performance Optimization: Continuously monitor and optimize system performance, including database query optimization, server resource management, and caching strategies to ensure fast and efficient operation, even under high user loads.</w:t>
      </w:r>
    </w:p>
    <w:p w14:paraId="6E2074C4" w14:textId="4E3A1250" w:rsidR="002F560F" w:rsidRPr="002F560F" w:rsidRDefault="002F560F" w:rsidP="002F560F">
      <w:r>
        <w:t>By focusing on these areas, the "E-Book Shop" system can evolve into a more robust, user-friendly, and feature-rich platform that meets the needs and expectations of its users. Regular feedback, user testing, and ongoing development efforts will be crucial in shaping the system's future outlook.</w:t>
      </w:r>
    </w:p>
    <w:p w14:paraId="17D1BE89" w14:textId="77777777" w:rsidR="00F212E9" w:rsidRDefault="00F212E9" w:rsidP="00F212E9">
      <w:pPr>
        <w:widowControl/>
        <w:jc w:val="left"/>
        <w:rPr>
          <w:sz w:val="24"/>
        </w:rPr>
      </w:pPr>
    </w:p>
    <w:p w14:paraId="37C9E470" w14:textId="77777777" w:rsidR="00F212E9" w:rsidRDefault="00F212E9" w:rsidP="00F212E9">
      <w:pPr>
        <w:widowControl/>
        <w:jc w:val="left"/>
        <w:rPr>
          <w:sz w:val="24"/>
        </w:rPr>
      </w:pPr>
    </w:p>
    <w:p w14:paraId="02D2F825" w14:textId="64875B63" w:rsidR="00DC13C0" w:rsidRPr="00F212E9" w:rsidRDefault="00DC13C0" w:rsidP="00F212E9">
      <w:pPr>
        <w:widowControl/>
        <w:jc w:val="center"/>
        <w:rPr>
          <w:rFonts w:ascii="Arial" w:hAnsi="Arial" w:cs="Arial"/>
          <w:b/>
          <w:bCs/>
          <w:sz w:val="24"/>
          <w:szCs w:val="32"/>
        </w:rPr>
      </w:pPr>
      <w:r w:rsidRPr="00F212E9">
        <w:rPr>
          <w:rFonts w:ascii="Arial" w:hAnsi="Arial" w:cs="Arial"/>
          <w:b/>
          <w:bCs/>
          <w:sz w:val="24"/>
        </w:rPr>
        <w:t>Chapter 7 professional ethics and norms</w:t>
      </w:r>
    </w:p>
    <w:p w14:paraId="728646BB" w14:textId="77777777" w:rsidR="00DC13C0" w:rsidRDefault="00DC13C0" w:rsidP="00DC13C0">
      <w:pPr>
        <w:pStyle w:val="Heading2"/>
        <w:numPr>
          <w:ilvl w:val="0"/>
          <w:numId w:val="0"/>
        </w:numPr>
        <w:rPr>
          <w:sz w:val="24"/>
        </w:rPr>
      </w:pPr>
      <w:r w:rsidRPr="00281665">
        <w:rPr>
          <w:sz w:val="24"/>
        </w:rPr>
        <w:t>7.1 professional ethics and norms for it project development</w:t>
      </w:r>
    </w:p>
    <w:p w14:paraId="1649C7E8" w14:textId="77777777" w:rsidR="00D967D3" w:rsidRDefault="00D967D3" w:rsidP="00D967D3">
      <w:r>
        <w:t>In the development of the "E-Book Shop" system, it is essential to adhere to professional ethics and norms. These may include:</w:t>
      </w:r>
    </w:p>
    <w:p w14:paraId="2786D617" w14:textId="77777777" w:rsidR="00D967D3" w:rsidRDefault="00D967D3" w:rsidP="00D967D3"/>
    <w:p w14:paraId="7ACFFCC7" w14:textId="77777777" w:rsidR="00D967D3" w:rsidRDefault="00D967D3" w:rsidP="00D967D3">
      <w:pPr>
        <w:pStyle w:val="ListParagraph"/>
        <w:numPr>
          <w:ilvl w:val="0"/>
          <w:numId w:val="25"/>
        </w:numPr>
        <w:ind w:firstLineChars="0"/>
      </w:pPr>
      <w:r>
        <w:t>Integrity: Maintain honesty, transparency, and professionalism throughout the development process. Ensure that all actions and decisions are guided by ethical principles.</w:t>
      </w:r>
    </w:p>
    <w:p w14:paraId="182168FD" w14:textId="77777777" w:rsidR="00D967D3" w:rsidRDefault="00D967D3" w:rsidP="00D967D3">
      <w:pPr>
        <w:pStyle w:val="ListParagraph"/>
        <w:numPr>
          <w:ilvl w:val="0"/>
          <w:numId w:val="25"/>
        </w:numPr>
        <w:ind w:firstLineChars="0"/>
      </w:pPr>
      <w:r>
        <w:t>Respect for User Privacy: Safeguard user information and adhere to privacy regulations. Implement secure data storage and transmission practices to protect user confidentiality.</w:t>
      </w:r>
    </w:p>
    <w:p w14:paraId="54C56DC7" w14:textId="77777777" w:rsidR="00D967D3" w:rsidRDefault="00D967D3" w:rsidP="00D967D3">
      <w:pPr>
        <w:pStyle w:val="ListParagraph"/>
        <w:numPr>
          <w:ilvl w:val="0"/>
          <w:numId w:val="25"/>
        </w:numPr>
        <w:ind w:firstLineChars="0"/>
      </w:pPr>
      <w:r>
        <w:t>Compliance with Legal and Regulatory Requirements: Adhere to applicable laws, regulations, and industry standards related to data protection, copyright, intellectual property, and user rights.</w:t>
      </w:r>
    </w:p>
    <w:p w14:paraId="35114A27" w14:textId="77777777" w:rsidR="00D967D3" w:rsidRDefault="00D967D3" w:rsidP="00D967D3">
      <w:pPr>
        <w:pStyle w:val="ListParagraph"/>
        <w:numPr>
          <w:ilvl w:val="0"/>
          <w:numId w:val="25"/>
        </w:numPr>
        <w:ind w:firstLineChars="0"/>
      </w:pPr>
      <w:r>
        <w:t>Quality Assurance: Strive for excellence in system design, development, and testing. Follow established best practices, quality standards, and methodologies to ensure a reliable and robust system.</w:t>
      </w:r>
    </w:p>
    <w:p w14:paraId="7356925B" w14:textId="77777777" w:rsidR="00D967D3" w:rsidRDefault="00D967D3" w:rsidP="00D967D3">
      <w:pPr>
        <w:pStyle w:val="ListParagraph"/>
        <w:numPr>
          <w:ilvl w:val="0"/>
          <w:numId w:val="25"/>
        </w:numPr>
        <w:ind w:firstLineChars="0"/>
      </w:pPr>
      <w:r>
        <w:t>Collaboration and Teamwork: Foster a collaborative and inclusive work environment, respecting the expertise and contributions of all team members. Encourage effective communication, cooperation, and shared responsibility.</w:t>
      </w:r>
    </w:p>
    <w:p w14:paraId="48616FAC" w14:textId="5B39A53E" w:rsidR="00D967D3" w:rsidRPr="00D967D3" w:rsidRDefault="00D967D3" w:rsidP="00D967D3">
      <w:pPr>
        <w:pStyle w:val="ListParagraph"/>
        <w:numPr>
          <w:ilvl w:val="0"/>
          <w:numId w:val="25"/>
        </w:numPr>
        <w:ind w:firstLineChars="0"/>
      </w:pPr>
      <w:r>
        <w:t>Continuous Professional Development: Stay updated with the latest advancements, technologies, and ethical considerations in the field of IT. Pursue professional development opportunities to enhance skills and knowledge.</w:t>
      </w:r>
    </w:p>
    <w:p w14:paraId="245462FB" w14:textId="77777777" w:rsidR="00DC13C0" w:rsidRDefault="00DC13C0" w:rsidP="00DC13C0">
      <w:pPr>
        <w:pStyle w:val="Heading2"/>
        <w:numPr>
          <w:ilvl w:val="0"/>
          <w:numId w:val="0"/>
        </w:numPr>
        <w:rPr>
          <w:sz w:val="24"/>
        </w:rPr>
      </w:pPr>
      <w:r w:rsidRPr="00281665">
        <w:rPr>
          <w:sz w:val="24"/>
        </w:rPr>
        <w:t>7.2 interdisciplinary professional ethics and norms</w:t>
      </w:r>
    </w:p>
    <w:p w14:paraId="0796CB2F" w14:textId="675E1342" w:rsidR="00D967D3" w:rsidRPr="00D967D3" w:rsidRDefault="00D967D3" w:rsidP="00D967D3">
      <w:r w:rsidRPr="00D967D3">
        <w:t xml:space="preserve">Given that IT project development often involves interdisciplinary collaboration, it is important to </w:t>
      </w:r>
      <w:r w:rsidRPr="00D967D3">
        <w:lastRenderedPageBreak/>
        <w:t>uphold professional ethics and norms across all disciplines involved. This includes maintaining open communication, respecting diverse perspectives, and aligning actions with shared values and goals. Each discipline should adhere to its respective professional codes of conduct and ethical guidelines, while also promoting interdisciplinary collaboration and ethical decision-making.</w:t>
      </w:r>
    </w:p>
    <w:p w14:paraId="54660914" w14:textId="37D7404E" w:rsidR="00DC13C0" w:rsidRDefault="00DC13C0" w:rsidP="00DC13C0">
      <w:pPr>
        <w:pStyle w:val="Heading2"/>
        <w:numPr>
          <w:ilvl w:val="0"/>
          <w:numId w:val="0"/>
        </w:numPr>
        <w:rPr>
          <w:sz w:val="24"/>
        </w:rPr>
      </w:pPr>
      <w:r w:rsidRPr="00281665">
        <w:rPr>
          <w:sz w:val="24"/>
        </w:rPr>
        <w:t xml:space="preserve">7.3 use and declaration of </w:t>
      </w:r>
      <w:r w:rsidR="00984E50" w:rsidRPr="00281665">
        <w:rPr>
          <w:sz w:val="24"/>
        </w:rPr>
        <w:t>open-source</w:t>
      </w:r>
      <w:r w:rsidRPr="00281665">
        <w:rPr>
          <w:sz w:val="24"/>
        </w:rPr>
        <w:t xml:space="preserve"> code</w:t>
      </w:r>
    </w:p>
    <w:p w14:paraId="280E73B6" w14:textId="77777777" w:rsidR="00D967D3" w:rsidRDefault="00D967D3" w:rsidP="00D967D3">
      <w:r>
        <w:t>When utilizing open-source code in the development of the "E-Book Shop" system, it is essential to adhere to proper usage and declaration practices. This includes:</w:t>
      </w:r>
    </w:p>
    <w:p w14:paraId="4D79C6F6" w14:textId="77777777" w:rsidR="00D967D3" w:rsidRDefault="00D967D3" w:rsidP="00D967D3"/>
    <w:p w14:paraId="53D2ADE6" w14:textId="77777777" w:rsidR="00D967D3" w:rsidRDefault="00D967D3" w:rsidP="00D967D3">
      <w:pPr>
        <w:pStyle w:val="ListParagraph"/>
        <w:numPr>
          <w:ilvl w:val="0"/>
          <w:numId w:val="26"/>
        </w:numPr>
        <w:ind w:firstLineChars="0"/>
      </w:pPr>
      <w:r>
        <w:t>Compliance with Licenses: Ensure that the open-source code used in the system is compatible with the project's licensing requirements. Adhere to the terms and conditions specified in the open-source licenses and give appropriate attribution to the original authors or contributors.</w:t>
      </w:r>
    </w:p>
    <w:p w14:paraId="546624EC" w14:textId="77777777" w:rsidR="00D967D3" w:rsidRDefault="00D967D3" w:rsidP="00D967D3">
      <w:pPr>
        <w:pStyle w:val="ListParagraph"/>
        <w:numPr>
          <w:ilvl w:val="0"/>
          <w:numId w:val="26"/>
        </w:numPr>
        <w:ind w:firstLineChars="0"/>
      </w:pPr>
      <w:r>
        <w:t>Documentation and Transparency: Clearly document the use of open-source code, including details of the libraries, frameworks, or components used. Provide clear attribution and acknowledgments within the system's documentation or credits section to give proper recognition to the open-source community.</w:t>
      </w:r>
    </w:p>
    <w:p w14:paraId="21F83732" w14:textId="6DA35FCD" w:rsidR="00D967D3" w:rsidRPr="00D967D3" w:rsidRDefault="00D967D3" w:rsidP="00D967D3">
      <w:pPr>
        <w:pStyle w:val="ListParagraph"/>
        <w:numPr>
          <w:ilvl w:val="0"/>
          <w:numId w:val="26"/>
        </w:numPr>
        <w:ind w:firstLineChars="0"/>
      </w:pPr>
      <w:r>
        <w:t>License Compatibility and Intellectual Property Rights: Respect the intellectual property rights of others and verify that the open-source code used does not infringe on any copyrights or licenses. Ensure that the project's codebase is compliant with all applicable licenses.</w:t>
      </w:r>
    </w:p>
    <w:p w14:paraId="6977328F" w14:textId="77777777" w:rsidR="00DC13C0" w:rsidRDefault="00DC13C0" w:rsidP="00DC13C0">
      <w:pPr>
        <w:pStyle w:val="Heading2"/>
        <w:numPr>
          <w:ilvl w:val="0"/>
          <w:numId w:val="0"/>
        </w:numPr>
        <w:rPr>
          <w:sz w:val="24"/>
        </w:rPr>
      </w:pPr>
      <w:r w:rsidRPr="00281665">
        <w:rPr>
          <w:sz w:val="24"/>
        </w:rPr>
        <w:t>7.4 normative requirements for data and code confidentiality</w:t>
      </w:r>
    </w:p>
    <w:p w14:paraId="1C2F17C1" w14:textId="77777777" w:rsidR="00D967D3" w:rsidRDefault="00D967D3" w:rsidP="00D967D3">
      <w:r>
        <w:t>To ensure data and code confidentiality within the "E-Book Shop" system, the following normative requirements should be followed:</w:t>
      </w:r>
    </w:p>
    <w:p w14:paraId="55AF108B" w14:textId="77777777" w:rsidR="00D967D3" w:rsidRDefault="00D967D3" w:rsidP="00D967D3"/>
    <w:p w14:paraId="381A7EA3" w14:textId="77777777" w:rsidR="00D967D3" w:rsidRDefault="00D967D3" w:rsidP="00D967D3">
      <w:pPr>
        <w:pStyle w:val="ListParagraph"/>
        <w:numPr>
          <w:ilvl w:val="0"/>
          <w:numId w:val="27"/>
        </w:numPr>
        <w:ind w:firstLineChars="0"/>
      </w:pPr>
      <w:r>
        <w:t>Access Control: Implement appropriate access control mechanisms to restrict unauthorized access to sensitive data and code. Use role-based access control (RBAC) or similar techniques to enforce proper user permissions and privileges.</w:t>
      </w:r>
    </w:p>
    <w:p w14:paraId="6B78FA65" w14:textId="77777777" w:rsidR="00D967D3" w:rsidRDefault="00D967D3" w:rsidP="00D967D3">
      <w:pPr>
        <w:pStyle w:val="ListParagraph"/>
        <w:numPr>
          <w:ilvl w:val="0"/>
          <w:numId w:val="27"/>
        </w:numPr>
        <w:ind w:firstLineChars="0"/>
      </w:pPr>
      <w:r>
        <w:t>Encryption: Employ encryption algorithms to protect sensitive data during storage and transmission. Implement encryption standards for passwords, user data, and any other confidential information.</w:t>
      </w:r>
    </w:p>
    <w:p w14:paraId="1B2AE3F6" w14:textId="77777777" w:rsidR="00D967D3" w:rsidRDefault="00D967D3" w:rsidP="00D967D3">
      <w:pPr>
        <w:pStyle w:val="ListParagraph"/>
        <w:numPr>
          <w:ilvl w:val="0"/>
          <w:numId w:val="27"/>
        </w:numPr>
        <w:ind w:firstLineChars="0"/>
      </w:pPr>
      <w:r>
        <w:t>Secure Coding Practices: Adhere to secure coding practices to minimize the risk of vulnerabilities and code exploitation. Follow guidelines such as input validation, output encoding, and secure storage of sensitive information.</w:t>
      </w:r>
    </w:p>
    <w:p w14:paraId="5778242A" w14:textId="77777777" w:rsidR="00D967D3" w:rsidRDefault="00D967D3" w:rsidP="00D967D3">
      <w:pPr>
        <w:pStyle w:val="ListParagraph"/>
        <w:numPr>
          <w:ilvl w:val="0"/>
          <w:numId w:val="27"/>
        </w:numPr>
        <w:ind w:firstLineChars="0"/>
      </w:pPr>
      <w:r>
        <w:t>Data Handling and Retention: Define proper data handling procedures, including data retention and disposal policies. Safeguard personally identifiable information (PII) and ensure compliance with applicable data protection regulations.</w:t>
      </w:r>
    </w:p>
    <w:p w14:paraId="37104A42" w14:textId="77777777" w:rsidR="00D967D3" w:rsidRDefault="00D967D3" w:rsidP="00D967D3">
      <w:pPr>
        <w:pStyle w:val="ListParagraph"/>
        <w:numPr>
          <w:ilvl w:val="0"/>
          <w:numId w:val="27"/>
        </w:numPr>
        <w:ind w:firstLineChars="0"/>
      </w:pPr>
      <w:r>
        <w:t>Confidentiality Agreements: If working with third-party contractors or partners, establish confidentiality agreements that outline the obligations and responsibilities for protecting sensitive data and code.</w:t>
      </w:r>
    </w:p>
    <w:p w14:paraId="50A58DC3" w14:textId="77777777" w:rsidR="00984E50" w:rsidRDefault="00D967D3" w:rsidP="00984E50">
      <w:r>
        <w:t>By adhering to these professional ethics and norms, the development of the "E-Book Shop" system can be conducted in an ethical and responsible manner, ensuring the privacy, security, and integrity of user data and code.</w:t>
      </w:r>
    </w:p>
    <w:p w14:paraId="2BD10B3A" w14:textId="0061FABC" w:rsidR="00DC13C0" w:rsidRPr="00984E50" w:rsidRDefault="00DC13C0" w:rsidP="00984E50">
      <w:pPr>
        <w:jc w:val="center"/>
        <w:rPr>
          <w:rFonts w:ascii="Arial" w:hAnsi="Arial" w:cs="Arial"/>
          <w:b/>
          <w:bCs/>
        </w:rPr>
      </w:pPr>
      <w:r w:rsidRPr="00984E50">
        <w:rPr>
          <w:rFonts w:ascii="Arial" w:hAnsi="Arial" w:cs="Arial"/>
          <w:b/>
          <w:bCs/>
          <w:sz w:val="24"/>
        </w:rPr>
        <w:lastRenderedPageBreak/>
        <w:t>Training summary</w:t>
      </w:r>
    </w:p>
    <w:tbl>
      <w:tblPr>
        <w:tblW w:w="85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51"/>
      </w:tblGrid>
      <w:tr w:rsidR="00343B5B" w14:paraId="7ACF95B6" w14:textId="77777777" w:rsidTr="00343B5B">
        <w:trPr>
          <w:trHeight w:val="3458"/>
        </w:trPr>
        <w:tc>
          <w:tcPr>
            <w:tcW w:w="8551" w:type="dxa"/>
            <w:shd w:val="clear" w:color="auto" w:fill="auto"/>
          </w:tcPr>
          <w:bookmarkEnd w:id="0"/>
          <w:bookmarkEnd w:id="1"/>
          <w:bookmarkEnd w:id="8"/>
          <w:bookmarkEnd w:id="9"/>
          <w:p w14:paraId="1A506B4C" w14:textId="77777777" w:rsidR="00984E50" w:rsidRDefault="00DC13C0" w:rsidP="000B55CD">
            <w:pPr>
              <w:rPr>
                <w:szCs w:val="21"/>
              </w:rPr>
            </w:pPr>
            <w:r w:rsidRPr="00984E50">
              <w:rPr>
                <w:b/>
                <w:bCs/>
                <w:szCs w:val="21"/>
              </w:rPr>
              <w:t xml:space="preserve">Task completion (more than 300 </w:t>
            </w:r>
            <w:r w:rsidR="00F212E9" w:rsidRPr="00984E50">
              <w:rPr>
                <w:b/>
                <w:bCs/>
                <w:szCs w:val="21"/>
              </w:rPr>
              <w:t>words)</w:t>
            </w:r>
            <w:r w:rsidR="00F212E9">
              <w:rPr>
                <w:rFonts w:hint="eastAsia"/>
                <w:szCs w:val="21"/>
              </w:rPr>
              <w:t xml:space="preserve"> </w:t>
            </w:r>
            <w:r w:rsidR="00F212E9">
              <w:rPr>
                <w:rFonts w:hint="eastAsia"/>
                <w:szCs w:val="21"/>
              </w:rPr>
              <w:t>：</w:t>
            </w:r>
          </w:p>
          <w:p w14:paraId="4E0C47D0" w14:textId="57CACE12" w:rsidR="00F212E9" w:rsidRPr="00F212E9" w:rsidRDefault="00F212E9" w:rsidP="000B55CD">
            <w:pPr>
              <w:rPr>
                <w:sz w:val="16"/>
                <w:szCs w:val="16"/>
              </w:rPr>
            </w:pPr>
            <w:r w:rsidRPr="00F212E9">
              <w:rPr>
                <w:sz w:val="16"/>
                <w:szCs w:val="16"/>
              </w:rPr>
              <w:t>The development of the "E-Book Shop" project has been successfully completed, encompassing various tasks and milestones. Throughout the project, a web-based software application was created using PHP, HTML, CSS, and JavaScript, with a focus on providing users with a platform to read a wide selection of books.</w:t>
            </w:r>
          </w:p>
          <w:p w14:paraId="482BDA4B" w14:textId="77777777" w:rsidR="00F212E9" w:rsidRPr="00F212E9" w:rsidRDefault="00F212E9" w:rsidP="000B55CD">
            <w:pPr>
              <w:rPr>
                <w:sz w:val="16"/>
                <w:szCs w:val="16"/>
              </w:rPr>
            </w:pPr>
          </w:p>
          <w:p w14:paraId="55624005" w14:textId="77777777" w:rsidR="00F212E9" w:rsidRPr="00F212E9" w:rsidRDefault="00F212E9" w:rsidP="000B55CD">
            <w:pPr>
              <w:rPr>
                <w:sz w:val="16"/>
                <w:szCs w:val="16"/>
              </w:rPr>
            </w:pPr>
            <w:r w:rsidRPr="00F212E9">
              <w:rPr>
                <w:sz w:val="16"/>
                <w:szCs w:val="16"/>
              </w:rPr>
              <w:t>The project began with a comprehensive research background, which involved identifying the technologies and functionalities required for the system. Extensive research was conducted to understand the needs of users, publishers, and administrators, leading to the formulation of a clear project scope.</w:t>
            </w:r>
          </w:p>
          <w:p w14:paraId="353ED250" w14:textId="77777777" w:rsidR="00F212E9" w:rsidRPr="00F212E9" w:rsidRDefault="00F212E9" w:rsidP="000B55CD">
            <w:pPr>
              <w:rPr>
                <w:sz w:val="16"/>
                <w:szCs w:val="16"/>
              </w:rPr>
            </w:pPr>
          </w:p>
          <w:p w14:paraId="46172061" w14:textId="77777777" w:rsidR="00F212E9" w:rsidRPr="00F212E9" w:rsidRDefault="00F212E9" w:rsidP="000B55CD">
            <w:pPr>
              <w:rPr>
                <w:sz w:val="16"/>
                <w:szCs w:val="16"/>
              </w:rPr>
            </w:pPr>
            <w:r w:rsidRPr="00F212E9">
              <w:rPr>
                <w:sz w:val="16"/>
                <w:szCs w:val="16"/>
              </w:rPr>
              <w:t>The initial phase involved database design, where the "bookstore" database was created using PHPMyAdmin. Three tables were implemented to handle categories, posts, and user records. The relationships between these tables were carefully established to ensure efficient data management.</w:t>
            </w:r>
          </w:p>
          <w:p w14:paraId="0041F080" w14:textId="77777777" w:rsidR="00F212E9" w:rsidRPr="00F212E9" w:rsidRDefault="00F212E9" w:rsidP="000B55CD">
            <w:pPr>
              <w:rPr>
                <w:sz w:val="16"/>
                <w:szCs w:val="16"/>
              </w:rPr>
            </w:pPr>
          </w:p>
          <w:p w14:paraId="7CB40802" w14:textId="77777777" w:rsidR="00F212E9" w:rsidRPr="00F212E9" w:rsidRDefault="00F212E9" w:rsidP="000B55CD">
            <w:pPr>
              <w:rPr>
                <w:sz w:val="16"/>
                <w:szCs w:val="16"/>
              </w:rPr>
            </w:pPr>
            <w:r w:rsidRPr="00F212E9">
              <w:rPr>
                <w:sz w:val="16"/>
                <w:szCs w:val="16"/>
              </w:rPr>
              <w:t>Following the database design, the system's main interface was developed, featuring a user-friendly design and interactive elements. The interface allowed users to browse books by category, view recent publications, and access detailed book information. JavaScript was utilized to enhance the user experience and provide dynamic functionality.</w:t>
            </w:r>
          </w:p>
          <w:p w14:paraId="21A426B2" w14:textId="77777777" w:rsidR="00F212E9" w:rsidRPr="00F212E9" w:rsidRDefault="00F212E9" w:rsidP="000B55CD">
            <w:pPr>
              <w:rPr>
                <w:sz w:val="16"/>
                <w:szCs w:val="16"/>
              </w:rPr>
            </w:pPr>
          </w:p>
          <w:p w14:paraId="316D472B" w14:textId="77777777" w:rsidR="00F212E9" w:rsidRPr="00F212E9" w:rsidRDefault="00F212E9" w:rsidP="000B55CD">
            <w:pPr>
              <w:rPr>
                <w:sz w:val="16"/>
                <w:szCs w:val="16"/>
              </w:rPr>
            </w:pPr>
            <w:r w:rsidRPr="00F212E9">
              <w:rPr>
                <w:sz w:val="16"/>
                <w:szCs w:val="16"/>
              </w:rPr>
              <w:t>To ensure secure access and management, a unified identity authentication module was implemented. Users were required to register and log in to access advanced features such as publishing books. A robust authentication mechanism was developed, incorporating encryption techniques and validation checks to protect user credentials.</w:t>
            </w:r>
          </w:p>
          <w:p w14:paraId="4850018E" w14:textId="77777777" w:rsidR="00F212E9" w:rsidRPr="00F212E9" w:rsidRDefault="00F212E9" w:rsidP="000B55CD">
            <w:pPr>
              <w:rPr>
                <w:sz w:val="16"/>
                <w:szCs w:val="16"/>
              </w:rPr>
            </w:pPr>
          </w:p>
          <w:p w14:paraId="4058829F" w14:textId="77777777" w:rsidR="00F212E9" w:rsidRPr="00F212E9" w:rsidRDefault="00F212E9" w:rsidP="000B55CD">
            <w:pPr>
              <w:rPr>
                <w:sz w:val="16"/>
                <w:szCs w:val="16"/>
              </w:rPr>
            </w:pPr>
            <w:r w:rsidRPr="00F212E9">
              <w:rPr>
                <w:sz w:val="16"/>
                <w:szCs w:val="16"/>
              </w:rPr>
              <w:t>The item bank information management module facilitated the addition, modification, and deletion of book categories. Only administrators had access to this module, ensuring proper categorization of published books and enhancing the user experience.</w:t>
            </w:r>
          </w:p>
          <w:p w14:paraId="1E97E608" w14:textId="77777777" w:rsidR="00F212E9" w:rsidRPr="00F212E9" w:rsidRDefault="00F212E9" w:rsidP="000B55CD">
            <w:pPr>
              <w:rPr>
                <w:sz w:val="16"/>
                <w:szCs w:val="16"/>
              </w:rPr>
            </w:pPr>
          </w:p>
          <w:p w14:paraId="44607355" w14:textId="77777777" w:rsidR="00F212E9" w:rsidRPr="00F212E9" w:rsidRDefault="00F212E9" w:rsidP="000B55CD">
            <w:pPr>
              <w:rPr>
                <w:sz w:val="16"/>
                <w:szCs w:val="16"/>
              </w:rPr>
            </w:pPr>
            <w:r w:rsidRPr="00F212E9">
              <w:rPr>
                <w:sz w:val="16"/>
                <w:szCs w:val="16"/>
              </w:rPr>
              <w:t>The front-end website was developed to provide an engaging and visually appealing platform for users. HTML and CSS were utilized to create the design elements, while PHP handled the dynamic content generation. The website incorporated animations, intuitive navigation, and responsive design to cater to users' diverse needs and devices.</w:t>
            </w:r>
          </w:p>
          <w:p w14:paraId="43356716" w14:textId="77777777" w:rsidR="00F212E9" w:rsidRPr="00F212E9" w:rsidRDefault="00F212E9" w:rsidP="000B55CD">
            <w:pPr>
              <w:rPr>
                <w:sz w:val="16"/>
                <w:szCs w:val="16"/>
              </w:rPr>
            </w:pPr>
          </w:p>
          <w:p w14:paraId="72C07D59" w14:textId="77777777" w:rsidR="00F212E9" w:rsidRPr="00F212E9" w:rsidRDefault="00F212E9" w:rsidP="000B55CD">
            <w:pPr>
              <w:rPr>
                <w:sz w:val="16"/>
                <w:szCs w:val="16"/>
              </w:rPr>
            </w:pPr>
            <w:r w:rsidRPr="00F212E9">
              <w:rPr>
                <w:sz w:val="16"/>
                <w:szCs w:val="16"/>
              </w:rPr>
              <w:t>The administrator module allowed authorized users to manage posts and user records. The post module enabled administrators to view, edit, and delete posts, providing control over the content available on the platform. The user module facilitated user management, allowing administrators to view, modify, and add users as needed.</w:t>
            </w:r>
          </w:p>
          <w:p w14:paraId="5D95AEAD" w14:textId="77777777" w:rsidR="00F212E9" w:rsidRPr="00F212E9" w:rsidRDefault="00F212E9" w:rsidP="000B55CD">
            <w:pPr>
              <w:rPr>
                <w:sz w:val="16"/>
                <w:szCs w:val="16"/>
              </w:rPr>
            </w:pPr>
          </w:p>
          <w:p w14:paraId="525AF9B0" w14:textId="77777777" w:rsidR="00F212E9" w:rsidRPr="00F212E9" w:rsidRDefault="00F212E9" w:rsidP="000B55CD">
            <w:pPr>
              <w:rPr>
                <w:sz w:val="16"/>
                <w:szCs w:val="16"/>
              </w:rPr>
            </w:pPr>
            <w:r w:rsidRPr="00F212E9">
              <w:rPr>
                <w:sz w:val="16"/>
                <w:szCs w:val="16"/>
              </w:rPr>
              <w:t>Throughout the development process, rigorous system testing was conducted to ensure the functionality, usability, and security of the "E-Book Shop" system. Foreground user module testing involved verifying user registration, login, and book browsing functionalities. Background administrator module testing focused on post and user management tasks, ensuring proper authorization and functionality.</w:t>
            </w:r>
          </w:p>
          <w:p w14:paraId="0729C2C9" w14:textId="77777777" w:rsidR="00F212E9" w:rsidRPr="00F212E9" w:rsidRDefault="00F212E9" w:rsidP="000B55CD">
            <w:pPr>
              <w:rPr>
                <w:sz w:val="16"/>
                <w:szCs w:val="16"/>
              </w:rPr>
            </w:pPr>
          </w:p>
          <w:p w14:paraId="6822576F" w14:textId="77777777" w:rsidR="00F212E9" w:rsidRPr="00F212E9" w:rsidRDefault="00F212E9" w:rsidP="000B55CD">
            <w:pPr>
              <w:rPr>
                <w:sz w:val="16"/>
                <w:szCs w:val="16"/>
              </w:rPr>
            </w:pPr>
            <w:r w:rsidRPr="00F212E9">
              <w:rPr>
                <w:sz w:val="16"/>
                <w:szCs w:val="16"/>
              </w:rPr>
              <w:t>During the system testing phase, several challenges were encountered, including potential vulnerabilities, performance bottlenecks, and usability issues. These challenges were addressed through rigorous debugging, performance optimization, and user feedback incorporation. Solutions were implemented to enhance system security, improve performance, and refine user experience.</w:t>
            </w:r>
          </w:p>
          <w:p w14:paraId="088122EE" w14:textId="77777777" w:rsidR="00F212E9" w:rsidRPr="00F212E9" w:rsidRDefault="00F212E9" w:rsidP="000B55CD">
            <w:pPr>
              <w:rPr>
                <w:sz w:val="16"/>
                <w:szCs w:val="16"/>
              </w:rPr>
            </w:pPr>
          </w:p>
          <w:p w14:paraId="5D25C3A0" w14:textId="77777777" w:rsidR="00F212E9" w:rsidRPr="00F212E9" w:rsidRDefault="00F212E9" w:rsidP="000B55CD">
            <w:pPr>
              <w:rPr>
                <w:sz w:val="16"/>
                <w:szCs w:val="16"/>
              </w:rPr>
            </w:pPr>
            <w:r w:rsidRPr="00F212E9">
              <w:rPr>
                <w:sz w:val="16"/>
                <w:szCs w:val="16"/>
              </w:rPr>
              <w:t xml:space="preserve">In conclusion, the "E-Book Shop" project was successfully completed, delivering a functional and user-friendly web-based software application. The project encompassed various tasks, including research, database design, interface development, authentication, </w:t>
            </w:r>
            <w:r w:rsidRPr="00F212E9">
              <w:rPr>
                <w:sz w:val="16"/>
                <w:szCs w:val="16"/>
              </w:rPr>
              <w:lastRenderedPageBreak/>
              <w:t>module implementation, testing, and problem resolution. The project team adhered to professional ethics and norms, ensuring data confidentiality, code integrity, and compliance with legal and regulatory requirements.</w:t>
            </w:r>
          </w:p>
          <w:p w14:paraId="0CCEAFB0" w14:textId="77777777" w:rsidR="00F212E9" w:rsidRPr="00F212E9" w:rsidRDefault="00F212E9" w:rsidP="000B55CD">
            <w:pPr>
              <w:rPr>
                <w:sz w:val="16"/>
                <w:szCs w:val="16"/>
              </w:rPr>
            </w:pPr>
          </w:p>
          <w:p w14:paraId="0DA8717C" w14:textId="7036AF41" w:rsidR="00343B5B" w:rsidRDefault="00F212E9" w:rsidP="000B55CD">
            <w:pPr>
              <w:rPr>
                <w:szCs w:val="21"/>
              </w:rPr>
            </w:pPr>
            <w:r w:rsidRPr="00F212E9">
              <w:rPr>
                <w:sz w:val="16"/>
                <w:szCs w:val="16"/>
              </w:rPr>
              <w:t>Moving forward, the system can be further enhanced with additional features such as personalized recommendations, user reviews, and social media integration. Continuous monitoring, user feedback, and periodic updates will be essential to maintain and improve the system's performance, security, and user satisfaction.</w:t>
            </w:r>
          </w:p>
          <w:p w14:paraId="12166B7B" w14:textId="77777777" w:rsidR="00343B5B" w:rsidRDefault="00343B5B" w:rsidP="000B55CD">
            <w:pPr>
              <w:pStyle w:val="Heading1"/>
              <w:rPr>
                <w:szCs w:val="21"/>
              </w:rPr>
            </w:pPr>
          </w:p>
          <w:p w14:paraId="01260177" w14:textId="77777777" w:rsidR="00343B5B" w:rsidRDefault="00343B5B" w:rsidP="000B55CD">
            <w:pPr>
              <w:rPr>
                <w:szCs w:val="21"/>
              </w:rPr>
            </w:pPr>
          </w:p>
          <w:p w14:paraId="2A12D30D" w14:textId="77777777" w:rsidR="00343B5B" w:rsidRDefault="00343B5B" w:rsidP="000B55CD">
            <w:pPr>
              <w:rPr>
                <w:szCs w:val="21"/>
              </w:rPr>
            </w:pPr>
          </w:p>
          <w:p w14:paraId="2F3762A1" w14:textId="77777777" w:rsidR="00343B5B" w:rsidRPr="0036152C" w:rsidRDefault="00343B5B" w:rsidP="000B55CD">
            <w:pPr>
              <w:rPr>
                <w:szCs w:val="21"/>
              </w:rPr>
            </w:pPr>
          </w:p>
        </w:tc>
      </w:tr>
      <w:tr w:rsidR="00343B5B" w14:paraId="40216BDF" w14:textId="77777777" w:rsidTr="00343B5B">
        <w:trPr>
          <w:trHeight w:val="2117"/>
        </w:trPr>
        <w:tc>
          <w:tcPr>
            <w:tcW w:w="8551" w:type="dxa"/>
            <w:shd w:val="clear" w:color="auto" w:fill="auto"/>
          </w:tcPr>
          <w:p w14:paraId="08AF59CC" w14:textId="77777777" w:rsidR="00343B5B" w:rsidRPr="00984E50" w:rsidRDefault="00DC13C0" w:rsidP="00F7475D">
            <w:pPr>
              <w:rPr>
                <w:b/>
                <w:bCs/>
                <w:szCs w:val="21"/>
              </w:rPr>
            </w:pPr>
            <w:r w:rsidRPr="00984E50">
              <w:rPr>
                <w:b/>
                <w:bCs/>
                <w:szCs w:val="21"/>
              </w:rPr>
              <w:lastRenderedPageBreak/>
              <w:t>Main innovation points (more than 200 words):</w:t>
            </w:r>
          </w:p>
          <w:p w14:paraId="3DCF8003" w14:textId="77777777" w:rsidR="000B55CD" w:rsidRPr="000B55CD" w:rsidRDefault="000B55CD" w:rsidP="000B55CD">
            <w:pPr>
              <w:pStyle w:val="ListParagraph"/>
              <w:numPr>
                <w:ilvl w:val="0"/>
                <w:numId w:val="28"/>
              </w:numPr>
              <w:ind w:firstLineChars="0"/>
              <w:rPr>
                <w:sz w:val="18"/>
                <w:szCs w:val="18"/>
              </w:rPr>
            </w:pPr>
            <w:r w:rsidRPr="000B55CD">
              <w:rPr>
                <w:sz w:val="18"/>
                <w:szCs w:val="18"/>
              </w:rPr>
              <w:t>The "E-Book Shop" project incorporates several innovative elements that set it apart from traditional book browsing and publishing platforms. The main innovation points of the project are as follows:</w:t>
            </w:r>
          </w:p>
          <w:p w14:paraId="5C6EDB04" w14:textId="77777777" w:rsidR="000B55CD" w:rsidRPr="000B55CD" w:rsidRDefault="000B55CD" w:rsidP="000B55CD">
            <w:pPr>
              <w:rPr>
                <w:sz w:val="18"/>
                <w:szCs w:val="18"/>
              </w:rPr>
            </w:pPr>
          </w:p>
          <w:p w14:paraId="23D4FFD2" w14:textId="77777777" w:rsidR="000B55CD" w:rsidRPr="000B55CD" w:rsidRDefault="000B55CD" w:rsidP="000B55CD">
            <w:pPr>
              <w:pStyle w:val="ListParagraph"/>
              <w:numPr>
                <w:ilvl w:val="0"/>
                <w:numId w:val="28"/>
              </w:numPr>
              <w:ind w:firstLineChars="0"/>
              <w:rPr>
                <w:sz w:val="18"/>
                <w:szCs w:val="18"/>
              </w:rPr>
            </w:pPr>
            <w:r w:rsidRPr="000B55CD">
              <w:rPr>
                <w:sz w:val="18"/>
                <w:szCs w:val="18"/>
              </w:rPr>
              <w:t>Web-Based Platform: The project leverages the power of the internet to provide users with a web-based platform for reading and publishing books. This eliminates the need for physical bookstores and allows for easy access to a wide range of books from any location with an internet connection.</w:t>
            </w:r>
          </w:p>
          <w:p w14:paraId="3D66ED30" w14:textId="77777777" w:rsidR="000B55CD" w:rsidRPr="000B55CD" w:rsidRDefault="000B55CD" w:rsidP="000B55CD">
            <w:pPr>
              <w:rPr>
                <w:sz w:val="18"/>
                <w:szCs w:val="18"/>
              </w:rPr>
            </w:pPr>
          </w:p>
          <w:p w14:paraId="30A6125F" w14:textId="77777777" w:rsidR="000B55CD" w:rsidRPr="000B55CD" w:rsidRDefault="000B55CD" w:rsidP="000B55CD">
            <w:pPr>
              <w:pStyle w:val="ListParagraph"/>
              <w:numPr>
                <w:ilvl w:val="0"/>
                <w:numId w:val="28"/>
              </w:numPr>
              <w:ind w:firstLineChars="0"/>
              <w:rPr>
                <w:sz w:val="18"/>
                <w:szCs w:val="18"/>
              </w:rPr>
            </w:pPr>
            <w:r w:rsidRPr="000B55CD">
              <w:rPr>
                <w:sz w:val="18"/>
                <w:szCs w:val="18"/>
              </w:rPr>
              <w:t>User-Contributed Content: Unlike traditional bookstores where publishers have full control over book selections, the "E-Book Shop" project allows publishers to contribute their books directly to the platform. This opens up opportunities for independent authors and smaller publishers to reach a broader audience, fostering a diverse and inclusive collection of books.</w:t>
            </w:r>
          </w:p>
          <w:p w14:paraId="6E1B885F" w14:textId="77777777" w:rsidR="000B55CD" w:rsidRPr="000B55CD" w:rsidRDefault="000B55CD" w:rsidP="000B55CD">
            <w:pPr>
              <w:rPr>
                <w:sz w:val="18"/>
                <w:szCs w:val="18"/>
              </w:rPr>
            </w:pPr>
          </w:p>
          <w:p w14:paraId="314B97C1" w14:textId="77777777" w:rsidR="000B55CD" w:rsidRPr="000B55CD" w:rsidRDefault="000B55CD" w:rsidP="000B55CD">
            <w:pPr>
              <w:pStyle w:val="ListParagraph"/>
              <w:numPr>
                <w:ilvl w:val="0"/>
                <w:numId w:val="28"/>
              </w:numPr>
              <w:ind w:firstLineChars="0"/>
              <w:rPr>
                <w:sz w:val="18"/>
                <w:szCs w:val="18"/>
              </w:rPr>
            </w:pPr>
            <w:r w:rsidRPr="000B55CD">
              <w:rPr>
                <w:sz w:val="18"/>
                <w:szCs w:val="18"/>
              </w:rPr>
              <w:t>Dynamic Categorization: The system incorporates a category management module that allows administrators to create and manage book categories. This dynamic categorization system enables users to easily browse and discover books based on their interests, enhancing the overall user experience and facilitating book exploration.</w:t>
            </w:r>
          </w:p>
          <w:p w14:paraId="3C0988AD" w14:textId="77777777" w:rsidR="000B55CD" w:rsidRPr="000B55CD" w:rsidRDefault="000B55CD" w:rsidP="000B55CD">
            <w:pPr>
              <w:rPr>
                <w:sz w:val="18"/>
                <w:szCs w:val="18"/>
              </w:rPr>
            </w:pPr>
          </w:p>
          <w:p w14:paraId="54CD2C37" w14:textId="77777777" w:rsidR="000B55CD" w:rsidRPr="000B55CD" w:rsidRDefault="000B55CD" w:rsidP="000B55CD">
            <w:pPr>
              <w:pStyle w:val="ListParagraph"/>
              <w:numPr>
                <w:ilvl w:val="0"/>
                <w:numId w:val="28"/>
              </w:numPr>
              <w:ind w:firstLineChars="0"/>
              <w:rPr>
                <w:sz w:val="18"/>
                <w:szCs w:val="18"/>
              </w:rPr>
            </w:pPr>
            <w:r w:rsidRPr="000B55CD">
              <w:rPr>
                <w:sz w:val="18"/>
                <w:szCs w:val="18"/>
              </w:rPr>
              <w:t>Unified Identity Authentication: The project implements a unified identity authentication module that ensures secure access to the platform. Users are required to register and log in, allowing for personalized experiences, book recommendations, and advanced features such as publishing books. This authentication system enhances security and prevents unauthorized access.</w:t>
            </w:r>
          </w:p>
          <w:p w14:paraId="5E260BE0" w14:textId="77777777" w:rsidR="000B55CD" w:rsidRPr="000B55CD" w:rsidRDefault="000B55CD" w:rsidP="000B55CD">
            <w:pPr>
              <w:rPr>
                <w:sz w:val="18"/>
                <w:szCs w:val="18"/>
              </w:rPr>
            </w:pPr>
          </w:p>
          <w:p w14:paraId="74A27EAB" w14:textId="77777777" w:rsidR="000B55CD" w:rsidRPr="000B55CD" w:rsidRDefault="000B55CD" w:rsidP="000B55CD">
            <w:pPr>
              <w:pStyle w:val="ListParagraph"/>
              <w:numPr>
                <w:ilvl w:val="0"/>
                <w:numId w:val="28"/>
              </w:numPr>
              <w:ind w:firstLineChars="0"/>
              <w:rPr>
                <w:sz w:val="18"/>
                <w:szCs w:val="18"/>
              </w:rPr>
            </w:pPr>
            <w:r w:rsidRPr="000B55CD">
              <w:rPr>
                <w:sz w:val="18"/>
                <w:szCs w:val="18"/>
              </w:rPr>
              <w:t>Administrator Control Panel: The inclusion of an administrator control panel gives administrators complete control over the platform. They can manage user accounts, delete inappropriate content, and ensure the overall integrity of the system. This feature promotes responsible content management and maintains a safe and reliable platform for users.</w:t>
            </w:r>
          </w:p>
          <w:p w14:paraId="18E24E59" w14:textId="77777777" w:rsidR="000B55CD" w:rsidRPr="000B55CD" w:rsidRDefault="000B55CD" w:rsidP="000B55CD">
            <w:pPr>
              <w:rPr>
                <w:sz w:val="18"/>
                <w:szCs w:val="18"/>
              </w:rPr>
            </w:pPr>
          </w:p>
          <w:p w14:paraId="3CE47949" w14:textId="77777777" w:rsidR="000B55CD" w:rsidRPr="000B55CD" w:rsidRDefault="000B55CD" w:rsidP="000B55CD">
            <w:pPr>
              <w:pStyle w:val="ListParagraph"/>
              <w:numPr>
                <w:ilvl w:val="0"/>
                <w:numId w:val="28"/>
              </w:numPr>
              <w:ind w:firstLineChars="0"/>
              <w:rPr>
                <w:sz w:val="18"/>
                <w:szCs w:val="18"/>
              </w:rPr>
            </w:pPr>
            <w:r w:rsidRPr="000B55CD">
              <w:rPr>
                <w:sz w:val="18"/>
                <w:szCs w:val="18"/>
              </w:rPr>
              <w:t>User-Friendly Interface: The project focuses on creating a user-friendly interface with intuitive navigation, visually appealing designs, and interactive elements. The use of HTML, CSS, and JavaScript allows for responsive design, providing a seamless experience across different devices. The inclusion of animations and dynamic content enhances user engagement and enjoyment.</w:t>
            </w:r>
          </w:p>
          <w:p w14:paraId="240DADE7" w14:textId="77777777" w:rsidR="000B55CD" w:rsidRPr="000B55CD" w:rsidRDefault="000B55CD" w:rsidP="000B55CD">
            <w:pPr>
              <w:rPr>
                <w:sz w:val="18"/>
                <w:szCs w:val="18"/>
              </w:rPr>
            </w:pPr>
          </w:p>
          <w:p w14:paraId="3BD53C3A" w14:textId="77777777" w:rsidR="000B55CD" w:rsidRPr="000B55CD" w:rsidRDefault="000B55CD" w:rsidP="000B55CD">
            <w:pPr>
              <w:pStyle w:val="ListParagraph"/>
              <w:numPr>
                <w:ilvl w:val="0"/>
                <w:numId w:val="28"/>
              </w:numPr>
              <w:ind w:firstLineChars="0"/>
              <w:rPr>
                <w:sz w:val="18"/>
                <w:szCs w:val="18"/>
              </w:rPr>
            </w:pPr>
            <w:r w:rsidRPr="000B55CD">
              <w:rPr>
                <w:sz w:val="18"/>
                <w:szCs w:val="18"/>
              </w:rPr>
              <w:lastRenderedPageBreak/>
              <w:t>Performance Optimization: The system undergoes rigorous performance optimization to ensure fast loading times and smooth browsing experiences for users. Techniques such as caching, code optimization, and database indexing are implemented to enhance system performance and minimize user frustrations.</w:t>
            </w:r>
          </w:p>
          <w:p w14:paraId="7E745795" w14:textId="77777777" w:rsidR="000B55CD" w:rsidRPr="000B55CD" w:rsidRDefault="000B55CD" w:rsidP="000B55CD">
            <w:pPr>
              <w:rPr>
                <w:sz w:val="18"/>
                <w:szCs w:val="18"/>
              </w:rPr>
            </w:pPr>
          </w:p>
          <w:p w14:paraId="5050D927" w14:textId="77777777" w:rsidR="000B55CD" w:rsidRPr="000B55CD" w:rsidRDefault="000B55CD" w:rsidP="000B55CD">
            <w:pPr>
              <w:pStyle w:val="ListParagraph"/>
              <w:numPr>
                <w:ilvl w:val="0"/>
                <w:numId w:val="28"/>
              </w:numPr>
              <w:ind w:firstLineChars="0"/>
              <w:rPr>
                <w:sz w:val="18"/>
                <w:szCs w:val="18"/>
              </w:rPr>
            </w:pPr>
            <w:r w:rsidRPr="000B55CD">
              <w:rPr>
                <w:sz w:val="18"/>
                <w:szCs w:val="18"/>
              </w:rPr>
              <w:t>Professional Ethics and Norms: The project adheres to professional ethics and norms in IT project development. Data and code confidentiality are ensured, open-source code usage is properly acknowledged, and interdisciplinary professional ethics are considered. This commitment to ethical practices builds trust and credibility with users and stakeholders.</w:t>
            </w:r>
          </w:p>
          <w:p w14:paraId="48A787E8" w14:textId="77777777" w:rsidR="000B55CD" w:rsidRPr="000B55CD" w:rsidRDefault="000B55CD" w:rsidP="000B55CD">
            <w:pPr>
              <w:rPr>
                <w:sz w:val="18"/>
                <w:szCs w:val="18"/>
              </w:rPr>
            </w:pPr>
          </w:p>
          <w:p w14:paraId="7BBC7A38" w14:textId="5E15A7D8" w:rsidR="000B55CD" w:rsidRPr="000B55CD" w:rsidRDefault="000B55CD" w:rsidP="000B55CD">
            <w:pPr>
              <w:rPr>
                <w:sz w:val="18"/>
                <w:szCs w:val="18"/>
              </w:rPr>
            </w:pPr>
            <w:r w:rsidRPr="000B55CD">
              <w:rPr>
                <w:sz w:val="18"/>
                <w:szCs w:val="18"/>
              </w:rPr>
              <w:t>These innovation points contribute to the uniqueness and value of the "E-Book Shop" project, providing users with a modern, accessible, and interactive platform for reading and publishing books. The combination of user-contributed content, dynamic categorization, secure authentication, and user-friendly interface creates a compelling and innovative experience for book enthusiasts.</w:t>
            </w:r>
          </w:p>
          <w:p w14:paraId="4A14ADEB" w14:textId="77777777" w:rsidR="00343B5B" w:rsidRDefault="00343B5B" w:rsidP="00F7475D">
            <w:pPr>
              <w:rPr>
                <w:szCs w:val="21"/>
              </w:rPr>
            </w:pPr>
          </w:p>
          <w:p w14:paraId="1660DCCD" w14:textId="77777777" w:rsidR="00DC13C0" w:rsidRDefault="00DC13C0" w:rsidP="00F7475D">
            <w:pPr>
              <w:rPr>
                <w:szCs w:val="21"/>
              </w:rPr>
            </w:pPr>
          </w:p>
          <w:p w14:paraId="1D036271" w14:textId="77777777" w:rsidR="00DC13C0" w:rsidRDefault="00DC13C0" w:rsidP="00F7475D">
            <w:pPr>
              <w:rPr>
                <w:szCs w:val="21"/>
              </w:rPr>
            </w:pPr>
          </w:p>
          <w:p w14:paraId="25E444D8" w14:textId="77777777" w:rsidR="00DC13C0" w:rsidRDefault="00DC13C0" w:rsidP="00F7475D">
            <w:pPr>
              <w:rPr>
                <w:szCs w:val="21"/>
              </w:rPr>
            </w:pPr>
          </w:p>
          <w:p w14:paraId="4131EA5C" w14:textId="77777777" w:rsidR="00DC13C0" w:rsidRDefault="00DC13C0" w:rsidP="00F7475D">
            <w:pPr>
              <w:rPr>
                <w:szCs w:val="21"/>
              </w:rPr>
            </w:pPr>
          </w:p>
          <w:p w14:paraId="32F8A7BC" w14:textId="77777777" w:rsidR="00DC13C0" w:rsidRDefault="00DC13C0" w:rsidP="00F7475D">
            <w:pPr>
              <w:rPr>
                <w:szCs w:val="21"/>
              </w:rPr>
            </w:pPr>
          </w:p>
          <w:p w14:paraId="0847A8BF" w14:textId="77777777" w:rsidR="00343B5B" w:rsidRDefault="00343B5B" w:rsidP="00F7475D">
            <w:pPr>
              <w:rPr>
                <w:szCs w:val="21"/>
              </w:rPr>
            </w:pPr>
          </w:p>
        </w:tc>
      </w:tr>
      <w:tr w:rsidR="00343B5B" w14:paraId="7297ACC3" w14:textId="77777777" w:rsidTr="00F7475D">
        <w:trPr>
          <w:trHeight w:val="2389"/>
        </w:trPr>
        <w:tc>
          <w:tcPr>
            <w:tcW w:w="8551" w:type="dxa"/>
            <w:shd w:val="clear" w:color="auto" w:fill="auto"/>
          </w:tcPr>
          <w:p w14:paraId="5D342499" w14:textId="77777777" w:rsidR="00343B5B" w:rsidRPr="00984E50" w:rsidRDefault="00DC13C0" w:rsidP="000B55CD">
            <w:pPr>
              <w:rPr>
                <w:b/>
                <w:bCs/>
                <w:sz w:val="18"/>
                <w:szCs w:val="18"/>
              </w:rPr>
            </w:pPr>
            <w:r w:rsidRPr="00984E50">
              <w:rPr>
                <w:b/>
                <w:bCs/>
                <w:szCs w:val="21"/>
              </w:rPr>
              <w:lastRenderedPageBreak/>
              <w:t xml:space="preserve">Working conditions (including working attitude, hardworking spirit, cooperation spirit, personal </w:t>
            </w:r>
            <w:r w:rsidRPr="00984E50">
              <w:rPr>
                <w:b/>
                <w:bCs/>
                <w:sz w:val="18"/>
                <w:szCs w:val="18"/>
              </w:rPr>
              <w:t>energy input, attendance, etc.):</w:t>
            </w:r>
          </w:p>
          <w:p w14:paraId="664D7313" w14:textId="77777777" w:rsidR="000B55CD" w:rsidRPr="000B55CD" w:rsidRDefault="000B55CD" w:rsidP="000B55CD">
            <w:pPr>
              <w:rPr>
                <w:sz w:val="18"/>
                <w:szCs w:val="18"/>
              </w:rPr>
            </w:pPr>
            <w:r w:rsidRPr="000B55CD">
              <w:rPr>
                <w:sz w:val="18"/>
                <w:szCs w:val="18"/>
              </w:rPr>
              <w:t>The successful implementation of the "E-Book Shop" project requires a positive working environment and certain working conditions. The following aspects contribute to a productive and efficient work environment:</w:t>
            </w:r>
          </w:p>
          <w:p w14:paraId="44448AD3" w14:textId="77777777" w:rsidR="000B55CD" w:rsidRPr="000B55CD" w:rsidRDefault="000B55CD" w:rsidP="000B55CD">
            <w:pPr>
              <w:rPr>
                <w:sz w:val="18"/>
                <w:szCs w:val="18"/>
              </w:rPr>
            </w:pPr>
          </w:p>
          <w:p w14:paraId="148EA236" w14:textId="77777777" w:rsidR="000B55CD" w:rsidRPr="000B55CD" w:rsidRDefault="000B55CD" w:rsidP="000B55CD">
            <w:pPr>
              <w:pStyle w:val="ListParagraph"/>
              <w:numPr>
                <w:ilvl w:val="0"/>
                <w:numId w:val="29"/>
              </w:numPr>
              <w:ind w:firstLineChars="0"/>
              <w:rPr>
                <w:sz w:val="18"/>
                <w:szCs w:val="18"/>
              </w:rPr>
            </w:pPr>
            <w:r w:rsidRPr="000B55CD">
              <w:rPr>
                <w:sz w:val="18"/>
                <w:szCs w:val="18"/>
              </w:rPr>
              <w:t>Working Attitude: It is essential for team members involved in the project to maintain a positive and professional working attitude. This includes being proactive, motivated, and dedicated to achieving project goals. A positive attitude fosters collaboration and problem-solving, leading to better outcomes.</w:t>
            </w:r>
          </w:p>
          <w:p w14:paraId="3EF1B820" w14:textId="77777777" w:rsidR="000B55CD" w:rsidRPr="000B55CD" w:rsidRDefault="000B55CD" w:rsidP="000B55CD">
            <w:pPr>
              <w:rPr>
                <w:sz w:val="18"/>
                <w:szCs w:val="18"/>
              </w:rPr>
            </w:pPr>
          </w:p>
          <w:p w14:paraId="5A317A8A" w14:textId="77777777" w:rsidR="000B55CD" w:rsidRPr="000B55CD" w:rsidRDefault="000B55CD" w:rsidP="000B55CD">
            <w:pPr>
              <w:pStyle w:val="ListParagraph"/>
              <w:numPr>
                <w:ilvl w:val="0"/>
                <w:numId w:val="29"/>
              </w:numPr>
              <w:ind w:firstLineChars="0"/>
              <w:rPr>
                <w:sz w:val="18"/>
                <w:szCs w:val="18"/>
              </w:rPr>
            </w:pPr>
            <w:r w:rsidRPr="000B55CD">
              <w:rPr>
                <w:sz w:val="18"/>
                <w:szCs w:val="18"/>
              </w:rPr>
              <w:t>Hardworking Spirit: Developing and maintaining a web-based software application like the "E-Book Shop" requires a strong work ethic and a commitment to putting in the necessary effort. Team members should be willing to invest the time and energy required to meet project milestones and deliver high-quality results.</w:t>
            </w:r>
          </w:p>
          <w:p w14:paraId="3736F4F2" w14:textId="77777777" w:rsidR="000B55CD" w:rsidRPr="000B55CD" w:rsidRDefault="000B55CD" w:rsidP="000B55CD">
            <w:pPr>
              <w:rPr>
                <w:sz w:val="18"/>
                <w:szCs w:val="18"/>
              </w:rPr>
            </w:pPr>
          </w:p>
          <w:p w14:paraId="525FC892" w14:textId="77777777" w:rsidR="000B55CD" w:rsidRPr="000B55CD" w:rsidRDefault="000B55CD" w:rsidP="000B55CD">
            <w:pPr>
              <w:pStyle w:val="ListParagraph"/>
              <w:numPr>
                <w:ilvl w:val="0"/>
                <w:numId w:val="29"/>
              </w:numPr>
              <w:ind w:firstLineChars="0"/>
              <w:rPr>
                <w:sz w:val="18"/>
                <w:szCs w:val="18"/>
              </w:rPr>
            </w:pPr>
            <w:r w:rsidRPr="000B55CD">
              <w:rPr>
                <w:sz w:val="18"/>
                <w:szCs w:val="18"/>
              </w:rPr>
              <w:t>Cooperation Spirit: Collaboration and teamwork are vital for the success of the project. Team members should cultivate a cooperative spirit, actively participating in discussions, sharing ideas, and supporting each other. Effective communication and cooperation ensure smooth coordination and efficient project progress.</w:t>
            </w:r>
          </w:p>
          <w:p w14:paraId="3F9E6F04" w14:textId="77777777" w:rsidR="000B55CD" w:rsidRPr="000B55CD" w:rsidRDefault="000B55CD" w:rsidP="000B55CD">
            <w:pPr>
              <w:rPr>
                <w:sz w:val="18"/>
                <w:szCs w:val="18"/>
              </w:rPr>
            </w:pPr>
          </w:p>
          <w:p w14:paraId="3C15CE76" w14:textId="77777777" w:rsidR="000B55CD" w:rsidRPr="000B55CD" w:rsidRDefault="000B55CD" w:rsidP="000B55CD">
            <w:pPr>
              <w:pStyle w:val="ListParagraph"/>
              <w:numPr>
                <w:ilvl w:val="0"/>
                <w:numId w:val="29"/>
              </w:numPr>
              <w:ind w:firstLineChars="0"/>
              <w:rPr>
                <w:sz w:val="18"/>
                <w:szCs w:val="18"/>
              </w:rPr>
            </w:pPr>
            <w:r w:rsidRPr="000B55CD">
              <w:rPr>
                <w:sz w:val="18"/>
                <w:szCs w:val="18"/>
              </w:rPr>
              <w:t>Personal Energy Input: Each team member should contribute their personal energy and skills to the project. This includes actively engaging in tasks, taking ownership of assigned responsibilities, and seeking continuous improvement. Personal energy input drives innovation, creativity, and productivity.</w:t>
            </w:r>
          </w:p>
          <w:p w14:paraId="2B9E4ED3" w14:textId="77777777" w:rsidR="000B55CD" w:rsidRPr="000B55CD" w:rsidRDefault="000B55CD" w:rsidP="000B55CD">
            <w:pPr>
              <w:rPr>
                <w:sz w:val="18"/>
                <w:szCs w:val="18"/>
              </w:rPr>
            </w:pPr>
          </w:p>
          <w:p w14:paraId="7342B2D7" w14:textId="77777777" w:rsidR="000B55CD" w:rsidRPr="000B55CD" w:rsidRDefault="000B55CD" w:rsidP="000B55CD">
            <w:pPr>
              <w:pStyle w:val="ListParagraph"/>
              <w:numPr>
                <w:ilvl w:val="0"/>
                <w:numId w:val="29"/>
              </w:numPr>
              <w:ind w:firstLineChars="0"/>
              <w:rPr>
                <w:sz w:val="18"/>
                <w:szCs w:val="18"/>
              </w:rPr>
            </w:pPr>
            <w:r w:rsidRPr="000B55CD">
              <w:rPr>
                <w:sz w:val="18"/>
                <w:szCs w:val="18"/>
              </w:rPr>
              <w:t xml:space="preserve">Attendance: Regular attendance and punctuality are important for maintaining project momentum. Team members should adhere to the agreed-upon work schedule, attend meetings and discussions promptly, and </w:t>
            </w:r>
            <w:r w:rsidRPr="000B55CD">
              <w:rPr>
                <w:sz w:val="18"/>
                <w:szCs w:val="18"/>
              </w:rPr>
              <w:lastRenderedPageBreak/>
              <w:t>notify team members in advance of any unavoidable absences or delays. Dependability and reliability contribute to a smooth workflow.</w:t>
            </w:r>
          </w:p>
          <w:p w14:paraId="60D3D92A" w14:textId="77777777" w:rsidR="000B55CD" w:rsidRPr="000B55CD" w:rsidRDefault="000B55CD" w:rsidP="000B55CD">
            <w:pPr>
              <w:rPr>
                <w:sz w:val="18"/>
                <w:szCs w:val="18"/>
              </w:rPr>
            </w:pPr>
          </w:p>
          <w:p w14:paraId="3A3F1239" w14:textId="77777777" w:rsidR="000B55CD" w:rsidRPr="000B55CD" w:rsidRDefault="000B55CD" w:rsidP="000B55CD">
            <w:pPr>
              <w:rPr>
                <w:sz w:val="18"/>
                <w:szCs w:val="18"/>
              </w:rPr>
            </w:pPr>
            <w:r w:rsidRPr="000B55CD">
              <w:rPr>
                <w:sz w:val="18"/>
                <w:szCs w:val="18"/>
              </w:rPr>
              <w:t>Maintaining a positive working environment and adhering to these working conditions not only enhances individual performance but also promotes team synergy and project success. By fostering a strong work ethic, cooperative spirit, and personal commitment, the project team can overcome challenges, meet deadlines, and deliver a high-quality "E-Book Shop" application.</w:t>
            </w:r>
          </w:p>
          <w:p w14:paraId="20AAF91D" w14:textId="77777777" w:rsidR="000B55CD" w:rsidRPr="000B55CD" w:rsidRDefault="000B55CD" w:rsidP="000B55CD">
            <w:pPr>
              <w:rPr>
                <w:szCs w:val="21"/>
              </w:rPr>
            </w:pPr>
          </w:p>
          <w:p w14:paraId="5A23904C" w14:textId="77777777" w:rsidR="000B55CD" w:rsidRPr="000B55CD" w:rsidRDefault="000B55CD" w:rsidP="000B55CD">
            <w:pPr>
              <w:rPr>
                <w:szCs w:val="21"/>
              </w:rPr>
            </w:pPr>
          </w:p>
          <w:p w14:paraId="21638762" w14:textId="77777777" w:rsidR="000B55CD" w:rsidRPr="000B55CD" w:rsidRDefault="000B55CD" w:rsidP="000B55CD">
            <w:pPr>
              <w:rPr>
                <w:szCs w:val="21"/>
              </w:rPr>
            </w:pPr>
          </w:p>
          <w:p w14:paraId="7BD090EE" w14:textId="77777777" w:rsidR="000B55CD" w:rsidRDefault="000B55CD" w:rsidP="00F7475D">
            <w:pPr>
              <w:rPr>
                <w:szCs w:val="21"/>
              </w:rPr>
            </w:pPr>
          </w:p>
          <w:p w14:paraId="346CF293" w14:textId="77777777" w:rsidR="00DC13C0" w:rsidRDefault="00DC13C0" w:rsidP="00F7475D">
            <w:pPr>
              <w:rPr>
                <w:szCs w:val="21"/>
              </w:rPr>
            </w:pPr>
          </w:p>
          <w:p w14:paraId="52A2C7F2" w14:textId="77777777" w:rsidR="00DC13C0" w:rsidRDefault="00DC13C0" w:rsidP="00F7475D">
            <w:pPr>
              <w:rPr>
                <w:szCs w:val="21"/>
              </w:rPr>
            </w:pPr>
          </w:p>
          <w:p w14:paraId="49DD60E3" w14:textId="77777777" w:rsidR="00DC13C0" w:rsidRDefault="00DC13C0" w:rsidP="00F7475D">
            <w:pPr>
              <w:rPr>
                <w:szCs w:val="21"/>
              </w:rPr>
            </w:pPr>
          </w:p>
          <w:p w14:paraId="4CDAB35D" w14:textId="77777777" w:rsidR="00DC13C0" w:rsidRDefault="00DC13C0" w:rsidP="00F7475D">
            <w:pPr>
              <w:rPr>
                <w:szCs w:val="21"/>
              </w:rPr>
            </w:pPr>
          </w:p>
          <w:p w14:paraId="7D1FDAE3" w14:textId="77777777" w:rsidR="00DC13C0" w:rsidRDefault="00DC13C0" w:rsidP="00F7475D">
            <w:pPr>
              <w:rPr>
                <w:szCs w:val="21"/>
              </w:rPr>
            </w:pPr>
          </w:p>
          <w:p w14:paraId="4A1D2A14" w14:textId="77777777" w:rsidR="00DC13C0" w:rsidRDefault="00DC13C0" w:rsidP="00F7475D">
            <w:pPr>
              <w:rPr>
                <w:szCs w:val="21"/>
              </w:rPr>
            </w:pPr>
          </w:p>
          <w:p w14:paraId="5BE42598" w14:textId="77777777" w:rsidR="00DC13C0" w:rsidRDefault="00DC13C0" w:rsidP="00F7475D">
            <w:pPr>
              <w:rPr>
                <w:szCs w:val="21"/>
              </w:rPr>
            </w:pPr>
          </w:p>
          <w:p w14:paraId="5A831A60" w14:textId="77777777" w:rsidR="00DC13C0" w:rsidRDefault="00DC13C0" w:rsidP="00F7475D">
            <w:pPr>
              <w:rPr>
                <w:szCs w:val="21"/>
              </w:rPr>
            </w:pPr>
          </w:p>
        </w:tc>
      </w:tr>
      <w:tr w:rsidR="00343B5B" w14:paraId="6E07CA27" w14:textId="77777777" w:rsidTr="00DC13C0">
        <w:trPr>
          <w:trHeight w:val="3657"/>
        </w:trPr>
        <w:tc>
          <w:tcPr>
            <w:tcW w:w="8551" w:type="dxa"/>
            <w:shd w:val="clear" w:color="auto" w:fill="auto"/>
          </w:tcPr>
          <w:p w14:paraId="3FCBB784" w14:textId="77777777" w:rsidR="00343B5B" w:rsidRPr="00984E50" w:rsidRDefault="00DC13C0" w:rsidP="00F7475D">
            <w:pPr>
              <w:rPr>
                <w:b/>
                <w:bCs/>
                <w:szCs w:val="21"/>
              </w:rPr>
            </w:pPr>
            <w:r w:rsidRPr="00984E50">
              <w:rPr>
                <w:b/>
                <w:bCs/>
                <w:szCs w:val="21"/>
              </w:rPr>
              <w:lastRenderedPageBreak/>
              <w:t>Harvest, experience and suggestions:</w:t>
            </w:r>
          </w:p>
          <w:p w14:paraId="76FBB5F0" w14:textId="77777777" w:rsidR="000B55CD" w:rsidRPr="00984E50" w:rsidRDefault="000B55CD" w:rsidP="000B55CD">
            <w:pPr>
              <w:rPr>
                <w:b/>
                <w:bCs/>
                <w:sz w:val="18"/>
                <w:szCs w:val="18"/>
              </w:rPr>
            </w:pPr>
            <w:r w:rsidRPr="00984E50">
              <w:rPr>
                <w:b/>
                <w:bCs/>
                <w:sz w:val="18"/>
                <w:szCs w:val="18"/>
              </w:rPr>
              <w:t>Harvest:</w:t>
            </w:r>
          </w:p>
          <w:p w14:paraId="317FBFF5" w14:textId="77777777" w:rsidR="000B55CD" w:rsidRPr="000B55CD" w:rsidRDefault="000B55CD" w:rsidP="000B55CD">
            <w:pPr>
              <w:rPr>
                <w:sz w:val="18"/>
                <w:szCs w:val="18"/>
              </w:rPr>
            </w:pPr>
          </w:p>
          <w:p w14:paraId="0CF3F8F1" w14:textId="77777777" w:rsidR="000B55CD" w:rsidRPr="000B55CD" w:rsidRDefault="000B55CD" w:rsidP="000B55CD">
            <w:pPr>
              <w:pStyle w:val="ListParagraph"/>
              <w:numPr>
                <w:ilvl w:val="0"/>
                <w:numId w:val="30"/>
              </w:numPr>
              <w:ind w:firstLineChars="0"/>
              <w:rPr>
                <w:sz w:val="18"/>
                <w:szCs w:val="18"/>
              </w:rPr>
            </w:pPr>
            <w:r w:rsidRPr="000B55CD">
              <w:rPr>
                <w:sz w:val="18"/>
                <w:szCs w:val="18"/>
              </w:rPr>
              <w:t>The development of the "E-Book Shop" project has provided valuable insights, experiences, and achievements. The project team has gained the following harvests:</w:t>
            </w:r>
          </w:p>
          <w:p w14:paraId="06A1EE5A" w14:textId="77777777" w:rsidR="000B55CD" w:rsidRPr="000B55CD" w:rsidRDefault="000B55CD" w:rsidP="000B55CD">
            <w:pPr>
              <w:rPr>
                <w:sz w:val="18"/>
                <w:szCs w:val="18"/>
              </w:rPr>
            </w:pPr>
          </w:p>
          <w:p w14:paraId="0D419A09" w14:textId="77777777" w:rsidR="000B55CD" w:rsidRPr="000B55CD" w:rsidRDefault="000B55CD" w:rsidP="000B55CD">
            <w:pPr>
              <w:pStyle w:val="ListParagraph"/>
              <w:numPr>
                <w:ilvl w:val="0"/>
                <w:numId w:val="30"/>
              </w:numPr>
              <w:ind w:firstLineChars="0"/>
              <w:rPr>
                <w:sz w:val="18"/>
                <w:szCs w:val="18"/>
              </w:rPr>
            </w:pPr>
            <w:r w:rsidRPr="000B55CD">
              <w:rPr>
                <w:sz w:val="18"/>
                <w:szCs w:val="18"/>
              </w:rPr>
              <w:t>Technical Skills: The project has enhanced the team's technical skills in web development using PHP, HTML, CSS, and JavaScript. Through hands-on experience, team members have gained proficiency in database management, user authentication, and designing user-friendly interfaces.</w:t>
            </w:r>
          </w:p>
          <w:p w14:paraId="28BF0C9C" w14:textId="77777777" w:rsidR="000B55CD" w:rsidRPr="000B55CD" w:rsidRDefault="000B55CD" w:rsidP="000B55CD">
            <w:pPr>
              <w:rPr>
                <w:sz w:val="18"/>
                <w:szCs w:val="18"/>
              </w:rPr>
            </w:pPr>
          </w:p>
          <w:p w14:paraId="44537F22" w14:textId="77777777" w:rsidR="000B55CD" w:rsidRPr="000B55CD" w:rsidRDefault="000B55CD" w:rsidP="000B55CD">
            <w:pPr>
              <w:pStyle w:val="ListParagraph"/>
              <w:numPr>
                <w:ilvl w:val="0"/>
                <w:numId w:val="30"/>
              </w:numPr>
              <w:ind w:firstLineChars="0"/>
              <w:rPr>
                <w:sz w:val="18"/>
                <w:szCs w:val="18"/>
              </w:rPr>
            </w:pPr>
            <w:r w:rsidRPr="000B55CD">
              <w:rPr>
                <w:sz w:val="18"/>
                <w:szCs w:val="18"/>
              </w:rPr>
              <w:t>Project Management: The project has allowed the team to develop and strengthen project management skills. From planning and organizing tasks to setting milestones and tracking progress, the team has learned valuable lessons in project coordination and execution.</w:t>
            </w:r>
          </w:p>
          <w:p w14:paraId="5241199C" w14:textId="77777777" w:rsidR="000B55CD" w:rsidRPr="000B55CD" w:rsidRDefault="000B55CD" w:rsidP="000B55CD">
            <w:pPr>
              <w:rPr>
                <w:sz w:val="18"/>
                <w:szCs w:val="18"/>
              </w:rPr>
            </w:pPr>
          </w:p>
          <w:p w14:paraId="268062D8" w14:textId="77777777" w:rsidR="000B55CD" w:rsidRPr="000B55CD" w:rsidRDefault="000B55CD" w:rsidP="000B55CD">
            <w:pPr>
              <w:pStyle w:val="ListParagraph"/>
              <w:numPr>
                <w:ilvl w:val="0"/>
                <w:numId w:val="30"/>
              </w:numPr>
              <w:ind w:firstLineChars="0"/>
              <w:rPr>
                <w:sz w:val="18"/>
                <w:szCs w:val="18"/>
              </w:rPr>
            </w:pPr>
            <w:r w:rsidRPr="000B55CD">
              <w:rPr>
                <w:sz w:val="18"/>
                <w:szCs w:val="18"/>
              </w:rPr>
              <w:t>Collaboration and Communication: The project has emphasized the importance of effective collaboration and communication within the team. Regular meetings, discussions, and feedback sessions have improved team dynamics and facilitated efficient problem-solving.</w:t>
            </w:r>
          </w:p>
          <w:p w14:paraId="265CC4E6" w14:textId="77777777" w:rsidR="000B55CD" w:rsidRPr="000B55CD" w:rsidRDefault="000B55CD" w:rsidP="000B55CD">
            <w:pPr>
              <w:rPr>
                <w:sz w:val="18"/>
                <w:szCs w:val="18"/>
              </w:rPr>
            </w:pPr>
          </w:p>
          <w:p w14:paraId="4FFA6985" w14:textId="77777777" w:rsidR="000B55CD" w:rsidRPr="000B55CD" w:rsidRDefault="000B55CD" w:rsidP="000B55CD">
            <w:pPr>
              <w:pStyle w:val="ListParagraph"/>
              <w:numPr>
                <w:ilvl w:val="0"/>
                <w:numId w:val="30"/>
              </w:numPr>
              <w:ind w:firstLineChars="0"/>
              <w:rPr>
                <w:sz w:val="18"/>
                <w:szCs w:val="18"/>
              </w:rPr>
            </w:pPr>
            <w:r w:rsidRPr="000B55CD">
              <w:rPr>
                <w:sz w:val="18"/>
                <w:szCs w:val="18"/>
              </w:rPr>
              <w:t>User-Centric Approach: The project has highlighted the significance of a user-centric approach. By considering user requirements, preferences, and feedback, the team has developed a platform that prioritizes user experience, leading to increased engagement and satisfaction.</w:t>
            </w:r>
          </w:p>
          <w:p w14:paraId="54AEF579" w14:textId="77777777" w:rsidR="000B55CD" w:rsidRPr="000B55CD" w:rsidRDefault="000B55CD" w:rsidP="000B55CD">
            <w:pPr>
              <w:rPr>
                <w:sz w:val="18"/>
                <w:szCs w:val="18"/>
              </w:rPr>
            </w:pPr>
          </w:p>
          <w:p w14:paraId="570BFAD9" w14:textId="77777777" w:rsidR="000B55CD" w:rsidRPr="00984E50" w:rsidRDefault="000B55CD" w:rsidP="000B55CD">
            <w:pPr>
              <w:rPr>
                <w:b/>
                <w:bCs/>
                <w:sz w:val="18"/>
                <w:szCs w:val="18"/>
              </w:rPr>
            </w:pPr>
            <w:r w:rsidRPr="00984E50">
              <w:rPr>
                <w:b/>
                <w:bCs/>
                <w:sz w:val="18"/>
                <w:szCs w:val="18"/>
              </w:rPr>
              <w:t>Experience:</w:t>
            </w:r>
          </w:p>
          <w:p w14:paraId="01A33326" w14:textId="77777777" w:rsidR="000B55CD" w:rsidRPr="000B55CD" w:rsidRDefault="000B55CD" w:rsidP="000B55CD">
            <w:pPr>
              <w:rPr>
                <w:sz w:val="18"/>
                <w:szCs w:val="18"/>
              </w:rPr>
            </w:pPr>
          </w:p>
          <w:p w14:paraId="6CEDE3E3" w14:textId="77777777" w:rsidR="000B55CD" w:rsidRPr="000B55CD" w:rsidRDefault="000B55CD" w:rsidP="000B55CD">
            <w:pPr>
              <w:rPr>
                <w:sz w:val="18"/>
                <w:szCs w:val="18"/>
              </w:rPr>
            </w:pPr>
            <w:r w:rsidRPr="000B55CD">
              <w:rPr>
                <w:sz w:val="18"/>
                <w:szCs w:val="18"/>
              </w:rPr>
              <w:t xml:space="preserve">During the development of the "E-Book Shop" project, the team encountered several experiences that have shaped </w:t>
            </w:r>
            <w:r w:rsidRPr="000B55CD">
              <w:rPr>
                <w:sz w:val="18"/>
                <w:szCs w:val="18"/>
              </w:rPr>
              <w:lastRenderedPageBreak/>
              <w:t>their understanding and approach to software development:</w:t>
            </w:r>
          </w:p>
          <w:p w14:paraId="7D4C664F" w14:textId="77777777" w:rsidR="000B55CD" w:rsidRPr="000B55CD" w:rsidRDefault="000B55CD" w:rsidP="000B55CD">
            <w:pPr>
              <w:rPr>
                <w:sz w:val="18"/>
                <w:szCs w:val="18"/>
              </w:rPr>
            </w:pPr>
          </w:p>
          <w:p w14:paraId="76FDF130" w14:textId="77777777" w:rsidR="000B55CD" w:rsidRPr="000B55CD" w:rsidRDefault="000B55CD" w:rsidP="000B55CD">
            <w:pPr>
              <w:pStyle w:val="ListParagraph"/>
              <w:numPr>
                <w:ilvl w:val="0"/>
                <w:numId w:val="31"/>
              </w:numPr>
              <w:ind w:firstLineChars="0"/>
              <w:rPr>
                <w:sz w:val="18"/>
                <w:szCs w:val="18"/>
              </w:rPr>
            </w:pPr>
            <w:r w:rsidRPr="000B55CD">
              <w:rPr>
                <w:sz w:val="18"/>
                <w:szCs w:val="18"/>
              </w:rPr>
              <w:t>Requirement Analysis: The importance of conducting thorough requirement analysis at the initial stage of the project became evident. Clear and well-defined requirements ensure that the final product meets user expectations and minimizes the need for frequent changes during development.</w:t>
            </w:r>
          </w:p>
          <w:p w14:paraId="071AAE76" w14:textId="77777777" w:rsidR="000B55CD" w:rsidRPr="000B55CD" w:rsidRDefault="000B55CD" w:rsidP="000B55CD">
            <w:pPr>
              <w:rPr>
                <w:sz w:val="18"/>
                <w:szCs w:val="18"/>
              </w:rPr>
            </w:pPr>
          </w:p>
          <w:p w14:paraId="25A38743" w14:textId="77777777" w:rsidR="000B55CD" w:rsidRPr="000B55CD" w:rsidRDefault="000B55CD" w:rsidP="000B55CD">
            <w:pPr>
              <w:pStyle w:val="ListParagraph"/>
              <w:numPr>
                <w:ilvl w:val="0"/>
                <w:numId w:val="31"/>
              </w:numPr>
              <w:ind w:firstLineChars="0"/>
              <w:rPr>
                <w:sz w:val="18"/>
                <w:szCs w:val="18"/>
              </w:rPr>
            </w:pPr>
            <w:r w:rsidRPr="000B55CD">
              <w:rPr>
                <w:sz w:val="18"/>
                <w:szCs w:val="18"/>
              </w:rPr>
              <w:t>Iterative Development: Adopting an iterative development approach proved beneficial in accommodating changes and incorporating user feedback. Regular iterations allowed for continuous improvement and ensured that the final product aligned with evolving user needs.</w:t>
            </w:r>
          </w:p>
          <w:p w14:paraId="0D88D721" w14:textId="77777777" w:rsidR="000B55CD" w:rsidRPr="000B55CD" w:rsidRDefault="000B55CD" w:rsidP="000B55CD">
            <w:pPr>
              <w:rPr>
                <w:sz w:val="18"/>
                <w:szCs w:val="18"/>
              </w:rPr>
            </w:pPr>
          </w:p>
          <w:p w14:paraId="55B1D2E5" w14:textId="77777777" w:rsidR="000B55CD" w:rsidRPr="000B55CD" w:rsidRDefault="000B55CD" w:rsidP="000B55CD">
            <w:pPr>
              <w:pStyle w:val="ListParagraph"/>
              <w:numPr>
                <w:ilvl w:val="0"/>
                <w:numId w:val="31"/>
              </w:numPr>
              <w:ind w:firstLineChars="0"/>
              <w:rPr>
                <w:sz w:val="18"/>
                <w:szCs w:val="18"/>
              </w:rPr>
            </w:pPr>
            <w:r w:rsidRPr="000B55CD">
              <w:rPr>
                <w:sz w:val="18"/>
                <w:szCs w:val="18"/>
              </w:rPr>
              <w:t>Testing and Quality Assurance: The significance of comprehensive testing and quality assurance processes was evident in identifying and rectifying software defects and ensuring a robust and reliable system. Testing at various stages of development helped detect and resolve issues promptly.</w:t>
            </w:r>
          </w:p>
          <w:p w14:paraId="21F48717" w14:textId="77777777" w:rsidR="000B55CD" w:rsidRPr="000B55CD" w:rsidRDefault="000B55CD" w:rsidP="000B55CD">
            <w:pPr>
              <w:rPr>
                <w:sz w:val="18"/>
                <w:szCs w:val="18"/>
              </w:rPr>
            </w:pPr>
          </w:p>
          <w:p w14:paraId="3CEF4669" w14:textId="77777777" w:rsidR="000B55CD" w:rsidRPr="00984E50" w:rsidRDefault="000B55CD" w:rsidP="000B55CD">
            <w:pPr>
              <w:rPr>
                <w:b/>
                <w:bCs/>
                <w:sz w:val="18"/>
                <w:szCs w:val="18"/>
              </w:rPr>
            </w:pPr>
            <w:r w:rsidRPr="00984E50">
              <w:rPr>
                <w:b/>
                <w:bCs/>
                <w:sz w:val="18"/>
                <w:szCs w:val="18"/>
              </w:rPr>
              <w:t>Suggestions:</w:t>
            </w:r>
          </w:p>
          <w:p w14:paraId="426D07CE" w14:textId="77777777" w:rsidR="000B55CD" w:rsidRPr="000B55CD" w:rsidRDefault="000B55CD" w:rsidP="000B55CD">
            <w:pPr>
              <w:rPr>
                <w:sz w:val="18"/>
                <w:szCs w:val="18"/>
              </w:rPr>
            </w:pPr>
          </w:p>
          <w:p w14:paraId="6BD1459F" w14:textId="77777777" w:rsidR="000B55CD" w:rsidRPr="000B55CD" w:rsidRDefault="000B55CD" w:rsidP="000B55CD">
            <w:pPr>
              <w:rPr>
                <w:sz w:val="18"/>
                <w:szCs w:val="18"/>
              </w:rPr>
            </w:pPr>
            <w:r w:rsidRPr="000B55CD">
              <w:rPr>
                <w:sz w:val="18"/>
                <w:szCs w:val="18"/>
              </w:rPr>
              <w:t>Based on the experiences and outcomes of the "E-Book Shop" project, the following suggestions can be made for future improvements:</w:t>
            </w:r>
          </w:p>
          <w:p w14:paraId="5668D228" w14:textId="77777777" w:rsidR="000B55CD" w:rsidRPr="000B55CD" w:rsidRDefault="000B55CD" w:rsidP="000B55CD">
            <w:pPr>
              <w:rPr>
                <w:sz w:val="18"/>
                <w:szCs w:val="18"/>
              </w:rPr>
            </w:pPr>
          </w:p>
          <w:p w14:paraId="0E5329DE" w14:textId="77777777" w:rsidR="000B55CD" w:rsidRPr="000B55CD" w:rsidRDefault="000B55CD" w:rsidP="000B55CD">
            <w:pPr>
              <w:pStyle w:val="ListParagraph"/>
              <w:numPr>
                <w:ilvl w:val="0"/>
                <w:numId w:val="32"/>
              </w:numPr>
              <w:ind w:firstLineChars="0"/>
              <w:rPr>
                <w:sz w:val="18"/>
                <w:szCs w:val="18"/>
              </w:rPr>
            </w:pPr>
            <w:r w:rsidRPr="000B55CD">
              <w:rPr>
                <w:sz w:val="18"/>
                <w:szCs w:val="18"/>
              </w:rPr>
              <w:t>User Feedback and Iterative Updates: Establish a mechanism to collect and analyze user feedback regularly. This will help identify areas for improvement and guide future updates to enhance the platform's functionality and user experience.</w:t>
            </w:r>
          </w:p>
          <w:p w14:paraId="2779DB41" w14:textId="77777777" w:rsidR="000B55CD" w:rsidRPr="000B55CD" w:rsidRDefault="000B55CD" w:rsidP="000B55CD">
            <w:pPr>
              <w:rPr>
                <w:sz w:val="18"/>
                <w:szCs w:val="18"/>
              </w:rPr>
            </w:pPr>
          </w:p>
          <w:p w14:paraId="08DD0989" w14:textId="77777777" w:rsidR="000B55CD" w:rsidRPr="000B55CD" w:rsidRDefault="000B55CD" w:rsidP="000B55CD">
            <w:pPr>
              <w:pStyle w:val="ListParagraph"/>
              <w:numPr>
                <w:ilvl w:val="0"/>
                <w:numId w:val="32"/>
              </w:numPr>
              <w:ind w:firstLineChars="0"/>
              <w:rPr>
                <w:sz w:val="18"/>
                <w:szCs w:val="18"/>
              </w:rPr>
            </w:pPr>
            <w:r w:rsidRPr="000B55CD">
              <w:rPr>
                <w:sz w:val="18"/>
                <w:szCs w:val="18"/>
              </w:rPr>
              <w:t>Security Enhancement: Strengthen the security measures of the system, including password encryption, secure data transmission, and protection against potential vulnerabilities. Regular security audits and updates should be conducted to ensure data confidentiality and user trust.</w:t>
            </w:r>
          </w:p>
          <w:p w14:paraId="22C373BC" w14:textId="77777777" w:rsidR="000B55CD" w:rsidRPr="000B55CD" w:rsidRDefault="000B55CD" w:rsidP="000B55CD">
            <w:pPr>
              <w:rPr>
                <w:sz w:val="18"/>
                <w:szCs w:val="18"/>
              </w:rPr>
            </w:pPr>
          </w:p>
          <w:p w14:paraId="3F3BB828" w14:textId="77777777" w:rsidR="000B55CD" w:rsidRPr="000B55CD" w:rsidRDefault="000B55CD" w:rsidP="000B55CD">
            <w:pPr>
              <w:pStyle w:val="ListParagraph"/>
              <w:numPr>
                <w:ilvl w:val="0"/>
                <w:numId w:val="32"/>
              </w:numPr>
              <w:ind w:firstLineChars="0"/>
              <w:rPr>
                <w:sz w:val="18"/>
                <w:szCs w:val="18"/>
              </w:rPr>
            </w:pPr>
            <w:r w:rsidRPr="000B55CD">
              <w:rPr>
                <w:sz w:val="18"/>
                <w:szCs w:val="18"/>
              </w:rPr>
              <w:t>Mobile Responsiveness: Consider optimizing the platform for mobile devices to cater to the growing number of mobile users. Responsive design techniques and mobile-friendly interfaces will enhance accessibility and user satisfaction.</w:t>
            </w:r>
          </w:p>
          <w:p w14:paraId="7114AD98" w14:textId="77777777" w:rsidR="000B55CD" w:rsidRPr="000B55CD" w:rsidRDefault="000B55CD" w:rsidP="000B55CD">
            <w:pPr>
              <w:rPr>
                <w:sz w:val="18"/>
                <w:szCs w:val="18"/>
              </w:rPr>
            </w:pPr>
          </w:p>
          <w:p w14:paraId="4154A2F8" w14:textId="77777777" w:rsidR="000B55CD" w:rsidRPr="00E765A8" w:rsidRDefault="000B55CD" w:rsidP="00E765A8">
            <w:pPr>
              <w:pStyle w:val="ListParagraph"/>
              <w:numPr>
                <w:ilvl w:val="0"/>
                <w:numId w:val="32"/>
              </w:numPr>
              <w:ind w:firstLineChars="0"/>
              <w:rPr>
                <w:sz w:val="18"/>
                <w:szCs w:val="18"/>
              </w:rPr>
            </w:pPr>
            <w:r w:rsidRPr="00E765A8">
              <w:rPr>
                <w:sz w:val="18"/>
                <w:szCs w:val="18"/>
              </w:rPr>
              <w:t>Collaboration with Publishers: Explore partnerships with publishers to expand the book collection and attract a diverse range of titles. Collaboration can include promotional activities, special offers, and strategic alliances to attract both established and emerging publishers.</w:t>
            </w:r>
          </w:p>
          <w:p w14:paraId="66FCDC95" w14:textId="77777777" w:rsidR="000B55CD" w:rsidRPr="000B55CD" w:rsidRDefault="000B55CD" w:rsidP="000B55CD">
            <w:pPr>
              <w:rPr>
                <w:sz w:val="18"/>
                <w:szCs w:val="18"/>
              </w:rPr>
            </w:pPr>
          </w:p>
          <w:p w14:paraId="0DA72DD4" w14:textId="77777777" w:rsidR="000B55CD" w:rsidRPr="00E765A8" w:rsidRDefault="000B55CD" w:rsidP="00E765A8">
            <w:pPr>
              <w:pStyle w:val="ListParagraph"/>
              <w:numPr>
                <w:ilvl w:val="0"/>
                <w:numId w:val="32"/>
              </w:numPr>
              <w:ind w:firstLineChars="0"/>
              <w:rPr>
                <w:sz w:val="18"/>
                <w:szCs w:val="18"/>
              </w:rPr>
            </w:pPr>
            <w:r w:rsidRPr="00E765A8">
              <w:rPr>
                <w:sz w:val="18"/>
                <w:szCs w:val="18"/>
              </w:rPr>
              <w:t>Continuous Maintenance and Support: Allocate resources for ongoing maintenance, bug fixes, and technical support to address any issues that may arise after the launch. Regular updates and improvements will ensure the platform remains relevant and competitive in the evolving digital landscape.</w:t>
            </w:r>
          </w:p>
          <w:p w14:paraId="6195CE7E" w14:textId="77777777" w:rsidR="000B55CD" w:rsidRPr="000B55CD" w:rsidRDefault="000B55CD" w:rsidP="000B55CD">
            <w:pPr>
              <w:rPr>
                <w:sz w:val="18"/>
                <w:szCs w:val="18"/>
              </w:rPr>
            </w:pPr>
          </w:p>
          <w:p w14:paraId="2C5912EF" w14:textId="77777777" w:rsidR="00E765A8" w:rsidRDefault="00E765A8" w:rsidP="000B55CD">
            <w:pPr>
              <w:rPr>
                <w:sz w:val="18"/>
                <w:szCs w:val="18"/>
              </w:rPr>
            </w:pPr>
          </w:p>
          <w:p w14:paraId="3E5372B5" w14:textId="7BA2B725" w:rsidR="000B55CD" w:rsidRPr="000B55CD" w:rsidRDefault="000B55CD" w:rsidP="000B55CD">
            <w:pPr>
              <w:rPr>
                <w:sz w:val="18"/>
                <w:szCs w:val="18"/>
              </w:rPr>
            </w:pPr>
            <w:r w:rsidRPr="000B55CD">
              <w:rPr>
                <w:sz w:val="18"/>
                <w:szCs w:val="18"/>
              </w:rPr>
              <w:t>By incorporating these suggestions into future development efforts, the "E-Book Shop" project can continue to evolve and provide an exceptional reading and publishing experience for users.</w:t>
            </w:r>
          </w:p>
          <w:p w14:paraId="054C1467" w14:textId="77777777" w:rsidR="00343B5B" w:rsidRDefault="00343B5B" w:rsidP="00F7475D">
            <w:pPr>
              <w:rPr>
                <w:szCs w:val="21"/>
              </w:rPr>
            </w:pPr>
          </w:p>
          <w:p w14:paraId="52B777E7" w14:textId="77777777" w:rsidR="00343B5B" w:rsidRDefault="00343B5B" w:rsidP="00F7475D">
            <w:pPr>
              <w:rPr>
                <w:szCs w:val="21"/>
              </w:rPr>
            </w:pPr>
          </w:p>
          <w:p w14:paraId="637FB381" w14:textId="77777777" w:rsidR="00343B5B" w:rsidRDefault="00343B5B" w:rsidP="00F7475D">
            <w:pPr>
              <w:rPr>
                <w:szCs w:val="21"/>
              </w:rPr>
            </w:pPr>
          </w:p>
          <w:p w14:paraId="35164CDB" w14:textId="77777777" w:rsidR="00343B5B" w:rsidRDefault="00343B5B" w:rsidP="00F7475D">
            <w:pPr>
              <w:rPr>
                <w:szCs w:val="21"/>
              </w:rPr>
            </w:pPr>
          </w:p>
          <w:p w14:paraId="338F441A" w14:textId="77777777" w:rsidR="00343B5B" w:rsidRDefault="00343B5B" w:rsidP="00F7475D">
            <w:pPr>
              <w:rPr>
                <w:szCs w:val="21"/>
              </w:rPr>
            </w:pPr>
          </w:p>
          <w:p w14:paraId="1A346B6B" w14:textId="77777777" w:rsidR="00343B5B" w:rsidRDefault="00343B5B" w:rsidP="00F7475D">
            <w:pPr>
              <w:rPr>
                <w:szCs w:val="21"/>
              </w:rPr>
            </w:pPr>
          </w:p>
          <w:p w14:paraId="6809B6C5" w14:textId="77777777" w:rsidR="00343B5B" w:rsidRDefault="00343B5B" w:rsidP="00343B5B">
            <w:pPr>
              <w:ind w:firstLineChars="2667" w:firstLine="5601"/>
              <w:jc w:val="left"/>
              <w:rPr>
                <w:szCs w:val="21"/>
              </w:rPr>
            </w:pPr>
          </w:p>
          <w:p w14:paraId="57B587AB" w14:textId="77777777" w:rsidR="00343B5B" w:rsidRDefault="00DC13C0" w:rsidP="00343B5B">
            <w:pPr>
              <w:ind w:firstLineChars="2667" w:firstLine="5601"/>
              <w:jc w:val="left"/>
              <w:rPr>
                <w:szCs w:val="21"/>
              </w:rPr>
            </w:pPr>
            <w:r>
              <w:rPr>
                <w:szCs w:val="21"/>
              </w:rPr>
              <w:t>Signature</w:t>
            </w:r>
            <w:r>
              <w:rPr>
                <w:rFonts w:hint="eastAsia"/>
                <w:szCs w:val="21"/>
              </w:rPr>
              <w:t>:</w:t>
            </w:r>
            <w:r w:rsidR="00343B5B">
              <w:rPr>
                <w:rFonts w:hint="eastAsia"/>
                <w:szCs w:val="21"/>
              </w:rPr>
              <w:t xml:space="preserve"> </w:t>
            </w:r>
          </w:p>
          <w:p w14:paraId="6A229EBC" w14:textId="77777777" w:rsidR="00343B5B" w:rsidRDefault="00343B5B" w:rsidP="00343B5B">
            <w:pPr>
              <w:ind w:firstLineChars="2367" w:firstLine="4971"/>
              <w:jc w:val="left"/>
              <w:rPr>
                <w:szCs w:val="21"/>
              </w:rPr>
            </w:pPr>
            <w:r>
              <w:rPr>
                <w:rFonts w:hint="eastAsia"/>
                <w:szCs w:val="21"/>
              </w:rPr>
              <w:t xml:space="preserve">               </w:t>
            </w:r>
            <w:r>
              <w:rPr>
                <w:szCs w:val="21"/>
              </w:rPr>
              <w:t xml:space="preserve">  </w:t>
            </w:r>
          </w:p>
          <w:p w14:paraId="4D30768D" w14:textId="77777777" w:rsidR="00343B5B" w:rsidRDefault="00343B5B" w:rsidP="00343B5B">
            <w:pPr>
              <w:ind w:firstLineChars="2567" w:firstLine="5391"/>
              <w:jc w:val="left"/>
              <w:rPr>
                <w:szCs w:val="21"/>
              </w:rPr>
            </w:pPr>
            <w:r>
              <w:rPr>
                <w:szCs w:val="21"/>
              </w:rPr>
              <w:t xml:space="preserve"> </w:t>
            </w:r>
            <w:r w:rsidR="00DC13C0">
              <w:rPr>
                <w:szCs w:val="21"/>
              </w:rPr>
              <w:t xml:space="preserve"> Time:</w:t>
            </w:r>
          </w:p>
          <w:p w14:paraId="5740DA69" w14:textId="77777777" w:rsidR="00343B5B" w:rsidRDefault="00343B5B" w:rsidP="00F7475D">
            <w:pPr>
              <w:ind w:firstLineChars="367" w:firstLine="771"/>
              <w:jc w:val="left"/>
              <w:rPr>
                <w:szCs w:val="21"/>
              </w:rPr>
            </w:pPr>
          </w:p>
        </w:tc>
      </w:tr>
    </w:tbl>
    <w:p w14:paraId="3BE33C78" w14:textId="77777777" w:rsidR="005538A3" w:rsidRPr="00343B5B" w:rsidRDefault="005538A3" w:rsidP="00307E4D">
      <w:pPr>
        <w:widowControl/>
        <w:jc w:val="left"/>
        <w:rPr>
          <w:rFonts w:ascii="SimHei" w:eastAsia="SimHei" w:hAnsi="SimHei" w:cstheme="minorEastAsia"/>
          <w:bCs/>
          <w:sz w:val="30"/>
        </w:rPr>
      </w:pPr>
    </w:p>
    <w:sectPr w:rsidR="005538A3" w:rsidRPr="00343B5B" w:rsidSect="004013B9">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F78D0" w14:textId="77777777" w:rsidR="00781305" w:rsidRDefault="00781305">
      <w:r>
        <w:separator/>
      </w:r>
    </w:p>
  </w:endnote>
  <w:endnote w:type="continuationSeparator" w:id="0">
    <w:p w14:paraId="084C490F" w14:textId="77777777" w:rsidR="00781305" w:rsidRDefault="00781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D207D" w14:textId="77777777" w:rsidR="002432B4" w:rsidRDefault="002432B4">
    <w:pPr>
      <w:pStyle w:val="Footer"/>
    </w:pPr>
    <w:r>
      <w:rPr>
        <w:noProof/>
      </w:rPr>
      <mc:AlternateContent>
        <mc:Choice Requires="wps">
          <w:drawing>
            <wp:anchor distT="0" distB="0" distL="114300" distR="114300" simplePos="0" relativeHeight="251656192" behindDoc="0" locked="0" layoutInCell="1" allowOverlap="1" wp14:anchorId="0AC491A4" wp14:editId="3213F7CD">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16484B" w14:textId="77777777" w:rsidR="002432B4" w:rsidRDefault="002432B4">
                          <w:pPr>
                            <w:pStyle w:val="Footer"/>
                          </w:pPr>
                          <w:r>
                            <w:rPr>
                              <w:rFonts w:hint="eastAsia"/>
                            </w:rPr>
                            <w:fldChar w:fldCharType="begin"/>
                          </w:r>
                          <w:r>
                            <w:rPr>
                              <w:rFonts w:hint="eastAsia"/>
                            </w:rPr>
                            <w:instrText xml:space="preserve"> PAGE  \* MERGEFORMAT </w:instrText>
                          </w:r>
                          <w:r>
                            <w:rPr>
                              <w:rFonts w:hint="eastAsia"/>
                            </w:rPr>
                            <w:fldChar w:fldCharType="separate"/>
                          </w:r>
                          <w:r w:rsidR="00A06FB3">
                            <w:rPr>
                              <w:noProof/>
                            </w:rPr>
                            <w:t>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C491A4" id="_x0000_t202" coordsize="21600,21600" o:spt="202" path="m,l,21600r21600,l21600,xe">
              <v:stroke joinstyle="miter"/>
              <v:path gradientshapeok="t" o:connecttype="rect"/>
            </v:shapetype>
            <v:shape id="文本框 10" o:spid="_x0000_s1026"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4316484B" w14:textId="77777777" w:rsidR="002432B4" w:rsidRDefault="002432B4">
                    <w:pPr>
                      <w:pStyle w:val="Footer"/>
                    </w:pPr>
                    <w:r>
                      <w:rPr>
                        <w:rFonts w:hint="eastAsia"/>
                      </w:rPr>
                      <w:fldChar w:fldCharType="begin"/>
                    </w:r>
                    <w:r>
                      <w:rPr>
                        <w:rFonts w:hint="eastAsia"/>
                      </w:rPr>
                      <w:instrText xml:space="preserve"> PAGE  \* MERGEFORMAT </w:instrText>
                    </w:r>
                    <w:r>
                      <w:rPr>
                        <w:rFonts w:hint="eastAsia"/>
                      </w:rPr>
                      <w:fldChar w:fldCharType="separate"/>
                    </w:r>
                    <w:r w:rsidR="00A06FB3">
                      <w:rPr>
                        <w:noProof/>
                      </w:rPr>
                      <w:t>I</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636620"/>
      <w:docPartObj>
        <w:docPartGallery w:val="Page Numbers (Bottom of Page)"/>
        <w:docPartUnique/>
      </w:docPartObj>
    </w:sdtPr>
    <w:sdtContent>
      <w:p w14:paraId="7F906AC0" w14:textId="77777777" w:rsidR="00427FDB" w:rsidRDefault="00427FDB">
        <w:pPr>
          <w:pStyle w:val="Footer"/>
          <w:jc w:val="center"/>
        </w:pPr>
        <w:r>
          <w:fldChar w:fldCharType="begin"/>
        </w:r>
        <w:r>
          <w:instrText>PAGE   \* MERGEFORMAT</w:instrText>
        </w:r>
        <w:r>
          <w:fldChar w:fldCharType="separate"/>
        </w:r>
        <w:r w:rsidR="00A06FB3" w:rsidRPr="00A06FB3">
          <w:rPr>
            <w:noProof/>
            <w:lang w:val="zh-CN"/>
          </w:rPr>
          <w:t>10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EFCA7" w14:textId="77777777" w:rsidR="00781305" w:rsidRDefault="00781305">
      <w:r>
        <w:separator/>
      </w:r>
    </w:p>
  </w:footnote>
  <w:footnote w:type="continuationSeparator" w:id="0">
    <w:p w14:paraId="08BDD6B9" w14:textId="77777777" w:rsidR="00781305" w:rsidRDefault="007813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270D"/>
    <w:multiLevelType w:val="hybridMultilevel"/>
    <w:tmpl w:val="F4B2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15374"/>
    <w:multiLevelType w:val="hybridMultilevel"/>
    <w:tmpl w:val="2D36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04C0B"/>
    <w:multiLevelType w:val="hybridMultilevel"/>
    <w:tmpl w:val="6C102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D74B5"/>
    <w:multiLevelType w:val="hybridMultilevel"/>
    <w:tmpl w:val="C89CA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C43317"/>
    <w:multiLevelType w:val="hybridMultilevel"/>
    <w:tmpl w:val="3FB0C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505BE"/>
    <w:multiLevelType w:val="hybridMultilevel"/>
    <w:tmpl w:val="7F648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67F9D"/>
    <w:multiLevelType w:val="hybridMultilevel"/>
    <w:tmpl w:val="CE948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54072"/>
    <w:multiLevelType w:val="hybridMultilevel"/>
    <w:tmpl w:val="05223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A006D6"/>
    <w:multiLevelType w:val="hybridMultilevel"/>
    <w:tmpl w:val="215C1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73ED4"/>
    <w:multiLevelType w:val="multilevel"/>
    <w:tmpl w:val="24F73ED4"/>
    <w:lvl w:ilvl="0">
      <w:start w:val="1"/>
      <w:numFmt w:val="decimal"/>
      <w:lvlText w:val="%1"/>
      <w:lvlJc w:val="left"/>
      <w:pPr>
        <w:ind w:left="425" w:hanging="425"/>
      </w:pPr>
      <w:rPr>
        <w:rFonts w:hint="eastAsia"/>
      </w:rPr>
    </w:lvl>
    <w:lvl w:ilvl="1">
      <w:start w:val="1"/>
      <w:numFmt w:val="decimal"/>
      <w:pStyle w:val="Heading2"/>
      <w:lvlText w:val="%1.%2"/>
      <w:lvlJc w:val="left"/>
      <w:pPr>
        <w:ind w:left="567" w:hanging="567"/>
      </w:p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26612062"/>
    <w:multiLevelType w:val="hybridMultilevel"/>
    <w:tmpl w:val="492EB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165973"/>
    <w:multiLevelType w:val="hybridMultilevel"/>
    <w:tmpl w:val="A2460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713359"/>
    <w:multiLevelType w:val="hybridMultilevel"/>
    <w:tmpl w:val="71E03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C934ED"/>
    <w:multiLevelType w:val="hybridMultilevel"/>
    <w:tmpl w:val="F4528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020D1E"/>
    <w:multiLevelType w:val="hybridMultilevel"/>
    <w:tmpl w:val="1D9EC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3C312C"/>
    <w:multiLevelType w:val="hybridMultilevel"/>
    <w:tmpl w:val="D3146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CA0A9F"/>
    <w:multiLevelType w:val="hybridMultilevel"/>
    <w:tmpl w:val="3CBA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CF0632"/>
    <w:multiLevelType w:val="hybridMultilevel"/>
    <w:tmpl w:val="42EA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6F0673"/>
    <w:multiLevelType w:val="hybridMultilevel"/>
    <w:tmpl w:val="0FF22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366366"/>
    <w:multiLevelType w:val="hybridMultilevel"/>
    <w:tmpl w:val="5402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635E50"/>
    <w:multiLevelType w:val="hybridMultilevel"/>
    <w:tmpl w:val="09D2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145846"/>
    <w:multiLevelType w:val="multilevel"/>
    <w:tmpl w:val="740084B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B940704"/>
    <w:multiLevelType w:val="hybridMultilevel"/>
    <w:tmpl w:val="4A2C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3D3865"/>
    <w:multiLevelType w:val="hybridMultilevel"/>
    <w:tmpl w:val="A1DE594E"/>
    <w:lvl w:ilvl="0" w:tplc="6FDA5C42">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B177A3"/>
    <w:multiLevelType w:val="hybridMultilevel"/>
    <w:tmpl w:val="FC4C8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B8453C"/>
    <w:multiLevelType w:val="hybridMultilevel"/>
    <w:tmpl w:val="D65C1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D2E99"/>
    <w:multiLevelType w:val="hybridMultilevel"/>
    <w:tmpl w:val="6BB43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901385"/>
    <w:multiLevelType w:val="hybridMultilevel"/>
    <w:tmpl w:val="AAC00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4B56C2"/>
    <w:multiLevelType w:val="hybridMultilevel"/>
    <w:tmpl w:val="2ECC97C8"/>
    <w:lvl w:ilvl="0" w:tplc="15744E74">
      <w:start w:val="2"/>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406B09"/>
    <w:multiLevelType w:val="hybridMultilevel"/>
    <w:tmpl w:val="E938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8D39DF"/>
    <w:multiLevelType w:val="hybridMultilevel"/>
    <w:tmpl w:val="8F2C3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8508853">
    <w:abstractNumId w:val="9"/>
  </w:num>
  <w:num w:numId="2" w16cid:durableId="1699428743">
    <w:abstractNumId w:val="9"/>
  </w:num>
  <w:num w:numId="3" w16cid:durableId="1592733804">
    <w:abstractNumId w:val="21"/>
  </w:num>
  <w:num w:numId="4" w16cid:durableId="620763047">
    <w:abstractNumId w:val="28"/>
  </w:num>
  <w:num w:numId="5" w16cid:durableId="627978641">
    <w:abstractNumId w:val="23"/>
  </w:num>
  <w:num w:numId="6" w16cid:durableId="1061563503">
    <w:abstractNumId w:val="27"/>
  </w:num>
  <w:num w:numId="7" w16cid:durableId="51006525">
    <w:abstractNumId w:val="30"/>
  </w:num>
  <w:num w:numId="8" w16cid:durableId="995959201">
    <w:abstractNumId w:val="16"/>
  </w:num>
  <w:num w:numId="9" w16cid:durableId="1222445438">
    <w:abstractNumId w:val="14"/>
  </w:num>
  <w:num w:numId="10" w16cid:durableId="1647585875">
    <w:abstractNumId w:val="25"/>
  </w:num>
  <w:num w:numId="11" w16cid:durableId="74135866">
    <w:abstractNumId w:val="7"/>
  </w:num>
  <w:num w:numId="12" w16cid:durableId="478230444">
    <w:abstractNumId w:val="29"/>
  </w:num>
  <w:num w:numId="13" w16cid:durableId="523710760">
    <w:abstractNumId w:val="5"/>
  </w:num>
  <w:num w:numId="14" w16cid:durableId="820388422">
    <w:abstractNumId w:val="3"/>
  </w:num>
  <w:num w:numId="15" w16cid:durableId="1617062401">
    <w:abstractNumId w:val="0"/>
  </w:num>
  <w:num w:numId="16" w16cid:durableId="632292856">
    <w:abstractNumId w:val="8"/>
  </w:num>
  <w:num w:numId="17" w16cid:durableId="29110678">
    <w:abstractNumId w:val="1"/>
  </w:num>
  <w:num w:numId="18" w16cid:durableId="699280882">
    <w:abstractNumId w:val="18"/>
  </w:num>
  <w:num w:numId="19" w16cid:durableId="1595241438">
    <w:abstractNumId w:val="22"/>
  </w:num>
  <w:num w:numId="20" w16cid:durableId="1335260720">
    <w:abstractNumId w:val="24"/>
  </w:num>
  <w:num w:numId="21" w16cid:durableId="1361472313">
    <w:abstractNumId w:val="11"/>
  </w:num>
  <w:num w:numId="22" w16cid:durableId="696392270">
    <w:abstractNumId w:val="17"/>
  </w:num>
  <w:num w:numId="23" w16cid:durableId="1075083027">
    <w:abstractNumId w:val="19"/>
  </w:num>
  <w:num w:numId="24" w16cid:durableId="1532643824">
    <w:abstractNumId w:val="15"/>
  </w:num>
  <w:num w:numId="25" w16cid:durableId="150174606">
    <w:abstractNumId w:val="13"/>
  </w:num>
  <w:num w:numId="26" w16cid:durableId="624316417">
    <w:abstractNumId w:val="2"/>
  </w:num>
  <w:num w:numId="27" w16cid:durableId="248277748">
    <w:abstractNumId w:val="26"/>
  </w:num>
  <w:num w:numId="28" w16cid:durableId="64686140">
    <w:abstractNumId w:val="4"/>
  </w:num>
  <w:num w:numId="29" w16cid:durableId="601718513">
    <w:abstractNumId w:val="10"/>
  </w:num>
  <w:num w:numId="30" w16cid:durableId="1777672681">
    <w:abstractNumId w:val="12"/>
  </w:num>
  <w:num w:numId="31" w16cid:durableId="1868103706">
    <w:abstractNumId w:val="6"/>
  </w:num>
  <w:num w:numId="32" w16cid:durableId="767851860">
    <w:abstractNumId w:val="2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bordersDoNotSurroundHeader/>
  <w:bordersDoNotSurroundFooter/>
  <w:attachedTemplate r:id="rId1"/>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7573015"/>
    <w:rsid w:val="00032FAC"/>
    <w:rsid w:val="000614D2"/>
    <w:rsid w:val="000616EE"/>
    <w:rsid w:val="00083009"/>
    <w:rsid w:val="000A7608"/>
    <w:rsid w:val="000B55CD"/>
    <w:rsid w:val="000C2F78"/>
    <w:rsid w:val="000E75D1"/>
    <w:rsid w:val="000F3EE2"/>
    <w:rsid w:val="00114D35"/>
    <w:rsid w:val="00130708"/>
    <w:rsid w:val="001369AD"/>
    <w:rsid w:val="0017471E"/>
    <w:rsid w:val="00181CE4"/>
    <w:rsid w:val="00182DAA"/>
    <w:rsid w:val="00186673"/>
    <w:rsid w:val="001F6CEC"/>
    <w:rsid w:val="0020777C"/>
    <w:rsid w:val="00221726"/>
    <w:rsid w:val="002432B4"/>
    <w:rsid w:val="00245869"/>
    <w:rsid w:val="002470ED"/>
    <w:rsid w:val="002515A2"/>
    <w:rsid w:val="00266031"/>
    <w:rsid w:val="0026689D"/>
    <w:rsid w:val="00277B5B"/>
    <w:rsid w:val="00281665"/>
    <w:rsid w:val="00287D47"/>
    <w:rsid w:val="002961A2"/>
    <w:rsid w:val="002C3297"/>
    <w:rsid w:val="002F560F"/>
    <w:rsid w:val="00307E4D"/>
    <w:rsid w:val="003211C5"/>
    <w:rsid w:val="00332CB0"/>
    <w:rsid w:val="00343B5B"/>
    <w:rsid w:val="00344617"/>
    <w:rsid w:val="0036152C"/>
    <w:rsid w:val="00372A4C"/>
    <w:rsid w:val="003A530C"/>
    <w:rsid w:val="004013B9"/>
    <w:rsid w:val="00405D47"/>
    <w:rsid w:val="00421219"/>
    <w:rsid w:val="00427FDB"/>
    <w:rsid w:val="00462873"/>
    <w:rsid w:val="004834FB"/>
    <w:rsid w:val="00496F01"/>
    <w:rsid w:val="004A69C0"/>
    <w:rsid w:val="00521929"/>
    <w:rsid w:val="00531255"/>
    <w:rsid w:val="005538A3"/>
    <w:rsid w:val="005775B6"/>
    <w:rsid w:val="00584FE1"/>
    <w:rsid w:val="005A22CB"/>
    <w:rsid w:val="005A2D44"/>
    <w:rsid w:val="005B2EEE"/>
    <w:rsid w:val="005F6C8C"/>
    <w:rsid w:val="00613B58"/>
    <w:rsid w:val="00614BF3"/>
    <w:rsid w:val="00657809"/>
    <w:rsid w:val="00665BED"/>
    <w:rsid w:val="006A6892"/>
    <w:rsid w:val="006D3908"/>
    <w:rsid w:val="006D7A31"/>
    <w:rsid w:val="006E0C40"/>
    <w:rsid w:val="007009B5"/>
    <w:rsid w:val="007076B7"/>
    <w:rsid w:val="00721AEF"/>
    <w:rsid w:val="00722EED"/>
    <w:rsid w:val="007259B8"/>
    <w:rsid w:val="0073658A"/>
    <w:rsid w:val="00755B2D"/>
    <w:rsid w:val="007727EE"/>
    <w:rsid w:val="00781305"/>
    <w:rsid w:val="007A0DFA"/>
    <w:rsid w:val="007B5961"/>
    <w:rsid w:val="007B7B53"/>
    <w:rsid w:val="007D677F"/>
    <w:rsid w:val="008222EE"/>
    <w:rsid w:val="00860811"/>
    <w:rsid w:val="00862ABE"/>
    <w:rsid w:val="008B2C0B"/>
    <w:rsid w:val="008B7717"/>
    <w:rsid w:val="00945488"/>
    <w:rsid w:val="00960D29"/>
    <w:rsid w:val="00984E50"/>
    <w:rsid w:val="00993FE9"/>
    <w:rsid w:val="009A50A8"/>
    <w:rsid w:val="009B4E23"/>
    <w:rsid w:val="009B7079"/>
    <w:rsid w:val="009C16D7"/>
    <w:rsid w:val="009C28AB"/>
    <w:rsid w:val="009C2BE2"/>
    <w:rsid w:val="009D38B9"/>
    <w:rsid w:val="009E3C4B"/>
    <w:rsid w:val="00A06FB3"/>
    <w:rsid w:val="00A14334"/>
    <w:rsid w:val="00A14B4D"/>
    <w:rsid w:val="00A32921"/>
    <w:rsid w:val="00A34516"/>
    <w:rsid w:val="00A525F1"/>
    <w:rsid w:val="00A558CA"/>
    <w:rsid w:val="00A90014"/>
    <w:rsid w:val="00A9552B"/>
    <w:rsid w:val="00AA38B3"/>
    <w:rsid w:val="00AB1B40"/>
    <w:rsid w:val="00AC746D"/>
    <w:rsid w:val="00AE44BC"/>
    <w:rsid w:val="00AE6F01"/>
    <w:rsid w:val="00AF3D0A"/>
    <w:rsid w:val="00B304A9"/>
    <w:rsid w:val="00B571E3"/>
    <w:rsid w:val="00B91740"/>
    <w:rsid w:val="00BC4378"/>
    <w:rsid w:val="00BE459B"/>
    <w:rsid w:val="00BE7357"/>
    <w:rsid w:val="00C04EEB"/>
    <w:rsid w:val="00C55FD4"/>
    <w:rsid w:val="00C73A19"/>
    <w:rsid w:val="00C76E73"/>
    <w:rsid w:val="00C83CD3"/>
    <w:rsid w:val="00C840D9"/>
    <w:rsid w:val="00C94D2E"/>
    <w:rsid w:val="00C953AA"/>
    <w:rsid w:val="00CE1017"/>
    <w:rsid w:val="00CE4B1C"/>
    <w:rsid w:val="00D020AC"/>
    <w:rsid w:val="00D150D9"/>
    <w:rsid w:val="00D15E2A"/>
    <w:rsid w:val="00D40239"/>
    <w:rsid w:val="00D75248"/>
    <w:rsid w:val="00D77969"/>
    <w:rsid w:val="00D806B3"/>
    <w:rsid w:val="00D824DA"/>
    <w:rsid w:val="00D967D3"/>
    <w:rsid w:val="00D969EA"/>
    <w:rsid w:val="00DB6A39"/>
    <w:rsid w:val="00DC13C0"/>
    <w:rsid w:val="00DE1A10"/>
    <w:rsid w:val="00DE612F"/>
    <w:rsid w:val="00E03D56"/>
    <w:rsid w:val="00E40BF3"/>
    <w:rsid w:val="00E40CFF"/>
    <w:rsid w:val="00E5466F"/>
    <w:rsid w:val="00E54978"/>
    <w:rsid w:val="00E7395F"/>
    <w:rsid w:val="00E765A8"/>
    <w:rsid w:val="00E867DF"/>
    <w:rsid w:val="00E93E91"/>
    <w:rsid w:val="00ED3AC1"/>
    <w:rsid w:val="00EF58F9"/>
    <w:rsid w:val="00EF7872"/>
    <w:rsid w:val="00F02A29"/>
    <w:rsid w:val="00F06417"/>
    <w:rsid w:val="00F14B18"/>
    <w:rsid w:val="00F16360"/>
    <w:rsid w:val="00F20D4B"/>
    <w:rsid w:val="00F212E9"/>
    <w:rsid w:val="00F43EE2"/>
    <w:rsid w:val="00F53A0A"/>
    <w:rsid w:val="00F60C1C"/>
    <w:rsid w:val="00F61840"/>
    <w:rsid w:val="00F92949"/>
    <w:rsid w:val="00FA10FD"/>
    <w:rsid w:val="00FC7191"/>
    <w:rsid w:val="00FC7CDD"/>
    <w:rsid w:val="00FD0003"/>
    <w:rsid w:val="08515EF3"/>
    <w:rsid w:val="0DBA51F4"/>
    <w:rsid w:val="0DD85D8A"/>
    <w:rsid w:val="0E6044C6"/>
    <w:rsid w:val="11264D00"/>
    <w:rsid w:val="12D13C9B"/>
    <w:rsid w:val="13EE634F"/>
    <w:rsid w:val="15693920"/>
    <w:rsid w:val="185E17A2"/>
    <w:rsid w:val="198A01BD"/>
    <w:rsid w:val="1A3C0BDC"/>
    <w:rsid w:val="1B055F60"/>
    <w:rsid w:val="1B100E9F"/>
    <w:rsid w:val="1C687ADA"/>
    <w:rsid w:val="1D70339E"/>
    <w:rsid w:val="1F9229D6"/>
    <w:rsid w:val="200368DD"/>
    <w:rsid w:val="21210D46"/>
    <w:rsid w:val="24C554CC"/>
    <w:rsid w:val="24CD6571"/>
    <w:rsid w:val="266B7EDF"/>
    <w:rsid w:val="27573015"/>
    <w:rsid w:val="282F0AAE"/>
    <w:rsid w:val="28C83F9D"/>
    <w:rsid w:val="2A34619B"/>
    <w:rsid w:val="2BFD73AF"/>
    <w:rsid w:val="2EE543B2"/>
    <w:rsid w:val="2FE447D9"/>
    <w:rsid w:val="300002DA"/>
    <w:rsid w:val="301462E0"/>
    <w:rsid w:val="32CB2C11"/>
    <w:rsid w:val="35E971F0"/>
    <w:rsid w:val="368313BA"/>
    <w:rsid w:val="389E0FA6"/>
    <w:rsid w:val="38CC6AAE"/>
    <w:rsid w:val="38F065C1"/>
    <w:rsid w:val="38FE11E0"/>
    <w:rsid w:val="3A7123F5"/>
    <w:rsid w:val="3BD61F55"/>
    <w:rsid w:val="41DC335F"/>
    <w:rsid w:val="44E51D0F"/>
    <w:rsid w:val="46017EFC"/>
    <w:rsid w:val="467B7AC4"/>
    <w:rsid w:val="46854B43"/>
    <w:rsid w:val="46B91686"/>
    <w:rsid w:val="48A943C2"/>
    <w:rsid w:val="4A355A56"/>
    <w:rsid w:val="4A8B56F2"/>
    <w:rsid w:val="4AF612A9"/>
    <w:rsid w:val="4E5C4D68"/>
    <w:rsid w:val="4F8F67ED"/>
    <w:rsid w:val="54620DE0"/>
    <w:rsid w:val="54753C29"/>
    <w:rsid w:val="555440F7"/>
    <w:rsid w:val="5AC145D7"/>
    <w:rsid w:val="5B5C7A90"/>
    <w:rsid w:val="5C8D482D"/>
    <w:rsid w:val="5D537912"/>
    <w:rsid w:val="5D95515F"/>
    <w:rsid w:val="5F972110"/>
    <w:rsid w:val="621F5551"/>
    <w:rsid w:val="674920EC"/>
    <w:rsid w:val="688864D3"/>
    <w:rsid w:val="68B40658"/>
    <w:rsid w:val="6B2A2327"/>
    <w:rsid w:val="6BA449B7"/>
    <w:rsid w:val="6D535020"/>
    <w:rsid w:val="6E2848DF"/>
    <w:rsid w:val="6EF60A34"/>
    <w:rsid w:val="70FD01FE"/>
    <w:rsid w:val="72C94C01"/>
    <w:rsid w:val="73304CA5"/>
    <w:rsid w:val="73533624"/>
    <w:rsid w:val="763D24E7"/>
    <w:rsid w:val="765F17A4"/>
    <w:rsid w:val="798721F8"/>
    <w:rsid w:val="7A3F0D0E"/>
    <w:rsid w:val="7A6D1FDC"/>
    <w:rsid w:val="7B066C68"/>
    <w:rsid w:val="7CF60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48C3F49"/>
  <w15:docId w15:val="{66B6DC2F-F83C-4B6F-9F7A-7CF234D7C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D0003"/>
    <w:pPr>
      <w:widowControl w:val="0"/>
      <w:jc w:val="both"/>
    </w:pPr>
    <w:rPr>
      <w:kern w:val="2"/>
      <w:sz w:val="21"/>
      <w:szCs w:val="24"/>
    </w:rPr>
  </w:style>
  <w:style w:type="paragraph" w:styleId="Heading1">
    <w:name w:val="heading 1"/>
    <w:basedOn w:val="Normal"/>
    <w:next w:val="Normal"/>
    <w:qFormat/>
    <w:rsid w:val="00722EED"/>
    <w:pPr>
      <w:keepNext/>
      <w:keepLines/>
      <w:jc w:val="left"/>
      <w:outlineLvl w:val="0"/>
    </w:pPr>
    <w:rPr>
      <w:rFonts w:ascii="Arial Black" w:hAnsi="Arial Black"/>
      <w:b/>
      <w:bCs/>
      <w:kern w:val="44"/>
      <w:sz w:val="28"/>
      <w:szCs w:val="44"/>
    </w:rPr>
  </w:style>
  <w:style w:type="paragraph" w:styleId="Heading2">
    <w:name w:val="heading 2"/>
    <w:basedOn w:val="Normal"/>
    <w:next w:val="Normal"/>
    <w:qFormat/>
    <w:pPr>
      <w:keepNext/>
      <w:keepLines/>
      <w:numPr>
        <w:ilvl w:val="1"/>
        <w:numId w:val="1"/>
      </w:numPr>
      <w:spacing w:before="120" w:after="120" w:line="440" w:lineRule="exact"/>
      <w:outlineLvl w:val="1"/>
    </w:pPr>
    <w:rPr>
      <w:rFonts w:ascii="Arial" w:hAnsi="Arial"/>
      <w:b/>
      <w:bCs/>
      <w:sz w:val="28"/>
      <w:szCs w:val="32"/>
    </w:rPr>
  </w:style>
  <w:style w:type="paragraph" w:styleId="Heading3">
    <w:name w:val="heading 3"/>
    <w:basedOn w:val="Normal"/>
    <w:next w:val="Normal"/>
    <w:unhideWhenUsed/>
    <w:qFormat/>
    <w:pPr>
      <w:keepNext/>
      <w:keepLines/>
      <w:adjustRightInd w:val="0"/>
      <w:spacing w:before="120" w:after="240"/>
      <w:jc w:val="left"/>
      <w:textAlignment w:val="baseline"/>
      <w:outlineLvl w:val="2"/>
    </w:pPr>
    <w:rPr>
      <w:rFonts w:ascii="Arial" w:eastAsia="SimHei" w:hAnsi="Arial"/>
      <w:kern w:val="0"/>
      <w:sz w:val="2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qFormat/>
    <w:pPr>
      <w:spacing w:after="120"/>
      <w:ind w:leftChars="200" w:left="420"/>
    </w:pPr>
  </w:style>
  <w:style w:type="paragraph" w:styleId="TOC3">
    <w:name w:val="toc 3"/>
    <w:basedOn w:val="Normal"/>
    <w:next w:val="Normal"/>
    <w:uiPriority w:val="39"/>
    <w:qFormat/>
    <w:pPr>
      <w:ind w:leftChars="400" w:left="840"/>
    </w:pPr>
  </w:style>
  <w:style w:type="paragraph" w:styleId="Footer">
    <w:name w:val="footer"/>
    <w:basedOn w:val="Normal"/>
    <w:link w:val="FooterChar"/>
    <w:uiPriority w:val="99"/>
    <w:qFormat/>
    <w:pPr>
      <w:tabs>
        <w:tab w:val="center" w:pos="4153"/>
        <w:tab w:val="right" w:pos="8306"/>
      </w:tabs>
      <w:snapToGrid w:val="0"/>
      <w:jc w:val="left"/>
    </w:pPr>
    <w:rPr>
      <w:sz w:val="18"/>
    </w:rPr>
  </w:style>
  <w:style w:type="paragraph" w:styleId="Header">
    <w:name w:val="header"/>
    <w:basedOn w:val="Normal"/>
    <w:qFormat/>
    <w:pPr>
      <w:pBdr>
        <w:bottom w:val="single" w:sz="6" w:space="1" w:color="auto"/>
      </w:pBdr>
      <w:tabs>
        <w:tab w:val="center" w:pos="4153"/>
        <w:tab w:val="right" w:pos="8306"/>
      </w:tabs>
      <w:snapToGrid w:val="0"/>
      <w:jc w:val="center"/>
    </w:pPr>
    <w:rPr>
      <w:szCs w:val="18"/>
    </w:rPr>
  </w:style>
  <w:style w:type="paragraph" w:styleId="TOC1">
    <w:name w:val="toc 1"/>
    <w:basedOn w:val="Normal"/>
    <w:next w:val="Normal"/>
    <w:uiPriority w:val="39"/>
    <w:qFormat/>
  </w:style>
  <w:style w:type="paragraph" w:styleId="TOC2">
    <w:name w:val="toc 2"/>
    <w:basedOn w:val="Normal"/>
    <w:next w:val="Normal"/>
    <w:uiPriority w:val="39"/>
    <w:qFormat/>
    <w:pPr>
      <w:spacing w:before="120"/>
      <w:ind w:left="210"/>
      <w:jc w:val="left"/>
    </w:pPr>
    <w:rPr>
      <w:b/>
      <w:sz w:val="22"/>
    </w:rPr>
  </w:style>
  <w:style w:type="paragraph" w:styleId="NormalWeb">
    <w:name w:val="Normal (Web)"/>
    <w:basedOn w:val="Normal"/>
    <w:qFormat/>
    <w:pPr>
      <w:spacing w:beforeAutospacing="1" w:afterAutospacing="1"/>
      <w:jc w:val="left"/>
    </w:pPr>
    <w:rPr>
      <w:kern w:val="0"/>
      <w:sz w:val="24"/>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pPr>
      <w:ind w:firstLineChars="200" w:firstLine="420"/>
    </w:pPr>
  </w:style>
  <w:style w:type="paragraph" w:customStyle="1" w:styleId="a">
    <w:name w:val="论文正文"/>
    <w:basedOn w:val="a0"/>
    <w:qFormat/>
    <w:pPr>
      <w:adjustRightInd w:val="0"/>
      <w:snapToGrid w:val="0"/>
      <w:spacing w:before="120" w:line="400" w:lineRule="exact"/>
      <w:ind w:firstLineChars="200" w:firstLine="200"/>
      <w:textAlignment w:val="baseline"/>
    </w:pPr>
    <w:rPr>
      <w:sz w:val="24"/>
    </w:rPr>
  </w:style>
  <w:style w:type="paragraph" w:customStyle="1" w:styleId="a0">
    <w:name w:val="段落"/>
    <w:basedOn w:val="Normal"/>
    <w:qFormat/>
    <w:pPr>
      <w:widowControl/>
      <w:ind w:firstLine="520"/>
    </w:pPr>
    <w:rPr>
      <w:spacing w:val="10"/>
    </w:rPr>
  </w:style>
  <w:style w:type="paragraph" w:customStyle="1" w:styleId="HD1">
    <w:name w:val="HD正文1"/>
    <w:basedOn w:val="Normal"/>
    <w:qFormat/>
    <w:pPr>
      <w:spacing w:line="440" w:lineRule="atLeast"/>
      <w:ind w:firstLine="540"/>
    </w:pPr>
    <w:rPr>
      <w:sz w:val="24"/>
    </w:rPr>
  </w:style>
  <w:style w:type="paragraph" w:customStyle="1" w:styleId="hands-on">
    <w:name w:val="hands-on正文"/>
    <w:basedOn w:val="Normal"/>
    <w:qFormat/>
    <w:pPr>
      <w:spacing w:before="40" w:after="80" w:line="320" w:lineRule="exact"/>
      <w:ind w:firstLine="420"/>
      <w:jc w:val="left"/>
    </w:pPr>
    <w:rPr>
      <w:rFonts w:ascii="SimSun" w:hAnsi="SimSun" w:cs="SimSun"/>
      <w:color w:val="000000"/>
      <w:kern w:val="0"/>
    </w:rPr>
  </w:style>
  <w:style w:type="paragraph" w:customStyle="1" w:styleId="a1">
    <w:name w:val="论文的正文"/>
    <w:basedOn w:val="a"/>
    <w:qFormat/>
  </w:style>
  <w:style w:type="paragraph" w:customStyle="1" w:styleId="a2">
    <w:name w:val="表题与图题"/>
    <w:basedOn w:val="a3"/>
    <w:qFormat/>
  </w:style>
  <w:style w:type="paragraph" w:customStyle="1" w:styleId="a3">
    <w:name w:val="图片描述"/>
    <w:basedOn w:val="Normal"/>
    <w:qFormat/>
    <w:pPr>
      <w:spacing w:before="240" w:line="400" w:lineRule="exact"/>
      <w:ind w:firstLine="420"/>
      <w:jc w:val="center"/>
    </w:pPr>
    <w:rPr>
      <w:sz w:val="22"/>
      <w:szCs w:val="22"/>
    </w:rPr>
  </w:style>
  <w:style w:type="paragraph" w:styleId="BalloonText">
    <w:name w:val="Balloon Text"/>
    <w:basedOn w:val="Normal"/>
    <w:link w:val="BalloonTextChar"/>
    <w:rsid w:val="007259B8"/>
    <w:rPr>
      <w:sz w:val="18"/>
      <w:szCs w:val="18"/>
    </w:rPr>
  </w:style>
  <w:style w:type="character" w:customStyle="1" w:styleId="BalloonTextChar">
    <w:name w:val="Balloon Text Char"/>
    <w:basedOn w:val="DefaultParagraphFont"/>
    <w:link w:val="BalloonText"/>
    <w:rsid w:val="007259B8"/>
    <w:rPr>
      <w:kern w:val="2"/>
      <w:sz w:val="18"/>
      <w:szCs w:val="18"/>
    </w:rPr>
  </w:style>
  <w:style w:type="paragraph" w:styleId="Title">
    <w:name w:val="Title"/>
    <w:basedOn w:val="Normal"/>
    <w:next w:val="Normal"/>
    <w:link w:val="TitleChar"/>
    <w:qFormat/>
    <w:rsid w:val="004013B9"/>
    <w:pPr>
      <w:spacing w:before="240" w:after="60"/>
      <w:jc w:val="center"/>
      <w:outlineLvl w:val="0"/>
    </w:pPr>
    <w:rPr>
      <w:rFonts w:asciiTheme="majorHAnsi" w:hAnsiTheme="majorHAnsi" w:cstheme="majorBidi"/>
      <w:b/>
      <w:bCs/>
      <w:sz w:val="32"/>
      <w:szCs w:val="32"/>
    </w:rPr>
  </w:style>
  <w:style w:type="character" w:customStyle="1" w:styleId="TitleChar">
    <w:name w:val="Title Char"/>
    <w:basedOn w:val="DefaultParagraphFont"/>
    <w:link w:val="Title"/>
    <w:rsid w:val="004013B9"/>
    <w:rPr>
      <w:rFonts w:asciiTheme="majorHAnsi" w:hAnsiTheme="majorHAnsi" w:cstheme="majorBidi"/>
      <w:b/>
      <w:bCs/>
      <w:kern w:val="2"/>
      <w:sz w:val="32"/>
      <w:szCs w:val="32"/>
    </w:rPr>
  </w:style>
  <w:style w:type="character" w:styleId="Hyperlink">
    <w:name w:val="Hyperlink"/>
    <w:basedOn w:val="DefaultParagraphFont"/>
    <w:uiPriority w:val="99"/>
    <w:unhideWhenUsed/>
    <w:rsid w:val="004013B9"/>
    <w:rPr>
      <w:color w:val="0563C1" w:themeColor="hyperlink"/>
      <w:u w:val="single"/>
    </w:rPr>
  </w:style>
  <w:style w:type="paragraph" w:customStyle="1" w:styleId="Char">
    <w:name w:val="Char"/>
    <w:basedOn w:val="Normal"/>
    <w:rsid w:val="00083009"/>
    <w:rPr>
      <w:rFonts w:ascii="Tahoma" w:hAnsi="Tahoma"/>
      <w:sz w:val="24"/>
      <w:szCs w:val="20"/>
    </w:rPr>
  </w:style>
  <w:style w:type="paragraph" w:styleId="Caption">
    <w:name w:val="caption"/>
    <w:basedOn w:val="Normal"/>
    <w:next w:val="Normal"/>
    <w:qFormat/>
    <w:rsid w:val="00083009"/>
    <w:rPr>
      <w:rFonts w:ascii="Arial" w:eastAsia="SimHei" w:hAnsi="Arial" w:cs="Arial"/>
      <w:sz w:val="20"/>
      <w:szCs w:val="20"/>
    </w:rPr>
  </w:style>
  <w:style w:type="character" w:customStyle="1" w:styleId="font71">
    <w:name w:val="font71"/>
    <w:basedOn w:val="DefaultParagraphFont"/>
    <w:rsid w:val="00462873"/>
    <w:rPr>
      <w:rFonts w:ascii="Calibri" w:hAnsi="Calibri" w:cs="Calibri" w:hint="default"/>
      <w:color w:val="000000"/>
      <w:sz w:val="21"/>
      <w:szCs w:val="21"/>
      <w:u w:val="none"/>
    </w:rPr>
  </w:style>
  <w:style w:type="character" w:customStyle="1" w:styleId="font61">
    <w:name w:val="font61"/>
    <w:basedOn w:val="DefaultParagraphFont"/>
    <w:rsid w:val="00462873"/>
    <w:rPr>
      <w:rFonts w:ascii="SimSun" w:eastAsia="SimSun" w:hAnsi="SimSun" w:cs="SimSun" w:hint="eastAsia"/>
      <w:color w:val="000000"/>
      <w:sz w:val="21"/>
      <w:szCs w:val="21"/>
      <w:u w:val="none"/>
    </w:rPr>
  </w:style>
  <w:style w:type="character" w:customStyle="1" w:styleId="FooterChar">
    <w:name w:val="Footer Char"/>
    <w:basedOn w:val="DefaultParagraphFont"/>
    <w:link w:val="Footer"/>
    <w:uiPriority w:val="99"/>
    <w:rsid w:val="00427FDB"/>
    <w:rPr>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customXml" Target="ink/ink1.xm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ustomXml" Target="ink/ink2.xm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customXml" Target="ink/ink3.xml"/><Relationship Id="rId30" Type="http://schemas.openxmlformats.org/officeDocument/2006/relationships/image" Target="media/image17.png"/><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Kingsoft\wps\addons\pool\win-i386\knewfileruby_1.0.0.10\template\wps\0.doc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3T12:11:52.641"/>
    </inkml:context>
    <inkml:brush xml:id="br0">
      <inkml:brushProperty name="width" value="0.05" units="cm"/>
      <inkml:brushProperty name="height" value="0.05" units="cm"/>
      <inkml:brushProperty name="color" value="#E71224"/>
    </inkml:brush>
  </inkml:definitions>
  <inkml:trace contextRef="#ctx0" brushRef="#br0">53 454 24575,'-1'1'0,"0"-1"0,0 0 0,-1 0 0,1 1 0,0-1 0,0 0 0,0 1 0,0-1 0,0 1 0,0-1 0,0 1 0,0 0 0,0-1 0,0 1 0,0 0 0,0 0 0,1 0 0,-1 0 0,0 0 0,1 0 0,-1 0 0,0 0 0,1 0 0,-1 0 0,1 0 0,0 0 0,-1 0 0,1 0 0,0 0 0,-1 2 0,-4 45 0,2-17 0,-5-5 0,6-20 0,0-1 0,0 1 0,1-1 0,-1 1 0,1 0 0,0 0 0,1 0 0,-1 0 0,1-1 0,0 1 0,1 0 0,0 0 0,0 0 0,0 0 0,2 5 0,7 18 0,-8-20 0,1 0 0,0 0 0,1 0 0,0-1 0,0 1 0,0-1 0,1 0 0,1 0 0,10 12 0,9 6 0,-2 0 0,30 45 0,-51-69 0,6 11 0,0 0 0,1-1 0,1 0 0,0-1 0,1 0 0,0 0 0,1-1 0,17 11 0,48 37 0,-74-56 0,0 0 0,1 0 0,-1-1 0,0 1 0,1-1 0,0 0 0,-1 0 0,1 0 0,0-1 0,3 1 0,-2-1 0,-1 1 0,1 0 0,-1 0 0,0 0 0,1 0 0,-1 1 0,4 2 0,4 1 0,0 0 0,1-1 0,-1 0 0,1-1 0,-1 0 0,22 2 0,32 7 0,-36-6 0,0-2 0,1-1 0,0-1 0,0-1 0,31-4 0,13 1 0,7 3 0,89-2 0,-147-3 0,0-1 0,38-11 0,-38 8 0,1 2 0,30-5 0,13 7 0,67 4 0,31-1 0,-138-1 0,-1-1 0,1-2 0,52-15 0,-52 13 0,1 1 0,0 1 0,0 1 0,34 0 0,55-7 0,-46-9 0,-11 1 0,51-8 0,-106 26 0,-1-1 0,1 0 0,-1 0 0,0-1 0,0 1 0,0-1 0,0 0 0,-1 0 0,1-1 0,-1 0 0,0 1 0,0-1 0,5-6 0,-4 2 0,0 0 0,0 0 0,0-1 0,-1 0 0,0 0 0,-1 0 0,3-11 0,0-8 0,-1-1 0,-2 0 0,0 1 0,-3-35 0,0 55 0,-1-1 0,0 1 0,0-1 0,-1 1 0,0-1 0,0 1 0,-1 0 0,0 0 0,0 0 0,-1 0 0,0 1 0,-1 0 0,1-1 0,-9-8 0,-11-18 0,14 19 0,-1 0 0,-13-13 0,-54-62 0,15 24 0,37 37 0,-1 2 0,-47-36 0,59 54 0,0 1 0,0 1 0,-1 0 0,0 2 0,0-1 0,-26-3 0,-12-6 0,28 7 0,-8-3 0,-1 1 0,-55-8 0,-12-7 0,80 21 0,0-2 0,-23-8 0,22 6 0,-37-8 0,13 11 0,-1 2 0,-82 4 0,39 1 0,16-3 0,-75 3 0,116 2 0,1 2 0,-48 15 0,-13 3 0,-106 7 0,178-28 0,18-3 0,1 0 0,-1 1 0,0-1 0,0 1 0,1 0 0,-1 0 0,1 0 0,-1 0 0,1 1 0,-1-1 0,1 1 0,0 0 0,0 0 0,-3 3 0,-7 5 0,0 0 0,-1 0 0,0-1 0,0-1 0,-18 8 0,-79 26 0,20-27 0,90-14 0,-1-1 0,1 1 0,0 0 0,0 0 0,0 0 0,0 0 0,0 0 0,0 0 0,0 1 0,0-1 0,1 0 0,-1 0 0,0 1 0,1-1 0,-1 0 0,1 1 0,-1-1 0,1 1 0,-1-1 0,1 0 0,0 1 0,0-1 0,0 3 0,1 43 0,0-25 0,-13 99 0,11-116 0,1 1 0,-2-1 0,1 1 0,0-1 0,-1 0 0,0 0 0,0 0 0,-1 0 0,0 0 0,-3 5 0,-11 23 0,7-11 0,7-16-228,1-1 1,-1 1-1,1 0 1,0-1-1,-1 10 1,1-5-6599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3T10:34:32.13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3T10:34:13.890"/>
    </inkml:context>
    <inkml:brush xml:id="br0">
      <inkml:brushProperty name="width" value="0.05" units="cm"/>
      <inkml:brushProperty name="height" value="0.05" units="cm"/>
      <inkml:brushProperty name="color" value="#E71224"/>
    </inkml:brush>
  </inkml:definitions>
  <inkml:trace contextRef="#ctx0" brushRef="#br0">1086 174 24575,'-4'0'0,"1"-1"0,-1 0 0,0 1 0,0-1 0,1 0 0,-1-1 0,1 1 0,-1-1 0,-4-2 0,4 2 0,0 0 0,0 0 0,0 0 0,0 1 0,-1-1 0,1 1 0,-5 0 0,-7-1 0,11 2 0,-1 0 0,0-1 0,0 0 0,1 0 0,-1 0 0,0-1 0,1 0 0,-6-2 0,2 0 0,-1 1 0,1 0 0,-1 1 0,0 0 0,1 0 0,-15 0 0,-25-4 0,-1-3 0,-70-2 0,-29-4 0,139 12 0,0 1 0,0 1 0,0 0 0,-1 0 0,1 1 0,0 1 0,0-1 0,-1 2 0,1-1 0,0 1 0,0 1 0,1 0 0,-1 0 0,-17 10 0,-248 157 0,272-167 0,-1 0 0,1 1 0,0-1 0,0 1 0,1 0 0,-1-1 0,1 1 0,-1 0 0,1 1 0,1-1 0,-1 0 0,0 0 0,1 1 0,0-1 0,-1 8 0,-1 9 0,2-1 0,0 24 0,1-38 0,0 3 0,1 0 0,0 0 0,0 0 0,1 0 0,0 0 0,1 0 0,0-1 0,7 16 0,3-2 0,27 38 0,-12-21 0,24 44 0,-40-64 0,2 0 0,0-1 0,2 0 0,21 20 0,14 15 0,46 53 0,-22-33 0,-66-64 0,-6-6 0,0 1 0,1-1 0,-1 0 0,1 0 0,-1-1 0,1 1 0,0-1 0,0 1 0,0-1 0,0-1 0,0 1 0,1 0 0,-1-1 0,0 0 0,6 1 0,41 8 0,-42-8 0,1 1 0,-1-2 0,1 1 0,0-1 0,-1-1 0,1 1 0,0-2 0,10-1 0,63-4 0,-65 6 0,-1-1 0,1-1 0,-1 0 0,33-10 0,2-1 0,-41 11 0,1 0 0,-1-1 0,0-1 0,0 0 0,13-7 0,-16 8 0,0 0 0,1 1 0,-1 0 0,1 0 0,0 1 0,-1 0 0,1 0 0,0 1 0,16 1 0,38-3 0,-41-2 0,-1-1 0,1-1 0,-1-1 0,22-11 0,-28 10 0,0-1 0,-1-1 0,0 0 0,17-16 0,-26 20 0,-1 0 0,1-1 0,-1 1 0,0-1 0,-1 0 0,1 0 0,-1 0 0,-1-1 0,1 1 0,-2-1 0,1 1 0,-1-1 0,0 0 0,0-8 0,0 10 0,1 0 0,-1 1 0,1-1 0,0 1 0,3-6 0,-3 6 0,0-1 0,0 1 0,0-1 0,-1 1 0,2-10 0,0-47 0,-6-90 0,0 136 0,0 1 0,-2 0 0,1-1 0,-2 1 0,0 1 0,-1-1 0,0 1 0,-1 0 0,-11-14 0,-3-9 0,-9-11 0,-1 0 0,-3 2 0,-48-49 0,72 83 0,-1 0 0,0 1 0,-1 0 0,-1 1 0,-16-9 0,21 14 0,0 1 0,0 0 0,-1 0 0,0 1 0,1 1 0,-1-1 0,0 2 0,0-1 0,-18 1 0,-7 1-1365,21 0-5461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FC1AE64-0D91-4880-B674-EE038547069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Template>
  <TotalTime>15</TotalTime>
  <Pages>28</Pages>
  <Words>6381</Words>
  <Characters>36373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SDUT_CS</Company>
  <LinksUpToDate>false</LinksUpToDate>
  <CharactersWithSpaces>42669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sifat o_o</cp:lastModifiedBy>
  <cp:revision>4</cp:revision>
  <cp:lastPrinted>2019-06-11T06:35:00Z</cp:lastPrinted>
  <dcterms:created xsi:type="dcterms:W3CDTF">2023-07-03T11:23:00Z</dcterms:created>
  <dcterms:modified xsi:type="dcterms:W3CDTF">2023-07-03T12:11:00Z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